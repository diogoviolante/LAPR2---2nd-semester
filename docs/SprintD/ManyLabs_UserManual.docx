
<file path=[Content_Types].xml><?xml version="1.0" encoding="utf-8"?>
<Types xmlns="http://schemas.openxmlformats.org/package/2006/content-types">
  <Default Extension="emf" ContentType="image/x-emf"/>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897"/>
        <w:gridCol w:w="4481"/>
        <w:gridCol w:w="4482"/>
        <w:gridCol w:w="894"/>
      </w:tblGrid>
      <w:tr w:rsidR="00C3569F" w:rsidRPr="00672022" w14:paraId="6025E4C8" w14:textId="77777777" w:rsidTr="00700D78">
        <w:trPr>
          <w:trHeight w:val="6168"/>
        </w:trPr>
        <w:tc>
          <w:tcPr>
            <w:tcW w:w="5000" w:type="pct"/>
            <w:gridSpan w:val="4"/>
          </w:tcPr>
          <w:p w14:paraId="67FFECA2" w14:textId="2DDC2393" w:rsidR="00C3569F" w:rsidRPr="00672022" w:rsidRDefault="00E95EFA" w:rsidP="00B7244E">
            <w:bookmarkStart w:id="0" w:name="_Hlk75113027"/>
            <w:bookmarkEnd w:id="0"/>
            <w:r>
              <w:drawing>
                <wp:anchor distT="0" distB="0" distL="114300" distR="114300" simplePos="0" relativeHeight="251660288" behindDoc="1" locked="0" layoutInCell="1" allowOverlap="1" wp14:anchorId="2D81C691" wp14:editId="7A04B177">
                  <wp:simplePos x="0" y="0"/>
                  <wp:positionH relativeFrom="column">
                    <wp:posOffset>0</wp:posOffset>
                  </wp:positionH>
                  <wp:positionV relativeFrom="paragraph">
                    <wp:posOffset>0</wp:posOffset>
                  </wp:positionV>
                  <wp:extent cx="6896100" cy="3878580"/>
                  <wp:effectExtent l="0" t="0" r="0" b="7620"/>
                  <wp:wrapTight wrapText="bothSides">
                    <wp:wrapPolygon edited="0">
                      <wp:start x="0" y="0"/>
                      <wp:lineTo x="0" y="21536"/>
                      <wp:lineTo x="21540" y="21536"/>
                      <wp:lineTo x="21540"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96100" cy="3878580"/>
                          </a:xfrm>
                          <a:prstGeom prst="rect">
                            <a:avLst/>
                          </a:prstGeom>
                        </pic:spPr>
                      </pic:pic>
                    </a:graphicData>
                  </a:graphic>
                  <wp14:sizeRelH relativeFrom="page">
                    <wp14:pctWidth>0</wp14:pctWidth>
                  </wp14:sizeRelH>
                  <wp14:sizeRelV relativeFrom="page">
                    <wp14:pctHeight>0</wp14:pctHeight>
                  </wp14:sizeRelV>
                </wp:anchor>
              </w:drawing>
            </w:r>
          </w:p>
        </w:tc>
      </w:tr>
      <w:tr w:rsidR="00E95EFA" w:rsidRPr="00672022" w14:paraId="2AED7AC4" w14:textId="77777777" w:rsidTr="00F4715A">
        <w:trPr>
          <w:trHeight w:val="144"/>
        </w:trPr>
        <w:tc>
          <w:tcPr>
            <w:tcW w:w="417" w:type="pct"/>
            <w:vMerge w:val="restart"/>
            <w:shd w:val="clear" w:color="auto" w:fill="000000" w:themeFill="text1"/>
          </w:tcPr>
          <w:p w14:paraId="28C6B602" w14:textId="77777777" w:rsidR="00C3569F" w:rsidRPr="00672022" w:rsidRDefault="00C3569F" w:rsidP="00B7244E"/>
        </w:tc>
        <w:tc>
          <w:tcPr>
            <w:tcW w:w="2083" w:type="pct"/>
            <w:tcBorders>
              <w:top w:val="single" w:sz="48" w:space="0" w:color="D83D27" w:themeColor="accent2"/>
            </w:tcBorders>
            <w:shd w:val="clear" w:color="auto" w:fill="000000" w:themeFill="text1"/>
          </w:tcPr>
          <w:p w14:paraId="6A412D09" w14:textId="77777777" w:rsidR="00C3569F" w:rsidRPr="00672022" w:rsidRDefault="00C3569F" w:rsidP="00B7244E"/>
        </w:tc>
        <w:tc>
          <w:tcPr>
            <w:tcW w:w="2084" w:type="pct"/>
            <w:shd w:val="clear" w:color="auto" w:fill="000000" w:themeFill="text1"/>
          </w:tcPr>
          <w:p w14:paraId="6169A8F4" w14:textId="77777777" w:rsidR="00C3569F" w:rsidRPr="00672022" w:rsidRDefault="00C3569F" w:rsidP="00B7244E"/>
        </w:tc>
        <w:tc>
          <w:tcPr>
            <w:tcW w:w="416" w:type="pct"/>
            <w:vMerge w:val="restart"/>
            <w:shd w:val="clear" w:color="auto" w:fill="000000" w:themeFill="text1"/>
          </w:tcPr>
          <w:p w14:paraId="2D838E0E" w14:textId="77777777" w:rsidR="00C3569F" w:rsidRPr="00672022" w:rsidRDefault="00C3569F" w:rsidP="00B7244E"/>
        </w:tc>
      </w:tr>
      <w:tr w:rsidR="00C3569F" w:rsidRPr="00672022" w14:paraId="56685F19" w14:textId="77777777" w:rsidTr="00F4715A">
        <w:trPr>
          <w:trHeight w:val="3132"/>
        </w:trPr>
        <w:tc>
          <w:tcPr>
            <w:tcW w:w="417" w:type="pct"/>
            <w:vMerge/>
            <w:shd w:val="clear" w:color="auto" w:fill="000000" w:themeFill="text1"/>
          </w:tcPr>
          <w:p w14:paraId="738B7636" w14:textId="77777777" w:rsidR="00C3569F" w:rsidRPr="00672022" w:rsidRDefault="00C3569F" w:rsidP="00B7244E"/>
        </w:tc>
        <w:tc>
          <w:tcPr>
            <w:tcW w:w="4167" w:type="pct"/>
            <w:gridSpan w:val="2"/>
            <w:shd w:val="clear" w:color="auto" w:fill="000000" w:themeFill="text1"/>
          </w:tcPr>
          <w:p w14:paraId="4842DA9F" w14:textId="3BCCF898" w:rsidR="00C3569F" w:rsidRPr="00787FB8" w:rsidRDefault="00E95EFA" w:rsidP="00B7244E">
            <w:pPr>
              <w:pStyle w:val="Ttulo"/>
              <w:rPr>
                <w:lang w:val="pt-PT"/>
              </w:rPr>
            </w:pPr>
            <w:r w:rsidRPr="00787FB8">
              <w:rPr>
                <w:lang w:val="pt-PT"/>
              </w:rPr>
              <w:t>Many Labs</w:t>
            </w:r>
          </w:p>
          <w:p w14:paraId="61E96413" w14:textId="77777777" w:rsidR="00C3569F" w:rsidRPr="00787FB8" w:rsidRDefault="00E95EFA" w:rsidP="00391728">
            <w:pPr>
              <w:pStyle w:val="Subttulo"/>
              <w:rPr>
                <w:lang w:val="pt-PT"/>
              </w:rPr>
            </w:pPr>
            <w:r w:rsidRPr="00787FB8">
              <w:rPr>
                <w:lang w:val="pt-PT"/>
              </w:rPr>
              <w:t>User Manual</w:t>
            </w:r>
          </w:p>
          <w:p w14:paraId="51B10551" w14:textId="77777777" w:rsidR="009B1E5E" w:rsidRPr="00787FB8" w:rsidRDefault="009B1E5E" w:rsidP="009B1E5E">
            <w:pPr>
              <w:rPr>
                <w:rFonts w:eastAsia="Times New Roman" w:cstheme="minorHAnsi"/>
                <w:b/>
                <w:bCs/>
                <w:sz w:val="22"/>
                <w:szCs w:val="22"/>
                <w:lang w:val="pt-PT" w:eastAsia="pt-PT"/>
              </w:rPr>
            </w:pPr>
            <w:r w:rsidRPr="00787FB8">
              <w:rPr>
                <w:rFonts w:cstheme="minorHAnsi"/>
                <w:sz w:val="22"/>
                <w:szCs w:val="22"/>
                <w:lang w:val="pt-PT"/>
              </w:rPr>
              <w:t xml:space="preserve">Pedro Sousa 1DF </w:t>
            </w:r>
            <w:r w:rsidRPr="00787FB8">
              <w:rPr>
                <w:rFonts w:eastAsia="Times New Roman" w:cstheme="minorHAnsi"/>
                <w:b/>
                <w:bCs/>
                <w:sz w:val="22"/>
                <w:szCs w:val="22"/>
                <w:lang w:val="pt-PT" w:eastAsia="pt-PT"/>
              </w:rPr>
              <w:t>1201428</w:t>
            </w:r>
          </w:p>
          <w:p w14:paraId="0F25DB28" w14:textId="77777777" w:rsidR="009B1E5E" w:rsidRPr="00787FB8" w:rsidRDefault="009B1E5E" w:rsidP="009B1E5E">
            <w:pPr>
              <w:rPr>
                <w:rFonts w:eastAsia="Times New Roman" w:cstheme="minorHAnsi"/>
                <w:b/>
                <w:bCs/>
                <w:sz w:val="22"/>
                <w:szCs w:val="22"/>
                <w:lang w:val="pt-PT" w:eastAsia="pt-PT"/>
              </w:rPr>
            </w:pPr>
            <w:r w:rsidRPr="00787FB8">
              <w:rPr>
                <w:rFonts w:eastAsia="Times New Roman" w:cstheme="minorHAnsi"/>
                <w:sz w:val="22"/>
                <w:szCs w:val="22"/>
                <w:lang w:val="pt-PT" w:eastAsia="pt-PT"/>
              </w:rPr>
              <w:t>Diogo</w:t>
            </w:r>
            <w:r w:rsidRPr="00787FB8">
              <w:rPr>
                <w:rFonts w:eastAsia="Times New Roman" w:cstheme="minorHAnsi"/>
                <w:b/>
                <w:bCs/>
                <w:sz w:val="22"/>
                <w:szCs w:val="22"/>
                <w:lang w:val="pt-PT" w:eastAsia="pt-PT"/>
              </w:rPr>
              <w:t xml:space="preserve"> </w:t>
            </w:r>
            <w:r w:rsidRPr="00787FB8">
              <w:rPr>
                <w:rFonts w:eastAsia="Times New Roman" w:cstheme="minorHAnsi"/>
                <w:sz w:val="22"/>
                <w:szCs w:val="22"/>
                <w:lang w:val="pt-PT" w:eastAsia="pt-PT"/>
              </w:rPr>
              <w:t xml:space="preserve">Violante 1DF </w:t>
            </w:r>
            <w:r w:rsidRPr="00787FB8">
              <w:rPr>
                <w:rFonts w:eastAsia="Times New Roman" w:cstheme="minorHAnsi"/>
                <w:b/>
                <w:bCs/>
                <w:sz w:val="22"/>
                <w:szCs w:val="22"/>
                <w:lang w:val="pt-PT" w:eastAsia="pt-PT"/>
              </w:rPr>
              <w:t>1201284</w:t>
            </w:r>
          </w:p>
          <w:p w14:paraId="3A554222" w14:textId="77777777" w:rsidR="009B1E5E" w:rsidRPr="00787FB8" w:rsidRDefault="009B1E5E" w:rsidP="009B1E5E">
            <w:pPr>
              <w:rPr>
                <w:rFonts w:eastAsia="Times New Roman" w:cstheme="minorHAnsi"/>
                <w:b/>
                <w:bCs/>
                <w:sz w:val="22"/>
                <w:szCs w:val="22"/>
                <w:lang w:val="pt-PT" w:eastAsia="pt-PT"/>
              </w:rPr>
            </w:pPr>
            <w:r w:rsidRPr="00787FB8">
              <w:rPr>
                <w:rFonts w:eastAsia="Times New Roman" w:cstheme="minorHAnsi"/>
                <w:sz w:val="22"/>
                <w:szCs w:val="22"/>
                <w:lang w:val="pt-PT" w:eastAsia="pt-PT"/>
              </w:rPr>
              <w:t>Gonçalo</w:t>
            </w:r>
            <w:r w:rsidRPr="00787FB8">
              <w:rPr>
                <w:rFonts w:eastAsia="Times New Roman" w:cstheme="minorHAnsi"/>
                <w:b/>
                <w:bCs/>
                <w:sz w:val="22"/>
                <w:szCs w:val="22"/>
                <w:lang w:val="pt-PT" w:eastAsia="pt-PT"/>
              </w:rPr>
              <w:t xml:space="preserve"> </w:t>
            </w:r>
            <w:r w:rsidRPr="00787FB8">
              <w:rPr>
                <w:rFonts w:eastAsia="Times New Roman" w:cstheme="minorHAnsi"/>
                <w:sz w:val="22"/>
                <w:szCs w:val="22"/>
                <w:lang w:val="pt-PT" w:eastAsia="pt-PT"/>
              </w:rPr>
              <w:t>Teixeira</w:t>
            </w:r>
            <w:r w:rsidRPr="00787FB8">
              <w:rPr>
                <w:rFonts w:eastAsia="Times New Roman" w:cstheme="minorHAnsi"/>
                <w:b/>
                <w:bCs/>
                <w:sz w:val="22"/>
                <w:szCs w:val="22"/>
                <w:lang w:val="pt-PT" w:eastAsia="pt-PT"/>
              </w:rPr>
              <w:t xml:space="preserve"> </w:t>
            </w:r>
            <w:r w:rsidRPr="00787FB8">
              <w:rPr>
                <w:rFonts w:eastAsia="Times New Roman" w:cstheme="minorHAnsi"/>
                <w:sz w:val="22"/>
                <w:szCs w:val="22"/>
                <w:lang w:val="pt-PT" w:eastAsia="pt-PT"/>
              </w:rPr>
              <w:t>1DF</w:t>
            </w:r>
            <w:r w:rsidRPr="00787FB8">
              <w:rPr>
                <w:rFonts w:eastAsia="Times New Roman" w:cstheme="minorHAnsi"/>
                <w:b/>
                <w:bCs/>
                <w:sz w:val="22"/>
                <w:szCs w:val="22"/>
                <w:lang w:val="pt-PT" w:eastAsia="pt-PT"/>
              </w:rPr>
              <w:t xml:space="preserve"> 1200882</w:t>
            </w:r>
          </w:p>
          <w:p w14:paraId="73D6D975" w14:textId="77777777" w:rsidR="009B1E5E" w:rsidRPr="00F61036" w:rsidRDefault="009B1E5E" w:rsidP="009B1E5E">
            <w:pPr>
              <w:rPr>
                <w:rFonts w:eastAsia="Times New Roman" w:cstheme="minorHAnsi"/>
                <w:sz w:val="22"/>
                <w:szCs w:val="22"/>
                <w:lang w:eastAsia="pt-PT"/>
              </w:rPr>
            </w:pPr>
            <w:r>
              <w:rPr>
                <w:rFonts w:eastAsia="Times New Roman" w:cstheme="minorHAnsi"/>
                <w:sz w:val="22"/>
                <w:szCs w:val="22"/>
                <w:lang w:eastAsia="pt-PT"/>
              </w:rPr>
              <w:t xml:space="preserve">João Oliveira 1DF </w:t>
            </w:r>
            <w:r w:rsidRPr="00EF4769">
              <w:rPr>
                <w:rFonts w:cstheme="minorHAnsi"/>
                <w:b/>
                <w:bCs/>
                <w:color w:val="FFFFFF"/>
                <w:sz w:val="22"/>
                <w:szCs w:val="22"/>
                <w:shd w:val="clear" w:color="auto" w:fill="2D2C2C"/>
              </w:rPr>
              <w:t>1201183</w:t>
            </w:r>
            <w:r>
              <w:rPr>
                <w:rFonts w:ascii="Segoe UI" w:hAnsi="Segoe UI" w:cs="Segoe UI"/>
                <w:b/>
                <w:bCs/>
                <w:color w:val="FFFFFF"/>
                <w:sz w:val="21"/>
                <w:szCs w:val="21"/>
                <w:shd w:val="clear" w:color="auto" w:fill="2D2C2C"/>
              </w:rPr>
              <w:t xml:space="preserve"> </w:t>
            </w:r>
          </w:p>
          <w:p w14:paraId="146145CF" w14:textId="77777777" w:rsidR="009B1E5E" w:rsidRPr="00F61036" w:rsidRDefault="009B1E5E" w:rsidP="009B1E5E">
            <w:pPr>
              <w:rPr>
                <w:rFonts w:eastAsia="Times New Roman" w:cstheme="minorHAnsi"/>
                <w:b/>
                <w:bCs/>
                <w:sz w:val="22"/>
                <w:szCs w:val="22"/>
                <w:lang w:eastAsia="pt-PT"/>
              </w:rPr>
            </w:pPr>
          </w:p>
          <w:p w14:paraId="47C9D9E8" w14:textId="03E0CB71" w:rsidR="009B1E5E" w:rsidRPr="009B1E5E" w:rsidRDefault="009B1E5E" w:rsidP="009B1E5E"/>
        </w:tc>
        <w:tc>
          <w:tcPr>
            <w:tcW w:w="416" w:type="pct"/>
            <w:vMerge/>
            <w:shd w:val="clear" w:color="auto" w:fill="000000" w:themeFill="text1"/>
          </w:tcPr>
          <w:p w14:paraId="25B97273" w14:textId="77777777" w:rsidR="00C3569F" w:rsidRPr="00672022" w:rsidRDefault="00C3569F" w:rsidP="00B7244E"/>
        </w:tc>
      </w:tr>
      <w:tr w:rsidR="00700D78" w:rsidRPr="00672022" w14:paraId="281A9CD4" w14:textId="77777777" w:rsidTr="00F4715A">
        <w:trPr>
          <w:trHeight w:val="3132"/>
        </w:trPr>
        <w:tc>
          <w:tcPr>
            <w:tcW w:w="417" w:type="pct"/>
            <w:shd w:val="clear" w:color="auto" w:fill="000000" w:themeFill="text1"/>
          </w:tcPr>
          <w:p w14:paraId="0990EE27" w14:textId="77777777" w:rsidR="00700D78" w:rsidRPr="00672022" w:rsidRDefault="00700D78" w:rsidP="00B7244E"/>
        </w:tc>
        <w:tc>
          <w:tcPr>
            <w:tcW w:w="4167" w:type="pct"/>
            <w:gridSpan w:val="2"/>
            <w:shd w:val="clear" w:color="auto" w:fill="000000" w:themeFill="text1"/>
          </w:tcPr>
          <w:p w14:paraId="180CF668" w14:textId="77777777" w:rsidR="00700D78" w:rsidRPr="00787FB8" w:rsidRDefault="00700D78" w:rsidP="00B7244E">
            <w:pPr>
              <w:pStyle w:val="Ttulo"/>
              <w:rPr>
                <w:lang w:val="pt-PT"/>
              </w:rPr>
            </w:pPr>
          </w:p>
        </w:tc>
        <w:tc>
          <w:tcPr>
            <w:tcW w:w="416" w:type="pct"/>
            <w:shd w:val="clear" w:color="auto" w:fill="000000" w:themeFill="text1"/>
          </w:tcPr>
          <w:p w14:paraId="4455BC03" w14:textId="77777777" w:rsidR="00700D78" w:rsidRPr="00672022" w:rsidRDefault="00700D78" w:rsidP="00B7244E"/>
        </w:tc>
      </w:tr>
    </w:tbl>
    <w:p w14:paraId="12EC6BD9" w14:textId="77777777" w:rsidR="00952F7D" w:rsidRPr="00672022" w:rsidRDefault="00952F7D" w:rsidP="00B7244E"/>
    <w:p w14:paraId="12F2161D" w14:textId="77777777" w:rsidR="00C3569F" w:rsidRPr="00672022" w:rsidRDefault="00C3569F" w:rsidP="00B7244E">
      <w:pPr>
        <w:sectPr w:rsidR="00C3569F" w:rsidRPr="00672022" w:rsidSect="003A1029">
          <w:headerReference w:type="even" r:id="rId12"/>
          <w:headerReference w:type="default" r:id="rId13"/>
          <w:footerReference w:type="default" r:id="rId14"/>
          <w:footerReference w:type="first" r:id="rId15"/>
          <w:pgSz w:w="11906" w:h="16838" w:code="9"/>
          <w:pgMar w:top="1152" w:right="576" w:bottom="1152" w:left="576" w:header="288" w:footer="0" w:gutter="0"/>
          <w:cols w:space="708"/>
          <w:titlePg/>
          <w:docGrid w:linePitch="360"/>
        </w:sectPr>
      </w:pPr>
    </w:p>
    <w:tbl>
      <w:tblPr>
        <w:tblW w:w="10801" w:type="dxa"/>
        <w:tblLayout w:type="fixed"/>
        <w:tblCellMar>
          <w:left w:w="0" w:type="dxa"/>
          <w:right w:w="0" w:type="dxa"/>
        </w:tblCellMar>
        <w:tblLook w:val="0600" w:firstRow="0" w:lastRow="0" w:firstColumn="0" w:lastColumn="0" w:noHBand="1" w:noVBand="1"/>
      </w:tblPr>
      <w:tblGrid>
        <w:gridCol w:w="142"/>
        <w:gridCol w:w="5222"/>
        <w:gridCol w:w="5268"/>
        <w:gridCol w:w="159"/>
        <w:gridCol w:w="10"/>
      </w:tblGrid>
      <w:tr w:rsidR="00C3569F" w:rsidRPr="00672022" w14:paraId="7BA88EA6" w14:textId="77777777" w:rsidTr="00117711">
        <w:trPr>
          <w:gridAfter w:val="1"/>
          <w:wAfter w:w="10" w:type="dxa"/>
          <w:trHeight w:val="4183"/>
        </w:trPr>
        <w:tc>
          <w:tcPr>
            <w:tcW w:w="10791" w:type="dxa"/>
            <w:gridSpan w:val="4"/>
          </w:tcPr>
          <w:p w14:paraId="6C470570" w14:textId="7E5024F1" w:rsidR="00C3569F" w:rsidRPr="00672022" w:rsidRDefault="003733B7" w:rsidP="00B7244E">
            <w:r>
              <w:lastRenderedPageBreak/>
              <w:drawing>
                <wp:anchor distT="0" distB="0" distL="114300" distR="114300" simplePos="0" relativeHeight="251661312" behindDoc="0" locked="0" layoutInCell="1" allowOverlap="1" wp14:anchorId="27D6C773" wp14:editId="124D7206">
                  <wp:simplePos x="0" y="0"/>
                  <wp:positionH relativeFrom="column">
                    <wp:posOffset>8066</wp:posOffset>
                  </wp:positionH>
                  <wp:positionV relativeFrom="page">
                    <wp:posOffset>100495</wp:posOffset>
                  </wp:positionV>
                  <wp:extent cx="6852285" cy="2854960"/>
                  <wp:effectExtent l="0" t="0" r="5715" b="2540"/>
                  <wp:wrapNone/>
                  <wp:docPr id="3" name="Imagem 3" descr="Uma imagem com interior, escova de dentes, plás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interior, escova de dentes, plástico&#10;&#10;Descrição gerad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6852285" cy="2854960"/>
                          </a:xfrm>
                          <a:prstGeom prst="rect">
                            <a:avLst/>
                          </a:prstGeom>
                        </pic:spPr>
                      </pic:pic>
                    </a:graphicData>
                  </a:graphic>
                  <wp14:sizeRelH relativeFrom="page">
                    <wp14:pctWidth>0</wp14:pctWidth>
                  </wp14:sizeRelH>
                  <wp14:sizeRelV relativeFrom="page">
                    <wp14:pctHeight>0</wp14:pctHeight>
                  </wp14:sizeRelV>
                </wp:anchor>
              </w:drawing>
            </w:r>
          </w:p>
        </w:tc>
      </w:tr>
      <w:tr w:rsidR="00C3569F" w:rsidRPr="00672022" w14:paraId="446FD0C3" w14:textId="77777777" w:rsidTr="00117711">
        <w:trPr>
          <w:trHeight w:val="145"/>
        </w:trPr>
        <w:tc>
          <w:tcPr>
            <w:tcW w:w="142" w:type="dxa"/>
            <w:shd w:val="clear" w:color="auto" w:fill="D83D27" w:themeFill="accent2"/>
          </w:tcPr>
          <w:p w14:paraId="0C7564FA" w14:textId="77777777" w:rsidR="00C3569F" w:rsidRPr="00672022" w:rsidRDefault="00C3569F" w:rsidP="00B7244E">
            <w:pPr>
              <w:rPr>
                <w:lang w:eastAsia="en-AU"/>
              </w:rPr>
            </w:pPr>
          </w:p>
        </w:tc>
        <w:tc>
          <w:tcPr>
            <w:tcW w:w="5222" w:type="dxa"/>
            <w:tcBorders>
              <w:top w:val="single" w:sz="48" w:space="0" w:color="FFFFFF"/>
            </w:tcBorders>
            <w:shd w:val="clear" w:color="auto" w:fill="D83D27" w:themeFill="accent2"/>
          </w:tcPr>
          <w:p w14:paraId="0EAF893D" w14:textId="77777777" w:rsidR="00C3569F" w:rsidRPr="00672022" w:rsidRDefault="00C3569F" w:rsidP="00B7244E">
            <w:pPr>
              <w:rPr>
                <w:vertAlign w:val="subscript"/>
                <w:lang w:eastAsia="en-AU"/>
              </w:rPr>
            </w:pPr>
          </w:p>
        </w:tc>
        <w:tc>
          <w:tcPr>
            <w:tcW w:w="5268" w:type="dxa"/>
            <w:shd w:val="clear" w:color="auto" w:fill="D83D27" w:themeFill="accent2"/>
          </w:tcPr>
          <w:p w14:paraId="7F30A865" w14:textId="3BA90381" w:rsidR="00C3569F" w:rsidRPr="00672022" w:rsidRDefault="00C3569F" w:rsidP="00B7244E">
            <w:pPr>
              <w:rPr>
                <w:lang w:eastAsia="en-AU"/>
              </w:rPr>
            </w:pPr>
          </w:p>
        </w:tc>
        <w:tc>
          <w:tcPr>
            <w:tcW w:w="169" w:type="dxa"/>
            <w:gridSpan w:val="2"/>
            <w:shd w:val="clear" w:color="auto" w:fill="D83D27" w:themeFill="accent2"/>
          </w:tcPr>
          <w:p w14:paraId="08B93696" w14:textId="77777777" w:rsidR="00C3569F" w:rsidRPr="00672022" w:rsidRDefault="00C3569F" w:rsidP="00B7244E">
            <w:pPr>
              <w:rPr>
                <w:lang w:eastAsia="en-AU"/>
              </w:rPr>
            </w:pPr>
          </w:p>
        </w:tc>
      </w:tr>
      <w:tr w:rsidR="00C3569F" w:rsidRPr="00672022" w14:paraId="0D7F7D5A" w14:textId="77777777" w:rsidTr="006149B2">
        <w:trPr>
          <w:gridAfter w:val="1"/>
          <w:wAfter w:w="10" w:type="dxa"/>
          <w:trHeight w:val="106"/>
        </w:trPr>
        <w:tc>
          <w:tcPr>
            <w:tcW w:w="142" w:type="dxa"/>
            <w:shd w:val="clear" w:color="auto" w:fill="D83D27" w:themeFill="accent2"/>
          </w:tcPr>
          <w:p w14:paraId="10A8B27E" w14:textId="5C9F180D" w:rsidR="00C3569F" w:rsidRPr="00672022" w:rsidRDefault="00C3569F" w:rsidP="00B7244E"/>
        </w:tc>
        <w:tc>
          <w:tcPr>
            <w:tcW w:w="10490" w:type="dxa"/>
            <w:gridSpan w:val="2"/>
            <w:shd w:val="clear" w:color="auto" w:fill="D83D27" w:themeFill="accent2"/>
          </w:tcPr>
          <w:p w14:paraId="32D44399" w14:textId="3CE5D154" w:rsidR="00C3569F" w:rsidRDefault="007C24D4" w:rsidP="00B7244E">
            <w:pPr>
              <w:pStyle w:val="Cabealho1Branco"/>
            </w:pPr>
            <w:bookmarkStart w:id="1" w:name="_Toc75096682"/>
            <w:r>
              <w:t>ÍNDICE</w:t>
            </w:r>
            <w:bookmarkEnd w:id="1"/>
          </w:p>
          <w:sdt>
            <w:sdtPr>
              <w:rPr>
                <w:rFonts w:asciiTheme="minorHAnsi" w:eastAsiaTheme="minorHAnsi" w:hAnsiTheme="minorHAnsi" w:cstheme="minorBidi"/>
                <w:color w:val="auto"/>
                <w:sz w:val="24"/>
                <w:szCs w:val="28"/>
                <w:lang w:eastAsia="en-US"/>
              </w:rPr>
              <w:id w:val="-868452192"/>
              <w:docPartObj>
                <w:docPartGallery w:val="Table of Contents"/>
                <w:docPartUnique/>
              </w:docPartObj>
            </w:sdtPr>
            <w:sdtEndPr>
              <w:rPr>
                <w:b/>
                <w:bCs/>
              </w:rPr>
            </w:sdtEndPr>
            <w:sdtContent>
              <w:p w14:paraId="7CEF29A8" w14:textId="2341B021" w:rsidR="007C24D4" w:rsidRDefault="007C24D4">
                <w:pPr>
                  <w:pStyle w:val="Cabealhodondice"/>
                </w:pPr>
              </w:p>
              <w:p w14:paraId="5C596612" w14:textId="37C2DFCF" w:rsidR="00117711" w:rsidRDefault="007C24D4" w:rsidP="007A1E48">
                <w:pPr>
                  <w:pStyle w:val="ndice1"/>
                </w:pPr>
                <w:r>
                  <w:fldChar w:fldCharType="begin"/>
                </w:r>
                <w:r>
                  <w:instrText xml:space="preserve"> TOC \o "1-3" \h \z \u </w:instrText>
                </w:r>
                <w:r>
                  <w:fldChar w:fldCharType="separate"/>
                </w:r>
                <w:hyperlink w:anchor="_Toc75096682" w:history="1">
                  <w:r w:rsidR="00117711" w:rsidRPr="00DB3B42">
                    <w:rPr>
                      <w:rStyle w:val="Hiperligao"/>
                    </w:rPr>
                    <w:t>ÍNDICE</w:t>
                  </w:r>
                  <w:r w:rsidR="00117711">
                    <w:rPr>
                      <w:webHidden/>
                    </w:rPr>
                    <w:tab/>
                  </w:r>
                  <w:r w:rsidR="00117711">
                    <w:rPr>
                      <w:webHidden/>
                    </w:rPr>
                    <w:fldChar w:fldCharType="begin"/>
                  </w:r>
                  <w:r w:rsidR="00117711">
                    <w:rPr>
                      <w:webHidden/>
                    </w:rPr>
                    <w:instrText xml:space="preserve"> PAGEREF _Toc75096682 \h </w:instrText>
                  </w:r>
                  <w:r w:rsidR="00117711">
                    <w:rPr>
                      <w:webHidden/>
                    </w:rPr>
                  </w:r>
                  <w:r w:rsidR="00117711">
                    <w:rPr>
                      <w:webHidden/>
                    </w:rPr>
                    <w:fldChar w:fldCharType="separate"/>
                  </w:r>
                  <w:r w:rsidR="00A260A8">
                    <w:rPr>
                      <w:webHidden/>
                    </w:rPr>
                    <w:t>2</w:t>
                  </w:r>
                  <w:r w:rsidR="00117711">
                    <w:rPr>
                      <w:webHidden/>
                    </w:rPr>
                    <w:fldChar w:fldCharType="end"/>
                  </w:r>
                </w:hyperlink>
              </w:p>
              <w:p w14:paraId="6CADB43A" w14:textId="13094D6B" w:rsidR="00117711" w:rsidRDefault="009A7024">
                <w:pPr>
                  <w:pStyle w:val="ndice2"/>
                  <w:tabs>
                    <w:tab w:val="right" w:leader="dot" w:pos="10744"/>
                  </w:tabs>
                  <w:rPr>
                    <w:rFonts w:eastAsiaTheme="minorEastAsia"/>
                    <w:sz w:val="22"/>
                    <w:szCs w:val="22"/>
                    <w:lang w:eastAsia="pt-PT"/>
                  </w:rPr>
                </w:pPr>
                <w:hyperlink w:anchor="_Toc75096683" w:history="1">
                  <w:r w:rsidR="00117711" w:rsidRPr="00DB3B42">
                    <w:rPr>
                      <w:rStyle w:val="Hiperligao"/>
                    </w:rPr>
                    <w:t>Development Team</w:t>
                  </w:r>
                  <w:r w:rsidR="00117711">
                    <w:rPr>
                      <w:webHidden/>
                    </w:rPr>
                    <w:tab/>
                  </w:r>
                  <w:r w:rsidR="00117711">
                    <w:rPr>
                      <w:webHidden/>
                    </w:rPr>
                    <w:fldChar w:fldCharType="begin"/>
                  </w:r>
                  <w:r w:rsidR="00117711">
                    <w:rPr>
                      <w:webHidden/>
                    </w:rPr>
                    <w:instrText xml:space="preserve"> PAGEREF _Toc75096683 \h </w:instrText>
                  </w:r>
                  <w:r w:rsidR="00117711">
                    <w:rPr>
                      <w:webHidden/>
                    </w:rPr>
                  </w:r>
                  <w:r w:rsidR="00117711">
                    <w:rPr>
                      <w:webHidden/>
                    </w:rPr>
                    <w:fldChar w:fldCharType="separate"/>
                  </w:r>
                  <w:r w:rsidR="00A260A8">
                    <w:rPr>
                      <w:webHidden/>
                    </w:rPr>
                    <w:t>4</w:t>
                  </w:r>
                  <w:r w:rsidR="00117711">
                    <w:rPr>
                      <w:webHidden/>
                    </w:rPr>
                    <w:fldChar w:fldCharType="end"/>
                  </w:r>
                </w:hyperlink>
              </w:p>
              <w:p w14:paraId="5EE8004B" w14:textId="7DDAAF02" w:rsidR="00117711" w:rsidRDefault="009A7024">
                <w:pPr>
                  <w:pStyle w:val="ndice2"/>
                  <w:tabs>
                    <w:tab w:val="right" w:leader="dot" w:pos="10744"/>
                  </w:tabs>
                  <w:rPr>
                    <w:rFonts w:eastAsiaTheme="minorEastAsia"/>
                    <w:sz w:val="22"/>
                    <w:szCs w:val="22"/>
                    <w:lang w:eastAsia="pt-PT"/>
                  </w:rPr>
                </w:pPr>
                <w:hyperlink w:anchor="_Toc75096684" w:history="1">
                  <w:r w:rsidR="00117711" w:rsidRPr="00DB3B42">
                    <w:rPr>
                      <w:rStyle w:val="Hiperligao"/>
                    </w:rPr>
                    <w:t>System Overview</w:t>
                  </w:r>
                  <w:r w:rsidR="00117711">
                    <w:rPr>
                      <w:webHidden/>
                    </w:rPr>
                    <w:tab/>
                  </w:r>
                  <w:r w:rsidR="00117711">
                    <w:rPr>
                      <w:webHidden/>
                    </w:rPr>
                    <w:fldChar w:fldCharType="begin"/>
                  </w:r>
                  <w:r w:rsidR="00117711">
                    <w:rPr>
                      <w:webHidden/>
                    </w:rPr>
                    <w:instrText xml:space="preserve"> PAGEREF _Toc75096684 \h </w:instrText>
                  </w:r>
                  <w:r w:rsidR="00117711">
                    <w:rPr>
                      <w:webHidden/>
                    </w:rPr>
                  </w:r>
                  <w:r w:rsidR="00117711">
                    <w:rPr>
                      <w:webHidden/>
                    </w:rPr>
                    <w:fldChar w:fldCharType="separate"/>
                  </w:r>
                  <w:r w:rsidR="00A260A8">
                    <w:rPr>
                      <w:webHidden/>
                    </w:rPr>
                    <w:t>4</w:t>
                  </w:r>
                  <w:r w:rsidR="00117711">
                    <w:rPr>
                      <w:webHidden/>
                    </w:rPr>
                    <w:fldChar w:fldCharType="end"/>
                  </w:r>
                </w:hyperlink>
              </w:p>
              <w:p w14:paraId="05601464" w14:textId="39BB473F" w:rsidR="00117711" w:rsidRDefault="009A7024">
                <w:pPr>
                  <w:pStyle w:val="ndice2"/>
                  <w:tabs>
                    <w:tab w:val="right" w:leader="dot" w:pos="10744"/>
                  </w:tabs>
                  <w:rPr>
                    <w:rFonts w:eastAsiaTheme="minorEastAsia"/>
                    <w:sz w:val="22"/>
                    <w:szCs w:val="22"/>
                    <w:lang w:eastAsia="pt-PT"/>
                  </w:rPr>
                </w:pPr>
                <w:hyperlink w:anchor="_Toc75096685" w:history="1">
                  <w:r w:rsidR="00117711" w:rsidRPr="00DB3B42">
                    <w:rPr>
                      <w:rStyle w:val="Hiperligao"/>
                    </w:rPr>
                    <w:t>System Requirements</w:t>
                  </w:r>
                  <w:r w:rsidR="00117711">
                    <w:rPr>
                      <w:webHidden/>
                    </w:rPr>
                    <w:tab/>
                  </w:r>
                  <w:r w:rsidR="00117711">
                    <w:rPr>
                      <w:webHidden/>
                    </w:rPr>
                    <w:fldChar w:fldCharType="begin"/>
                  </w:r>
                  <w:r w:rsidR="00117711">
                    <w:rPr>
                      <w:webHidden/>
                    </w:rPr>
                    <w:instrText xml:space="preserve"> PAGEREF _Toc75096685 \h </w:instrText>
                  </w:r>
                  <w:r w:rsidR="00117711">
                    <w:rPr>
                      <w:webHidden/>
                    </w:rPr>
                  </w:r>
                  <w:r w:rsidR="00117711">
                    <w:rPr>
                      <w:webHidden/>
                    </w:rPr>
                    <w:fldChar w:fldCharType="separate"/>
                  </w:r>
                  <w:r w:rsidR="00A260A8">
                    <w:rPr>
                      <w:webHidden/>
                    </w:rPr>
                    <w:t>4</w:t>
                  </w:r>
                  <w:r w:rsidR="00117711">
                    <w:rPr>
                      <w:webHidden/>
                    </w:rPr>
                    <w:fldChar w:fldCharType="end"/>
                  </w:r>
                </w:hyperlink>
              </w:p>
              <w:p w14:paraId="51FAFD52" w14:textId="4F159060" w:rsidR="00117711" w:rsidRDefault="009A7024">
                <w:pPr>
                  <w:pStyle w:val="ndice2"/>
                  <w:tabs>
                    <w:tab w:val="right" w:leader="dot" w:pos="10744"/>
                  </w:tabs>
                  <w:rPr>
                    <w:rFonts w:eastAsiaTheme="minorEastAsia"/>
                    <w:sz w:val="22"/>
                    <w:szCs w:val="22"/>
                    <w:lang w:eastAsia="pt-PT"/>
                  </w:rPr>
                </w:pPr>
                <w:hyperlink w:anchor="_Toc75096686" w:history="1">
                  <w:r w:rsidR="00117711" w:rsidRPr="00DB3B42">
                    <w:rPr>
                      <w:rStyle w:val="Hiperligao"/>
                    </w:rPr>
                    <w:t>Software Installation</w:t>
                  </w:r>
                  <w:r w:rsidR="00117711">
                    <w:rPr>
                      <w:webHidden/>
                    </w:rPr>
                    <w:tab/>
                  </w:r>
                  <w:r w:rsidR="00117711">
                    <w:rPr>
                      <w:webHidden/>
                    </w:rPr>
                    <w:fldChar w:fldCharType="begin"/>
                  </w:r>
                  <w:r w:rsidR="00117711">
                    <w:rPr>
                      <w:webHidden/>
                    </w:rPr>
                    <w:instrText xml:space="preserve"> PAGEREF _Toc75096686 \h </w:instrText>
                  </w:r>
                  <w:r w:rsidR="00117711">
                    <w:rPr>
                      <w:webHidden/>
                    </w:rPr>
                  </w:r>
                  <w:r w:rsidR="00117711">
                    <w:rPr>
                      <w:webHidden/>
                    </w:rPr>
                    <w:fldChar w:fldCharType="separate"/>
                  </w:r>
                  <w:r w:rsidR="00A260A8">
                    <w:rPr>
                      <w:webHidden/>
                    </w:rPr>
                    <w:t>4</w:t>
                  </w:r>
                  <w:r w:rsidR="00117711">
                    <w:rPr>
                      <w:webHidden/>
                    </w:rPr>
                    <w:fldChar w:fldCharType="end"/>
                  </w:r>
                </w:hyperlink>
              </w:p>
              <w:p w14:paraId="24D50716" w14:textId="724CF8FC" w:rsidR="00117711" w:rsidRDefault="009A7024" w:rsidP="007A1E48">
                <w:pPr>
                  <w:pStyle w:val="ndice1"/>
                </w:pPr>
                <w:hyperlink w:anchor="_Toc75096687" w:history="1">
                  <w:r w:rsidR="00117711">
                    <w:rPr>
                      <w:rStyle w:val="Hiperligao"/>
                    </w:rPr>
                    <w:t>S</w:t>
                  </w:r>
                  <w:r w:rsidR="00117711" w:rsidRPr="00DB3B42">
                    <w:rPr>
                      <w:rStyle w:val="Hiperligao"/>
                    </w:rPr>
                    <w:t>ystem Features</w:t>
                  </w:r>
                  <w:r w:rsidR="00117711">
                    <w:rPr>
                      <w:webHidden/>
                    </w:rPr>
                    <w:tab/>
                  </w:r>
                  <w:r w:rsidR="00117711">
                    <w:rPr>
                      <w:webHidden/>
                    </w:rPr>
                    <w:fldChar w:fldCharType="begin"/>
                  </w:r>
                  <w:r w:rsidR="00117711">
                    <w:rPr>
                      <w:webHidden/>
                    </w:rPr>
                    <w:instrText xml:space="preserve"> PAGEREF _Toc75096687 \h </w:instrText>
                  </w:r>
                  <w:r w:rsidR="00117711">
                    <w:rPr>
                      <w:webHidden/>
                    </w:rPr>
                  </w:r>
                  <w:r w:rsidR="00117711">
                    <w:rPr>
                      <w:webHidden/>
                    </w:rPr>
                    <w:fldChar w:fldCharType="separate"/>
                  </w:r>
                  <w:r w:rsidR="00A260A8">
                    <w:rPr>
                      <w:webHidden/>
                    </w:rPr>
                    <w:t>5</w:t>
                  </w:r>
                  <w:r w:rsidR="00117711">
                    <w:rPr>
                      <w:webHidden/>
                    </w:rPr>
                    <w:fldChar w:fldCharType="end"/>
                  </w:r>
                </w:hyperlink>
              </w:p>
              <w:p w14:paraId="1B7D97BC" w14:textId="1F32C527" w:rsidR="00117711" w:rsidRDefault="009A7024">
                <w:pPr>
                  <w:pStyle w:val="ndice2"/>
                  <w:tabs>
                    <w:tab w:val="right" w:leader="dot" w:pos="10744"/>
                  </w:tabs>
                  <w:rPr>
                    <w:rFonts w:eastAsiaTheme="minorEastAsia"/>
                    <w:sz w:val="22"/>
                    <w:szCs w:val="22"/>
                    <w:lang w:eastAsia="pt-PT"/>
                  </w:rPr>
                </w:pPr>
                <w:hyperlink w:anchor="_Toc75096688" w:history="1">
                  <w:r w:rsidR="00117711" w:rsidRPr="00DB3B42">
                    <w:rPr>
                      <w:rStyle w:val="Hiperligao"/>
                    </w:rPr>
                    <w:t>Feature 1 – US1</w:t>
                  </w:r>
                  <w:r w:rsidR="00117711">
                    <w:rPr>
                      <w:webHidden/>
                    </w:rPr>
                    <w:tab/>
                  </w:r>
                  <w:r w:rsidR="00117711">
                    <w:rPr>
                      <w:webHidden/>
                    </w:rPr>
                    <w:fldChar w:fldCharType="begin"/>
                  </w:r>
                  <w:r w:rsidR="00117711">
                    <w:rPr>
                      <w:webHidden/>
                    </w:rPr>
                    <w:instrText xml:space="preserve"> PAGEREF _Toc75096688 \h </w:instrText>
                  </w:r>
                  <w:r w:rsidR="00117711">
                    <w:rPr>
                      <w:webHidden/>
                    </w:rPr>
                  </w:r>
                  <w:r w:rsidR="00117711">
                    <w:rPr>
                      <w:webHidden/>
                    </w:rPr>
                    <w:fldChar w:fldCharType="separate"/>
                  </w:r>
                  <w:r w:rsidR="00A260A8">
                    <w:rPr>
                      <w:webHidden/>
                    </w:rPr>
                    <w:t>5</w:t>
                  </w:r>
                  <w:r w:rsidR="00117711">
                    <w:rPr>
                      <w:webHidden/>
                    </w:rPr>
                    <w:fldChar w:fldCharType="end"/>
                  </w:r>
                </w:hyperlink>
              </w:p>
              <w:p w14:paraId="00D813BE" w14:textId="27CBCC5D" w:rsidR="00117711" w:rsidRDefault="009A7024" w:rsidP="00117711">
                <w:pPr>
                  <w:pStyle w:val="ndice2"/>
                  <w:tabs>
                    <w:tab w:val="right" w:leader="dot" w:pos="10744"/>
                  </w:tabs>
                  <w:rPr>
                    <w:rFonts w:eastAsiaTheme="minorEastAsia"/>
                    <w:sz w:val="22"/>
                    <w:szCs w:val="22"/>
                    <w:lang w:eastAsia="pt-PT"/>
                  </w:rPr>
                </w:pPr>
                <w:hyperlink w:anchor="_Toc75096689" w:history="1">
                  <w:r w:rsidR="00117711" w:rsidRPr="00DB3B42">
                    <w:rPr>
                      <w:rStyle w:val="Hiperligao"/>
                    </w:rPr>
                    <w:t>Feature 2 – US2</w:t>
                  </w:r>
                  <w:r w:rsidR="00117711">
                    <w:rPr>
                      <w:webHidden/>
                    </w:rPr>
                    <w:tab/>
                  </w:r>
                  <w:r w:rsidR="00117711">
                    <w:rPr>
                      <w:webHidden/>
                    </w:rPr>
                    <w:fldChar w:fldCharType="begin"/>
                  </w:r>
                  <w:r w:rsidR="00117711">
                    <w:rPr>
                      <w:webHidden/>
                    </w:rPr>
                    <w:instrText xml:space="preserve"> PAGEREF _Toc75096689 \h </w:instrText>
                  </w:r>
                  <w:r w:rsidR="00117711">
                    <w:rPr>
                      <w:webHidden/>
                    </w:rPr>
                  </w:r>
                  <w:r w:rsidR="00117711">
                    <w:rPr>
                      <w:webHidden/>
                    </w:rPr>
                    <w:fldChar w:fldCharType="separate"/>
                  </w:r>
                  <w:r w:rsidR="00A260A8">
                    <w:rPr>
                      <w:webHidden/>
                    </w:rPr>
                    <w:t>5</w:t>
                  </w:r>
                  <w:r w:rsidR="00117711">
                    <w:rPr>
                      <w:webHidden/>
                    </w:rPr>
                    <w:fldChar w:fldCharType="end"/>
                  </w:r>
                </w:hyperlink>
              </w:p>
              <w:p w14:paraId="74BD8AFA" w14:textId="5449D455" w:rsidR="00117711" w:rsidRDefault="009A7024" w:rsidP="00117711">
                <w:pPr>
                  <w:pStyle w:val="ndice2"/>
                  <w:tabs>
                    <w:tab w:val="right" w:leader="dot" w:pos="10744"/>
                  </w:tabs>
                  <w:rPr>
                    <w:rFonts w:eastAsiaTheme="minorEastAsia"/>
                    <w:sz w:val="22"/>
                    <w:szCs w:val="22"/>
                    <w:lang w:eastAsia="pt-PT"/>
                  </w:rPr>
                </w:pPr>
                <w:hyperlink w:anchor="_Toc75096691" w:history="1">
                  <w:r w:rsidR="00117711" w:rsidRPr="00DB3B42">
                    <w:rPr>
                      <w:rStyle w:val="Hiperligao"/>
                    </w:rPr>
                    <w:t>Feature 3 – US3</w:t>
                  </w:r>
                  <w:r w:rsidR="00117711">
                    <w:rPr>
                      <w:webHidden/>
                    </w:rPr>
                    <w:tab/>
                  </w:r>
                  <w:r w:rsidR="00117711">
                    <w:rPr>
                      <w:webHidden/>
                    </w:rPr>
                    <w:fldChar w:fldCharType="begin"/>
                  </w:r>
                  <w:r w:rsidR="00117711">
                    <w:rPr>
                      <w:webHidden/>
                    </w:rPr>
                    <w:instrText xml:space="preserve"> PAGEREF _Toc75096691 \h </w:instrText>
                  </w:r>
                  <w:r w:rsidR="00117711">
                    <w:rPr>
                      <w:webHidden/>
                    </w:rPr>
                  </w:r>
                  <w:r w:rsidR="00117711">
                    <w:rPr>
                      <w:webHidden/>
                    </w:rPr>
                    <w:fldChar w:fldCharType="separate"/>
                  </w:r>
                  <w:r w:rsidR="00A260A8">
                    <w:rPr>
                      <w:webHidden/>
                    </w:rPr>
                    <w:t>5</w:t>
                  </w:r>
                  <w:r w:rsidR="00117711">
                    <w:rPr>
                      <w:webHidden/>
                    </w:rPr>
                    <w:fldChar w:fldCharType="end"/>
                  </w:r>
                </w:hyperlink>
              </w:p>
              <w:p w14:paraId="26899414" w14:textId="1E4CB2D3" w:rsidR="00117711" w:rsidRDefault="009A7024">
                <w:pPr>
                  <w:pStyle w:val="ndice2"/>
                  <w:tabs>
                    <w:tab w:val="right" w:leader="dot" w:pos="10744"/>
                  </w:tabs>
                  <w:rPr>
                    <w:rFonts w:eastAsiaTheme="minorEastAsia"/>
                    <w:sz w:val="22"/>
                    <w:szCs w:val="22"/>
                    <w:lang w:eastAsia="pt-PT"/>
                  </w:rPr>
                </w:pPr>
                <w:hyperlink w:anchor="_Toc75096693" w:history="1">
                  <w:r w:rsidR="00117711" w:rsidRPr="00DB3B42">
                    <w:rPr>
                      <w:rStyle w:val="Hiperligao"/>
                    </w:rPr>
                    <w:t>Feature 4 – US4</w:t>
                  </w:r>
                  <w:r w:rsidR="00117711">
                    <w:rPr>
                      <w:webHidden/>
                    </w:rPr>
                    <w:tab/>
                  </w:r>
                  <w:r w:rsidR="00117711">
                    <w:rPr>
                      <w:webHidden/>
                    </w:rPr>
                    <w:fldChar w:fldCharType="begin"/>
                  </w:r>
                  <w:r w:rsidR="00117711">
                    <w:rPr>
                      <w:webHidden/>
                    </w:rPr>
                    <w:instrText xml:space="preserve"> PAGEREF _Toc75096693 \h </w:instrText>
                  </w:r>
                  <w:r w:rsidR="00117711">
                    <w:rPr>
                      <w:webHidden/>
                    </w:rPr>
                  </w:r>
                  <w:r w:rsidR="00117711">
                    <w:rPr>
                      <w:webHidden/>
                    </w:rPr>
                    <w:fldChar w:fldCharType="separate"/>
                  </w:r>
                  <w:r w:rsidR="00A260A8">
                    <w:rPr>
                      <w:webHidden/>
                    </w:rPr>
                    <w:t>6</w:t>
                  </w:r>
                  <w:r w:rsidR="00117711">
                    <w:rPr>
                      <w:webHidden/>
                    </w:rPr>
                    <w:fldChar w:fldCharType="end"/>
                  </w:r>
                </w:hyperlink>
              </w:p>
              <w:p w14:paraId="092CB3AD" w14:textId="47ED7928" w:rsidR="00117711" w:rsidRDefault="009A7024" w:rsidP="00117711">
                <w:pPr>
                  <w:pStyle w:val="ndice2"/>
                  <w:tabs>
                    <w:tab w:val="right" w:leader="dot" w:pos="10744"/>
                  </w:tabs>
                  <w:rPr>
                    <w:rFonts w:eastAsiaTheme="minorEastAsia"/>
                    <w:sz w:val="22"/>
                    <w:szCs w:val="22"/>
                    <w:lang w:eastAsia="pt-PT"/>
                  </w:rPr>
                </w:pPr>
                <w:hyperlink w:anchor="_Toc75096694" w:history="1">
                  <w:r w:rsidR="00117711" w:rsidRPr="00DB3B42">
                    <w:rPr>
                      <w:rStyle w:val="Hiperligao"/>
                    </w:rPr>
                    <w:t>Feature 5 – US5</w:t>
                  </w:r>
                  <w:r w:rsidR="00117711">
                    <w:rPr>
                      <w:webHidden/>
                    </w:rPr>
                    <w:tab/>
                  </w:r>
                  <w:r w:rsidR="00117711">
                    <w:rPr>
                      <w:webHidden/>
                    </w:rPr>
                    <w:fldChar w:fldCharType="begin"/>
                  </w:r>
                  <w:r w:rsidR="00117711">
                    <w:rPr>
                      <w:webHidden/>
                    </w:rPr>
                    <w:instrText xml:space="preserve"> PAGEREF _Toc75096694 \h </w:instrText>
                  </w:r>
                  <w:r w:rsidR="00117711">
                    <w:rPr>
                      <w:webHidden/>
                    </w:rPr>
                  </w:r>
                  <w:r w:rsidR="00117711">
                    <w:rPr>
                      <w:webHidden/>
                    </w:rPr>
                    <w:fldChar w:fldCharType="separate"/>
                  </w:r>
                  <w:r w:rsidR="00A260A8">
                    <w:rPr>
                      <w:webHidden/>
                    </w:rPr>
                    <w:t>6</w:t>
                  </w:r>
                  <w:r w:rsidR="00117711">
                    <w:rPr>
                      <w:webHidden/>
                    </w:rPr>
                    <w:fldChar w:fldCharType="end"/>
                  </w:r>
                </w:hyperlink>
              </w:p>
              <w:p w14:paraId="12F5A53A" w14:textId="51817386" w:rsidR="00117711" w:rsidRDefault="009A7024">
                <w:pPr>
                  <w:pStyle w:val="ndice2"/>
                  <w:tabs>
                    <w:tab w:val="right" w:leader="dot" w:pos="10744"/>
                  </w:tabs>
                  <w:rPr>
                    <w:rFonts w:eastAsiaTheme="minorEastAsia"/>
                    <w:sz w:val="22"/>
                    <w:szCs w:val="22"/>
                    <w:lang w:eastAsia="pt-PT"/>
                  </w:rPr>
                </w:pPr>
                <w:hyperlink w:anchor="_Toc75096696" w:history="1">
                  <w:r w:rsidR="00117711" w:rsidRPr="00DB3B42">
                    <w:rPr>
                      <w:rStyle w:val="Hiperligao"/>
                    </w:rPr>
                    <w:t xml:space="preserve">Feature </w:t>
                  </w:r>
                  <w:r w:rsidR="00117711">
                    <w:rPr>
                      <w:rStyle w:val="Hiperligao"/>
                    </w:rPr>
                    <w:t>7</w:t>
                  </w:r>
                  <w:r w:rsidR="00117711" w:rsidRPr="00DB3B42">
                    <w:rPr>
                      <w:rStyle w:val="Hiperligao"/>
                    </w:rPr>
                    <w:t xml:space="preserve"> – US7</w:t>
                  </w:r>
                  <w:r w:rsidR="00117711">
                    <w:rPr>
                      <w:webHidden/>
                    </w:rPr>
                    <w:tab/>
                  </w:r>
                  <w:r w:rsidR="00117711">
                    <w:rPr>
                      <w:webHidden/>
                    </w:rPr>
                    <w:fldChar w:fldCharType="begin"/>
                  </w:r>
                  <w:r w:rsidR="00117711">
                    <w:rPr>
                      <w:webHidden/>
                    </w:rPr>
                    <w:instrText xml:space="preserve"> PAGEREF _Toc75096696 \h </w:instrText>
                  </w:r>
                  <w:r w:rsidR="00117711">
                    <w:rPr>
                      <w:webHidden/>
                    </w:rPr>
                  </w:r>
                  <w:r w:rsidR="00117711">
                    <w:rPr>
                      <w:webHidden/>
                    </w:rPr>
                    <w:fldChar w:fldCharType="separate"/>
                  </w:r>
                  <w:r w:rsidR="00A260A8">
                    <w:rPr>
                      <w:webHidden/>
                    </w:rPr>
                    <w:t>7</w:t>
                  </w:r>
                  <w:r w:rsidR="00117711">
                    <w:rPr>
                      <w:webHidden/>
                    </w:rPr>
                    <w:fldChar w:fldCharType="end"/>
                  </w:r>
                </w:hyperlink>
              </w:p>
              <w:p w14:paraId="74D07071" w14:textId="3AC6D505" w:rsidR="00117711" w:rsidRDefault="009A7024">
                <w:pPr>
                  <w:pStyle w:val="ndice2"/>
                  <w:tabs>
                    <w:tab w:val="right" w:leader="dot" w:pos="10744"/>
                  </w:tabs>
                  <w:rPr>
                    <w:rFonts w:eastAsiaTheme="minorEastAsia"/>
                    <w:sz w:val="22"/>
                    <w:szCs w:val="22"/>
                    <w:lang w:eastAsia="pt-PT"/>
                  </w:rPr>
                </w:pPr>
                <w:hyperlink w:anchor="_Toc75096697" w:history="1">
                  <w:r w:rsidR="00117711" w:rsidRPr="00DB3B42">
                    <w:rPr>
                      <w:rStyle w:val="Hiperligao"/>
                    </w:rPr>
                    <w:t>Feature 8 – US8</w:t>
                  </w:r>
                  <w:r w:rsidR="00117711">
                    <w:rPr>
                      <w:webHidden/>
                    </w:rPr>
                    <w:tab/>
                  </w:r>
                  <w:r w:rsidR="00117711">
                    <w:rPr>
                      <w:webHidden/>
                    </w:rPr>
                    <w:fldChar w:fldCharType="begin"/>
                  </w:r>
                  <w:r w:rsidR="00117711">
                    <w:rPr>
                      <w:webHidden/>
                    </w:rPr>
                    <w:instrText xml:space="preserve"> PAGEREF _Toc75096697 \h </w:instrText>
                  </w:r>
                  <w:r w:rsidR="00117711">
                    <w:rPr>
                      <w:webHidden/>
                    </w:rPr>
                  </w:r>
                  <w:r w:rsidR="00117711">
                    <w:rPr>
                      <w:webHidden/>
                    </w:rPr>
                    <w:fldChar w:fldCharType="separate"/>
                  </w:r>
                  <w:r w:rsidR="00A260A8">
                    <w:rPr>
                      <w:webHidden/>
                    </w:rPr>
                    <w:t>8</w:t>
                  </w:r>
                  <w:r w:rsidR="00117711">
                    <w:rPr>
                      <w:webHidden/>
                    </w:rPr>
                    <w:fldChar w:fldCharType="end"/>
                  </w:r>
                </w:hyperlink>
              </w:p>
              <w:p w14:paraId="137FA014" w14:textId="4D1CF3E1" w:rsidR="00117711" w:rsidRDefault="009A7024" w:rsidP="00117711">
                <w:pPr>
                  <w:pStyle w:val="ndice2"/>
                  <w:tabs>
                    <w:tab w:val="right" w:leader="dot" w:pos="10744"/>
                  </w:tabs>
                  <w:rPr>
                    <w:rFonts w:eastAsiaTheme="minorEastAsia"/>
                    <w:sz w:val="22"/>
                    <w:szCs w:val="22"/>
                    <w:lang w:eastAsia="pt-PT"/>
                  </w:rPr>
                </w:pPr>
                <w:hyperlink w:anchor="_Toc75096699" w:history="1">
                  <w:r w:rsidR="00117711" w:rsidRPr="00DB3B42">
                    <w:rPr>
                      <w:rStyle w:val="Hiperligao"/>
                    </w:rPr>
                    <w:t>Feature 9 – US9</w:t>
                  </w:r>
                  <w:r w:rsidR="00117711">
                    <w:rPr>
                      <w:webHidden/>
                    </w:rPr>
                    <w:tab/>
                  </w:r>
                  <w:r w:rsidR="00117711">
                    <w:rPr>
                      <w:webHidden/>
                    </w:rPr>
                    <w:fldChar w:fldCharType="begin"/>
                  </w:r>
                  <w:r w:rsidR="00117711">
                    <w:rPr>
                      <w:webHidden/>
                    </w:rPr>
                    <w:instrText xml:space="preserve"> PAGEREF _Toc75096699 \h </w:instrText>
                  </w:r>
                  <w:r w:rsidR="00117711">
                    <w:rPr>
                      <w:webHidden/>
                    </w:rPr>
                  </w:r>
                  <w:r w:rsidR="00117711">
                    <w:rPr>
                      <w:webHidden/>
                    </w:rPr>
                    <w:fldChar w:fldCharType="separate"/>
                  </w:r>
                  <w:r w:rsidR="00A260A8">
                    <w:rPr>
                      <w:webHidden/>
                    </w:rPr>
                    <w:t>8</w:t>
                  </w:r>
                  <w:r w:rsidR="00117711">
                    <w:rPr>
                      <w:webHidden/>
                    </w:rPr>
                    <w:fldChar w:fldCharType="end"/>
                  </w:r>
                </w:hyperlink>
              </w:p>
              <w:p w14:paraId="222CC93A" w14:textId="1DEBE979" w:rsidR="00117711" w:rsidRDefault="009A7024">
                <w:pPr>
                  <w:pStyle w:val="ndice2"/>
                  <w:tabs>
                    <w:tab w:val="right" w:leader="dot" w:pos="10744"/>
                  </w:tabs>
                  <w:rPr>
                    <w:rFonts w:eastAsiaTheme="minorEastAsia"/>
                    <w:sz w:val="22"/>
                    <w:szCs w:val="22"/>
                    <w:lang w:eastAsia="pt-PT"/>
                  </w:rPr>
                </w:pPr>
                <w:hyperlink w:anchor="_Toc75096701" w:history="1">
                  <w:r w:rsidR="00117711" w:rsidRPr="00DB3B42">
                    <w:rPr>
                      <w:rStyle w:val="Hiperligao"/>
                    </w:rPr>
                    <w:t>Feature 10 – US10</w:t>
                  </w:r>
                  <w:r w:rsidR="00117711">
                    <w:rPr>
                      <w:webHidden/>
                    </w:rPr>
                    <w:tab/>
                  </w:r>
                  <w:r w:rsidR="00117711">
                    <w:rPr>
                      <w:webHidden/>
                    </w:rPr>
                    <w:fldChar w:fldCharType="begin"/>
                  </w:r>
                  <w:r w:rsidR="00117711">
                    <w:rPr>
                      <w:webHidden/>
                    </w:rPr>
                    <w:instrText xml:space="preserve"> PAGEREF _Toc75096701 \h </w:instrText>
                  </w:r>
                  <w:r w:rsidR="00117711">
                    <w:rPr>
                      <w:webHidden/>
                    </w:rPr>
                  </w:r>
                  <w:r w:rsidR="00117711">
                    <w:rPr>
                      <w:webHidden/>
                    </w:rPr>
                    <w:fldChar w:fldCharType="separate"/>
                  </w:r>
                  <w:r w:rsidR="00A260A8">
                    <w:rPr>
                      <w:webHidden/>
                    </w:rPr>
                    <w:t>9</w:t>
                  </w:r>
                  <w:r w:rsidR="00117711">
                    <w:rPr>
                      <w:webHidden/>
                    </w:rPr>
                    <w:fldChar w:fldCharType="end"/>
                  </w:r>
                </w:hyperlink>
              </w:p>
              <w:p w14:paraId="2B30851F" w14:textId="0B6CAC22" w:rsidR="00117711" w:rsidRDefault="009A7024">
                <w:pPr>
                  <w:pStyle w:val="ndice2"/>
                  <w:tabs>
                    <w:tab w:val="right" w:leader="dot" w:pos="10744"/>
                  </w:tabs>
                  <w:rPr>
                    <w:rFonts w:eastAsiaTheme="minorEastAsia"/>
                    <w:sz w:val="22"/>
                    <w:szCs w:val="22"/>
                    <w:lang w:eastAsia="pt-PT"/>
                  </w:rPr>
                </w:pPr>
                <w:hyperlink w:anchor="_Toc75096702" w:history="1">
                  <w:r w:rsidR="00117711" w:rsidRPr="00DB3B42">
                    <w:rPr>
                      <w:rStyle w:val="Hiperligao"/>
                    </w:rPr>
                    <w:t>Feature 11 – US11</w:t>
                  </w:r>
                  <w:r w:rsidR="00117711">
                    <w:rPr>
                      <w:webHidden/>
                    </w:rPr>
                    <w:tab/>
                  </w:r>
                  <w:r w:rsidR="00117711">
                    <w:rPr>
                      <w:webHidden/>
                    </w:rPr>
                    <w:fldChar w:fldCharType="begin"/>
                  </w:r>
                  <w:r w:rsidR="00117711">
                    <w:rPr>
                      <w:webHidden/>
                    </w:rPr>
                    <w:instrText xml:space="preserve"> PAGEREF _Toc75096702 \h </w:instrText>
                  </w:r>
                  <w:r w:rsidR="00117711">
                    <w:rPr>
                      <w:webHidden/>
                    </w:rPr>
                  </w:r>
                  <w:r w:rsidR="00117711">
                    <w:rPr>
                      <w:webHidden/>
                    </w:rPr>
                    <w:fldChar w:fldCharType="separate"/>
                  </w:r>
                  <w:r w:rsidR="00A260A8">
                    <w:rPr>
                      <w:webHidden/>
                    </w:rPr>
                    <w:t>10</w:t>
                  </w:r>
                  <w:r w:rsidR="00117711">
                    <w:rPr>
                      <w:webHidden/>
                    </w:rPr>
                    <w:fldChar w:fldCharType="end"/>
                  </w:r>
                </w:hyperlink>
              </w:p>
              <w:p w14:paraId="7F6FC1F0" w14:textId="1EFFC011" w:rsidR="00117711" w:rsidRDefault="009A7024">
                <w:pPr>
                  <w:pStyle w:val="ndice2"/>
                  <w:tabs>
                    <w:tab w:val="right" w:leader="dot" w:pos="10744"/>
                  </w:tabs>
                  <w:rPr>
                    <w:rFonts w:eastAsiaTheme="minorEastAsia"/>
                    <w:sz w:val="22"/>
                    <w:szCs w:val="22"/>
                    <w:lang w:eastAsia="pt-PT"/>
                  </w:rPr>
                </w:pPr>
                <w:hyperlink w:anchor="_Toc75096703" w:history="1">
                  <w:r w:rsidR="00117711" w:rsidRPr="00DB3B42">
                    <w:rPr>
                      <w:rStyle w:val="Hiperligao"/>
                    </w:rPr>
                    <w:t>Feature 12 – US12</w:t>
                  </w:r>
                  <w:r w:rsidR="00117711">
                    <w:rPr>
                      <w:webHidden/>
                    </w:rPr>
                    <w:tab/>
                  </w:r>
                  <w:r w:rsidR="00117711">
                    <w:rPr>
                      <w:webHidden/>
                    </w:rPr>
                    <w:fldChar w:fldCharType="begin"/>
                  </w:r>
                  <w:r w:rsidR="00117711">
                    <w:rPr>
                      <w:webHidden/>
                    </w:rPr>
                    <w:instrText xml:space="preserve"> PAGEREF _Toc75096703 \h </w:instrText>
                  </w:r>
                  <w:r w:rsidR="00117711">
                    <w:rPr>
                      <w:webHidden/>
                    </w:rPr>
                  </w:r>
                  <w:r w:rsidR="00117711">
                    <w:rPr>
                      <w:webHidden/>
                    </w:rPr>
                    <w:fldChar w:fldCharType="separate"/>
                  </w:r>
                  <w:r w:rsidR="00A260A8">
                    <w:rPr>
                      <w:webHidden/>
                    </w:rPr>
                    <w:t>10</w:t>
                  </w:r>
                  <w:r w:rsidR="00117711">
                    <w:rPr>
                      <w:webHidden/>
                    </w:rPr>
                    <w:fldChar w:fldCharType="end"/>
                  </w:r>
                </w:hyperlink>
              </w:p>
              <w:p w14:paraId="7D6FFF8E" w14:textId="1AEDB776" w:rsidR="00117711" w:rsidRDefault="009A7024">
                <w:pPr>
                  <w:pStyle w:val="ndice2"/>
                  <w:tabs>
                    <w:tab w:val="right" w:leader="dot" w:pos="10744"/>
                  </w:tabs>
                  <w:rPr>
                    <w:rFonts w:eastAsiaTheme="minorEastAsia"/>
                    <w:sz w:val="22"/>
                    <w:szCs w:val="22"/>
                    <w:lang w:eastAsia="pt-PT"/>
                  </w:rPr>
                </w:pPr>
                <w:hyperlink w:anchor="_Toc75096704" w:history="1">
                  <w:r w:rsidR="00117711" w:rsidRPr="00DB3B42">
                    <w:rPr>
                      <w:rStyle w:val="Hiperligao"/>
                    </w:rPr>
                    <w:t>Feature 13 – US13</w:t>
                  </w:r>
                  <w:r w:rsidR="00117711">
                    <w:rPr>
                      <w:webHidden/>
                    </w:rPr>
                    <w:tab/>
                  </w:r>
                  <w:r w:rsidR="00117711">
                    <w:rPr>
                      <w:webHidden/>
                    </w:rPr>
                    <w:fldChar w:fldCharType="begin"/>
                  </w:r>
                  <w:r w:rsidR="00117711">
                    <w:rPr>
                      <w:webHidden/>
                    </w:rPr>
                    <w:instrText xml:space="preserve"> PAGEREF _Toc75096704 \h </w:instrText>
                  </w:r>
                  <w:r w:rsidR="00117711">
                    <w:rPr>
                      <w:webHidden/>
                    </w:rPr>
                  </w:r>
                  <w:r w:rsidR="00117711">
                    <w:rPr>
                      <w:webHidden/>
                    </w:rPr>
                    <w:fldChar w:fldCharType="separate"/>
                  </w:r>
                  <w:r w:rsidR="00A260A8">
                    <w:rPr>
                      <w:webHidden/>
                    </w:rPr>
                    <w:t>11</w:t>
                  </w:r>
                  <w:r w:rsidR="00117711">
                    <w:rPr>
                      <w:webHidden/>
                    </w:rPr>
                    <w:fldChar w:fldCharType="end"/>
                  </w:r>
                </w:hyperlink>
              </w:p>
              <w:p w14:paraId="4CABF607" w14:textId="29D617F2" w:rsidR="00117711" w:rsidRDefault="009A7024">
                <w:pPr>
                  <w:pStyle w:val="ndice2"/>
                  <w:tabs>
                    <w:tab w:val="right" w:leader="dot" w:pos="10744"/>
                  </w:tabs>
                  <w:rPr>
                    <w:rFonts w:eastAsiaTheme="minorEastAsia"/>
                    <w:sz w:val="22"/>
                    <w:szCs w:val="22"/>
                    <w:lang w:eastAsia="pt-PT"/>
                  </w:rPr>
                </w:pPr>
                <w:hyperlink w:anchor="_Toc75096705" w:history="1">
                  <w:r w:rsidR="00117711" w:rsidRPr="00DB3B42">
                    <w:rPr>
                      <w:rStyle w:val="Hiperligao"/>
                    </w:rPr>
                    <w:t>Feature 14 – US14</w:t>
                  </w:r>
                  <w:r w:rsidR="00117711">
                    <w:rPr>
                      <w:webHidden/>
                    </w:rPr>
                    <w:tab/>
                  </w:r>
                  <w:r w:rsidR="00117711">
                    <w:rPr>
                      <w:webHidden/>
                    </w:rPr>
                    <w:fldChar w:fldCharType="begin"/>
                  </w:r>
                  <w:r w:rsidR="00117711">
                    <w:rPr>
                      <w:webHidden/>
                    </w:rPr>
                    <w:instrText xml:space="preserve"> PAGEREF _Toc75096705 \h </w:instrText>
                  </w:r>
                  <w:r w:rsidR="00117711">
                    <w:rPr>
                      <w:webHidden/>
                    </w:rPr>
                  </w:r>
                  <w:r w:rsidR="00117711">
                    <w:rPr>
                      <w:webHidden/>
                    </w:rPr>
                    <w:fldChar w:fldCharType="separate"/>
                  </w:r>
                  <w:r w:rsidR="00A260A8">
                    <w:rPr>
                      <w:webHidden/>
                    </w:rPr>
                    <w:t>11</w:t>
                  </w:r>
                  <w:r w:rsidR="00117711">
                    <w:rPr>
                      <w:webHidden/>
                    </w:rPr>
                    <w:fldChar w:fldCharType="end"/>
                  </w:r>
                </w:hyperlink>
              </w:p>
              <w:p w14:paraId="7C0A45BA" w14:textId="56B01DCD" w:rsidR="00117711" w:rsidRDefault="009A7024">
                <w:pPr>
                  <w:pStyle w:val="ndice2"/>
                  <w:tabs>
                    <w:tab w:val="right" w:leader="dot" w:pos="10744"/>
                  </w:tabs>
                  <w:rPr>
                    <w:rFonts w:eastAsiaTheme="minorEastAsia"/>
                    <w:sz w:val="22"/>
                    <w:szCs w:val="22"/>
                    <w:lang w:eastAsia="pt-PT"/>
                  </w:rPr>
                </w:pPr>
                <w:hyperlink w:anchor="_Toc75096706" w:history="1">
                  <w:r w:rsidR="00117711" w:rsidRPr="00DB3B42">
                    <w:rPr>
                      <w:rStyle w:val="Hiperligao"/>
                    </w:rPr>
                    <w:t>Feature 15 – US15</w:t>
                  </w:r>
                  <w:r w:rsidR="00117711">
                    <w:rPr>
                      <w:webHidden/>
                    </w:rPr>
                    <w:tab/>
                  </w:r>
                  <w:r w:rsidR="00117711">
                    <w:rPr>
                      <w:webHidden/>
                    </w:rPr>
                    <w:fldChar w:fldCharType="begin"/>
                  </w:r>
                  <w:r w:rsidR="00117711">
                    <w:rPr>
                      <w:webHidden/>
                    </w:rPr>
                    <w:instrText xml:space="preserve"> PAGEREF _Toc75096706 \h </w:instrText>
                  </w:r>
                  <w:r w:rsidR="00117711">
                    <w:rPr>
                      <w:webHidden/>
                    </w:rPr>
                  </w:r>
                  <w:r w:rsidR="00117711">
                    <w:rPr>
                      <w:webHidden/>
                    </w:rPr>
                    <w:fldChar w:fldCharType="separate"/>
                  </w:r>
                  <w:r w:rsidR="00A260A8">
                    <w:rPr>
                      <w:webHidden/>
                    </w:rPr>
                    <w:t>11</w:t>
                  </w:r>
                  <w:r w:rsidR="00117711">
                    <w:rPr>
                      <w:webHidden/>
                    </w:rPr>
                    <w:fldChar w:fldCharType="end"/>
                  </w:r>
                </w:hyperlink>
              </w:p>
              <w:p w14:paraId="3121F2F2" w14:textId="2E02F2CD" w:rsidR="00117711" w:rsidRDefault="009A7024">
                <w:pPr>
                  <w:pStyle w:val="ndice2"/>
                  <w:tabs>
                    <w:tab w:val="right" w:leader="dot" w:pos="10744"/>
                  </w:tabs>
                  <w:rPr>
                    <w:rFonts w:eastAsiaTheme="minorEastAsia"/>
                    <w:sz w:val="22"/>
                    <w:szCs w:val="22"/>
                    <w:lang w:eastAsia="pt-PT"/>
                  </w:rPr>
                </w:pPr>
                <w:hyperlink w:anchor="_Toc75096707" w:history="1">
                  <w:r w:rsidR="00117711" w:rsidRPr="00DB3B42">
                    <w:rPr>
                      <w:rStyle w:val="Hiperligao"/>
                    </w:rPr>
                    <w:t>Feature 16 – US16</w:t>
                  </w:r>
                  <w:r w:rsidR="00117711">
                    <w:rPr>
                      <w:webHidden/>
                    </w:rPr>
                    <w:tab/>
                  </w:r>
                  <w:r w:rsidR="00117711">
                    <w:rPr>
                      <w:webHidden/>
                    </w:rPr>
                    <w:fldChar w:fldCharType="begin"/>
                  </w:r>
                  <w:r w:rsidR="00117711">
                    <w:rPr>
                      <w:webHidden/>
                    </w:rPr>
                    <w:instrText xml:space="preserve"> PAGEREF _Toc75096707 \h </w:instrText>
                  </w:r>
                  <w:r w:rsidR="00117711">
                    <w:rPr>
                      <w:webHidden/>
                    </w:rPr>
                  </w:r>
                  <w:r w:rsidR="00117711">
                    <w:rPr>
                      <w:webHidden/>
                    </w:rPr>
                    <w:fldChar w:fldCharType="separate"/>
                  </w:r>
                  <w:r w:rsidR="00A260A8">
                    <w:rPr>
                      <w:webHidden/>
                    </w:rPr>
                    <w:t>11</w:t>
                  </w:r>
                  <w:r w:rsidR="00117711">
                    <w:rPr>
                      <w:webHidden/>
                    </w:rPr>
                    <w:fldChar w:fldCharType="end"/>
                  </w:r>
                </w:hyperlink>
              </w:p>
              <w:p w14:paraId="7E7209D9" w14:textId="48B0477B" w:rsidR="00117711" w:rsidRDefault="009A7024">
                <w:pPr>
                  <w:pStyle w:val="ndice2"/>
                  <w:tabs>
                    <w:tab w:val="right" w:leader="dot" w:pos="10744"/>
                  </w:tabs>
                  <w:rPr>
                    <w:rFonts w:eastAsiaTheme="minorEastAsia"/>
                    <w:sz w:val="22"/>
                    <w:szCs w:val="22"/>
                    <w:lang w:eastAsia="pt-PT"/>
                  </w:rPr>
                </w:pPr>
                <w:hyperlink w:anchor="_Toc75096708" w:history="1">
                  <w:r w:rsidR="00117711" w:rsidRPr="00DB3B42">
                    <w:rPr>
                      <w:rStyle w:val="Hiperligao"/>
                    </w:rPr>
                    <w:t>Feature 17 – US17</w:t>
                  </w:r>
                  <w:r w:rsidR="00117711">
                    <w:rPr>
                      <w:webHidden/>
                    </w:rPr>
                    <w:tab/>
                  </w:r>
                  <w:r w:rsidR="00117711">
                    <w:rPr>
                      <w:webHidden/>
                    </w:rPr>
                    <w:fldChar w:fldCharType="begin"/>
                  </w:r>
                  <w:r w:rsidR="00117711">
                    <w:rPr>
                      <w:webHidden/>
                    </w:rPr>
                    <w:instrText xml:space="preserve"> PAGEREF _Toc75096708 \h </w:instrText>
                  </w:r>
                  <w:r w:rsidR="00117711">
                    <w:rPr>
                      <w:webHidden/>
                    </w:rPr>
                  </w:r>
                  <w:r w:rsidR="00117711">
                    <w:rPr>
                      <w:webHidden/>
                    </w:rPr>
                    <w:fldChar w:fldCharType="separate"/>
                  </w:r>
                  <w:r w:rsidR="00A260A8">
                    <w:rPr>
                      <w:webHidden/>
                    </w:rPr>
                    <w:t>12</w:t>
                  </w:r>
                  <w:r w:rsidR="00117711">
                    <w:rPr>
                      <w:webHidden/>
                    </w:rPr>
                    <w:fldChar w:fldCharType="end"/>
                  </w:r>
                </w:hyperlink>
              </w:p>
              <w:p w14:paraId="77F0C529" w14:textId="4AE6C301" w:rsidR="00117711" w:rsidRDefault="009A7024">
                <w:pPr>
                  <w:pStyle w:val="ndice2"/>
                  <w:tabs>
                    <w:tab w:val="right" w:leader="dot" w:pos="10744"/>
                  </w:tabs>
                  <w:rPr>
                    <w:rFonts w:eastAsiaTheme="minorEastAsia"/>
                    <w:sz w:val="22"/>
                    <w:szCs w:val="22"/>
                    <w:lang w:eastAsia="pt-PT"/>
                  </w:rPr>
                </w:pPr>
                <w:hyperlink w:anchor="_Toc75096709" w:history="1">
                  <w:r w:rsidR="00117711" w:rsidRPr="00DB3B42">
                    <w:rPr>
                      <w:rStyle w:val="Hiperligao"/>
                    </w:rPr>
                    <w:t>Feature 18 – US18</w:t>
                  </w:r>
                  <w:r w:rsidR="00117711">
                    <w:rPr>
                      <w:webHidden/>
                    </w:rPr>
                    <w:tab/>
                  </w:r>
                  <w:r w:rsidR="00117711">
                    <w:rPr>
                      <w:webHidden/>
                    </w:rPr>
                    <w:fldChar w:fldCharType="begin"/>
                  </w:r>
                  <w:r w:rsidR="00117711">
                    <w:rPr>
                      <w:webHidden/>
                    </w:rPr>
                    <w:instrText xml:space="preserve"> PAGEREF _Toc75096709 \h </w:instrText>
                  </w:r>
                  <w:r w:rsidR="00117711">
                    <w:rPr>
                      <w:webHidden/>
                    </w:rPr>
                  </w:r>
                  <w:r w:rsidR="00117711">
                    <w:rPr>
                      <w:webHidden/>
                    </w:rPr>
                    <w:fldChar w:fldCharType="separate"/>
                  </w:r>
                  <w:r w:rsidR="00A260A8">
                    <w:rPr>
                      <w:webHidden/>
                    </w:rPr>
                    <w:t>12</w:t>
                  </w:r>
                  <w:r w:rsidR="00117711">
                    <w:rPr>
                      <w:webHidden/>
                    </w:rPr>
                    <w:fldChar w:fldCharType="end"/>
                  </w:r>
                </w:hyperlink>
              </w:p>
              <w:p w14:paraId="6AC8B57F" w14:textId="09385D71" w:rsidR="00117711" w:rsidRDefault="009A7024">
                <w:pPr>
                  <w:pStyle w:val="ndice2"/>
                  <w:tabs>
                    <w:tab w:val="right" w:leader="dot" w:pos="10744"/>
                  </w:tabs>
                  <w:rPr>
                    <w:rFonts w:eastAsiaTheme="minorEastAsia"/>
                    <w:sz w:val="22"/>
                    <w:szCs w:val="22"/>
                    <w:lang w:eastAsia="pt-PT"/>
                  </w:rPr>
                </w:pPr>
                <w:hyperlink w:anchor="_Toc75096710" w:history="1">
                  <w:r w:rsidR="00117711" w:rsidRPr="00DB3B42">
                    <w:rPr>
                      <w:rStyle w:val="Hiperligao"/>
                    </w:rPr>
                    <w:t>Feature 19 – US19</w:t>
                  </w:r>
                  <w:r w:rsidR="00117711">
                    <w:rPr>
                      <w:webHidden/>
                    </w:rPr>
                    <w:tab/>
                  </w:r>
                  <w:r w:rsidR="00117711">
                    <w:rPr>
                      <w:webHidden/>
                    </w:rPr>
                    <w:fldChar w:fldCharType="begin"/>
                  </w:r>
                  <w:r w:rsidR="00117711">
                    <w:rPr>
                      <w:webHidden/>
                    </w:rPr>
                    <w:instrText xml:space="preserve"> PAGEREF _Toc75096710 \h </w:instrText>
                  </w:r>
                  <w:r w:rsidR="00117711">
                    <w:rPr>
                      <w:webHidden/>
                    </w:rPr>
                  </w:r>
                  <w:r w:rsidR="00117711">
                    <w:rPr>
                      <w:webHidden/>
                    </w:rPr>
                    <w:fldChar w:fldCharType="separate"/>
                  </w:r>
                  <w:r w:rsidR="00A260A8">
                    <w:rPr>
                      <w:webHidden/>
                    </w:rPr>
                    <w:t>12</w:t>
                  </w:r>
                  <w:r w:rsidR="00117711">
                    <w:rPr>
                      <w:webHidden/>
                    </w:rPr>
                    <w:fldChar w:fldCharType="end"/>
                  </w:r>
                </w:hyperlink>
              </w:p>
              <w:p w14:paraId="30E7AFDD" w14:textId="57DCEF3A" w:rsidR="00117711" w:rsidRDefault="006149B2" w:rsidP="007A1E48">
                <w:pPr>
                  <w:pStyle w:val="ndice1"/>
                </w:pPr>
                <w:r w:rsidRPr="006149B2">
                  <w:t>Troublleshooting……………………………………………………………………………………………1</w:t>
                </w:r>
                <w:r>
                  <w:t>4</w:t>
                </w:r>
              </w:p>
              <w:p w14:paraId="43528C53" w14:textId="21500A3A" w:rsidR="00117711" w:rsidRPr="007A1E48" w:rsidRDefault="007A1E48" w:rsidP="007A1E48">
                <w:pPr>
                  <w:pStyle w:val="ndice1"/>
                </w:pPr>
                <w:r w:rsidRPr="007A1E48">
                  <w:t>Contacts</w:t>
                </w:r>
                <w:r>
                  <w:t>……………………………………………………………………………………………………..15</w:t>
                </w:r>
              </w:p>
              <w:p w14:paraId="389A6CA0" w14:textId="5794A7AC" w:rsidR="008E522E" w:rsidRDefault="007C24D4">
                <w:r>
                  <w:rPr>
                    <w:b/>
                    <w:bCs/>
                  </w:rPr>
                  <w:fldChar w:fldCharType="end"/>
                </w:r>
                <w:r w:rsidR="007A1E48" w:rsidRPr="007A1E48">
                  <w:t>FAQ’s</w:t>
                </w:r>
                <w:r w:rsidR="007A1E48">
                  <w:t>………………………………………………………………………………………………………..</w:t>
                </w:r>
                <w:r w:rsidR="00EB5475">
                  <w:t>15</w:t>
                </w:r>
                <w:r w:rsidR="000A75A9">
                  <w:t xml:space="preserve"> </w:t>
                </w:r>
              </w:p>
              <w:p w14:paraId="6679D487" w14:textId="4048D1BC" w:rsidR="00EB5475" w:rsidRDefault="00EB5475">
                <w:r>
                  <w:t>Annex A (MATCP)…………………………………………………………………………………………</w:t>
                </w:r>
                <w:r w:rsidR="000A75A9">
                  <w:t xml:space="preserve"> 16</w:t>
                </w:r>
              </w:p>
              <w:p w14:paraId="44A2F7B5" w14:textId="111B0203" w:rsidR="000A75A9" w:rsidRPr="007A1E48" w:rsidRDefault="000A75A9">
                <w:r>
                  <w:t>Annex B (MDISC)…………………………………………………………………………..………………17</w:t>
                </w:r>
              </w:p>
              <w:p w14:paraId="721F3398" w14:textId="77777777" w:rsidR="008E522E" w:rsidRDefault="008E522E">
                <w:pPr>
                  <w:rPr>
                    <w:b/>
                    <w:bCs/>
                  </w:rPr>
                </w:pPr>
              </w:p>
              <w:p w14:paraId="7608DFC6" w14:textId="388735B1" w:rsidR="008E522E" w:rsidRDefault="008E522E">
                <w:pPr>
                  <w:rPr>
                    <w:b/>
                    <w:bCs/>
                  </w:rPr>
                </w:pPr>
              </w:p>
              <w:p w14:paraId="66AF3FF6" w14:textId="77777777" w:rsidR="008E522E" w:rsidRDefault="008E522E">
                <w:pPr>
                  <w:rPr>
                    <w:b/>
                    <w:bCs/>
                  </w:rPr>
                </w:pPr>
              </w:p>
              <w:p w14:paraId="60D6C480" w14:textId="372A709C" w:rsidR="008E522E" w:rsidRDefault="008E522E">
                <w:pPr>
                  <w:rPr>
                    <w:b/>
                    <w:bCs/>
                  </w:rPr>
                </w:pPr>
              </w:p>
              <w:p w14:paraId="7E1E1620" w14:textId="77A0307A" w:rsidR="007C24D4" w:rsidRDefault="009A7024"/>
            </w:sdtContent>
          </w:sdt>
          <w:p w14:paraId="5F6A0326" w14:textId="63304C27" w:rsidR="007C24D4" w:rsidRPr="00672022" w:rsidRDefault="007C24D4" w:rsidP="00B7244E">
            <w:pPr>
              <w:pStyle w:val="Cabealho1Branco"/>
            </w:pPr>
          </w:p>
          <w:p w14:paraId="5DE073C8" w14:textId="012B37A5" w:rsidR="00C3569F" w:rsidRPr="00672022" w:rsidRDefault="00C3569F" w:rsidP="007C24D4">
            <w:pPr>
              <w:pStyle w:val="BrancoNormal"/>
            </w:pPr>
          </w:p>
        </w:tc>
        <w:tc>
          <w:tcPr>
            <w:tcW w:w="159" w:type="dxa"/>
            <w:shd w:val="clear" w:color="auto" w:fill="D83D27" w:themeFill="accent2"/>
          </w:tcPr>
          <w:p w14:paraId="06C6A39D" w14:textId="2699D197" w:rsidR="008E522E" w:rsidRPr="00672022" w:rsidRDefault="008E522E" w:rsidP="00B7244E"/>
        </w:tc>
      </w:tr>
    </w:tbl>
    <w:p w14:paraId="6EF8ABD3" w14:textId="3E19140D" w:rsidR="00C3569F" w:rsidRPr="00672022" w:rsidRDefault="00C3569F" w:rsidP="00B7244E"/>
    <w:p w14:paraId="4FAFC327" w14:textId="77777777" w:rsidR="00C3569F" w:rsidRDefault="00C3569F" w:rsidP="00B7244E"/>
    <w:p w14:paraId="5D31A231" w14:textId="77777777" w:rsidR="000A75A9" w:rsidRDefault="000A75A9" w:rsidP="00B7244E"/>
    <w:p w14:paraId="200E3BD9" w14:textId="77777777" w:rsidR="000A75A9" w:rsidRDefault="000A75A9" w:rsidP="00B7244E"/>
    <w:p w14:paraId="6299F2FB" w14:textId="77777777" w:rsidR="000A75A9" w:rsidRDefault="000A75A9" w:rsidP="00B7244E"/>
    <w:p w14:paraId="1E6A28C1" w14:textId="77777777" w:rsidR="000A75A9" w:rsidRDefault="000A75A9" w:rsidP="00B7244E"/>
    <w:p w14:paraId="41CBA5DC" w14:textId="77777777" w:rsidR="000A75A9" w:rsidRDefault="000A75A9" w:rsidP="00B7244E"/>
    <w:p w14:paraId="66704EA7" w14:textId="77777777" w:rsidR="000A75A9" w:rsidRDefault="000A75A9" w:rsidP="00B7244E"/>
    <w:p w14:paraId="25B153AE" w14:textId="77777777" w:rsidR="000A75A9" w:rsidRDefault="000A75A9" w:rsidP="00B7244E"/>
    <w:p w14:paraId="29D48298" w14:textId="77777777" w:rsidR="000A75A9" w:rsidRDefault="000A75A9" w:rsidP="00B7244E"/>
    <w:p w14:paraId="54E4BE74" w14:textId="16C6B7C0" w:rsidR="000A75A9" w:rsidRPr="00672022" w:rsidRDefault="000A75A9" w:rsidP="00B7244E">
      <w:pPr>
        <w:sectPr w:rsidR="000A75A9" w:rsidRPr="00672022" w:rsidSect="003A1029">
          <w:pgSz w:w="11906" w:h="16838" w:code="9"/>
          <w:pgMar w:top="1152" w:right="576" w:bottom="1152" w:left="576" w:header="289" w:footer="0" w:gutter="0"/>
          <w:cols w:space="708"/>
          <w:docGrid w:linePitch="360"/>
        </w:sectPr>
      </w:pPr>
    </w:p>
    <w:tbl>
      <w:tblPr>
        <w:tblpPr w:leftFromText="180" w:rightFromText="180" w:vertAnchor="text" w:tblpY="1"/>
        <w:tblW w:w="10861" w:type="dxa"/>
        <w:tblCellMar>
          <w:left w:w="0" w:type="dxa"/>
          <w:right w:w="0" w:type="dxa"/>
        </w:tblCellMar>
        <w:tblLook w:val="0600" w:firstRow="0" w:lastRow="0" w:firstColumn="0" w:lastColumn="0" w:noHBand="1" w:noVBand="1"/>
      </w:tblPr>
      <w:tblGrid>
        <w:gridCol w:w="4462"/>
        <w:gridCol w:w="6379"/>
        <w:gridCol w:w="20"/>
      </w:tblGrid>
      <w:tr w:rsidR="00C3569F" w:rsidRPr="00672022" w14:paraId="7B21F463" w14:textId="77777777" w:rsidTr="00F4715A">
        <w:trPr>
          <w:gridAfter w:val="1"/>
          <w:wAfter w:w="20" w:type="dxa"/>
          <w:trHeight w:val="144"/>
        </w:trPr>
        <w:tc>
          <w:tcPr>
            <w:tcW w:w="4462" w:type="dxa"/>
            <w:tcBorders>
              <w:top w:val="single" w:sz="48" w:space="0" w:color="D83D27" w:themeColor="accent2"/>
            </w:tcBorders>
          </w:tcPr>
          <w:p w14:paraId="666B4B45" w14:textId="77777777" w:rsidR="00C3569F" w:rsidRPr="00672022" w:rsidRDefault="00C3569F" w:rsidP="00B7244E"/>
        </w:tc>
        <w:tc>
          <w:tcPr>
            <w:tcW w:w="6379" w:type="dxa"/>
          </w:tcPr>
          <w:p w14:paraId="3D337BD2" w14:textId="77777777" w:rsidR="00C3569F" w:rsidRPr="00672022" w:rsidRDefault="00C3569F" w:rsidP="00B7244E"/>
        </w:tc>
      </w:tr>
      <w:tr w:rsidR="00C3569F" w:rsidRPr="00672022" w14:paraId="6C9F70C8" w14:textId="77777777" w:rsidTr="00F4715A">
        <w:trPr>
          <w:gridAfter w:val="1"/>
          <w:wAfter w:w="20" w:type="dxa"/>
          <w:trHeight w:val="4431"/>
        </w:trPr>
        <w:tc>
          <w:tcPr>
            <w:tcW w:w="10841" w:type="dxa"/>
            <w:gridSpan w:val="2"/>
          </w:tcPr>
          <w:p w14:paraId="60397B5F" w14:textId="01361030" w:rsidR="00C3569F" w:rsidRPr="007C675A" w:rsidRDefault="007C675A" w:rsidP="00B7244E">
            <w:pPr>
              <w:rPr>
                <w:rFonts w:asciiTheme="majorHAnsi" w:hAnsiTheme="majorHAnsi" w:cstheme="majorHAnsi"/>
                <w:b/>
                <w:bCs/>
                <w:sz w:val="48"/>
                <w:szCs w:val="52"/>
              </w:rPr>
            </w:pPr>
            <w:r>
              <w:rPr>
                <w:rFonts w:asciiTheme="majorHAnsi" w:hAnsiTheme="majorHAnsi" w:cstheme="majorHAnsi"/>
                <w:b/>
                <w:bCs/>
                <w:sz w:val="48"/>
                <w:szCs w:val="52"/>
              </w:rPr>
              <w:t>Many Labs App</w:t>
            </w:r>
          </w:p>
          <w:p w14:paraId="33D34466" w14:textId="77777777" w:rsidR="007C675A" w:rsidRPr="00672022" w:rsidRDefault="007C675A" w:rsidP="00B7244E"/>
          <w:p w14:paraId="183EC6C7" w14:textId="79E10472" w:rsidR="00C3569F" w:rsidRPr="00672022" w:rsidRDefault="007C675A" w:rsidP="00391728">
            <w:pPr>
              <w:pStyle w:val="Ttulo2"/>
            </w:pPr>
            <w:bookmarkStart w:id="2" w:name="_Toc75096683"/>
            <w:r>
              <w:t>Development Team</w:t>
            </w:r>
            <w:bookmarkEnd w:id="2"/>
          </w:p>
          <w:p w14:paraId="3B5C7CE9" w14:textId="552EC3B8" w:rsidR="00C3569F" w:rsidRPr="00672022" w:rsidRDefault="007C675A" w:rsidP="00B7244E">
            <w:r>
              <w:t>This apllication developed for the company Many Labs, was programmed and designed by the students of Computer Engineering: Gonçalo Teixeira, Diogo Violante, João Oliveira e Pedro Sousa.</w:t>
            </w:r>
          </w:p>
          <w:p w14:paraId="6630CE75" w14:textId="77777777" w:rsidR="00C3569F" w:rsidRPr="00672022" w:rsidRDefault="00C3569F" w:rsidP="00B7244E"/>
          <w:p w14:paraId="796D5A35" w14:textId="76AD027E" w:rsidR="001B28D2" w:rsidRPr="00672022" w:rsidRDefault="007C675A" w:rsidP="00391728">
            <w:pPr>
              <w:pStyle w:val="Ttulo2"/>
            </w:pPr>
            <w:bookmarkStart w:id="3" w:name="_Toc75096684"/>
            <w:r>
              <w:t>System Overview</w:t>
            </w:r>
            <w:bookmarkEnd w:id="3"/>
            <w:r w:rsidR="001B28D2" w:rsidRPr="00672022">
              <w:rPr>
                <w:lang w:bidi="pt-PT"/>
              </w:rPr>
              <w:t xml:space="preserve"> </w:t>
            </w:r>
          </w:p>
          <w:p w14:paraId="732A9F2F" w14:textId="46586114" w:rsidR="00C3569F" w:rsidRPr="00672022" w:rsidRDefault="007C675A" w:rsidP="00B7244E">
            <w:r>
              <w:t>This application was realized to facilitate Many Labs in several functions of their work</w:t>
            </w:r>
            <w:r w:rsidR="001F11E3">
              <w:t>, with na intuitive use, the app uses na system of Login in the system, where the respective features of each employee are presented by a list</w:t>
            </w:r>
            <w:r w:rsidR="008D5393">
              <w:t xml:space="preserve"> since, registering a new client, to create e type of test, ending with na daily report to National Health Service. </w:t>
            </w:r>
          </w:p>
          <w:p w14:paraId="4529B8B2" w14:textId="77777777" w:rsidR="008D1BFA" w:rsidRPr="00672022" w:rsidRDefault="008D1BFA" w:rsidP="00B7244E"/>
        </w:tc>
      </w:tr>
      <w:tr w:rsidR="00C3569F" w:rsidRPr="00672022" w14:paraId="0C340D57" w14:textId="77777777" w:rsidTr="00F4715A">
        <w:trPr>
          <w:trHeight w:val="2160"/>
        </w:trPr>
        <w:tc>
          <w:tcPr>
            <w:tcW w:w="10841" w:type="dxa"/>
            <w:gridSpan w:val="2"/>
          </w:tcPr>
          <w:p w14:paraId="3BB6ACFB" w14:textId="77777777" w:rsidR="00C3569F" w:rsidRPr="00672022" w:rsidRDefault="00C3569F" w:rsidP="00B7244E">
            <w:r w:rsidRPr="00672022">
              <w:rPr>
                <w:lang w:bidi="pt-PT"/>
              </w:rPr>
              <w:drawing>
                <wp:inline distT="0" distB="0" distL="0" distR="0" wp14:anchorId="48F41E8B" wp14:editId="584499A7">
                  <wp:extent cx="6871580" cy="2632710"/>
                  <wp:effectExtent l="0" t="0" r="5715" b="0"/>
                  <wp:docPr id="6" name="Imagem 6" descr="Imagem de muitos lâmpadas com apenas uma ac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magem de muitos lâmpadas com apenas uma acesa"/>
                          <pic:cNvPicPr/>
                        </pic:nvPicPr>
                        <pic:blipFill rotWithShape="1">
                          <a:blip r:embed="rId17" cstate="print">
                            <a:extLst>
                              <a:ext uri="{28A0092B-C50C-407E-A947-70E740481C1C}">
                                <a14:useLocalDpi xmlns:a14="http://schemas.microsoft.com/office/drawing/2010/main" val="0"/>
                              </a:ext>
                            </a:extLst>
                          </a:blip>
                          <a:srcRect l="-1"/>
                          <a:stretch/>
                        </pic:blipFill>
                        <pic:spPr bwMode="auto">
                          <a:xfrm>
                            <a:off x="0" y="0"/>
                            <a:ext cx="6873569" cy="2633472"/>
                          </a:xfrm>
                          <a:prstGeom prst="rect">
                            <a:avLst/>
                          </a:prstGeom>
                          <a:ln>
                            <a:noFill/>
                          </a:ln>
                          <a:extLst>
                            <a:ext uri="{53640926-AAD7-44D8-BBD7-CCE9431645EC}">
                              <a14:shadowObscured xmlns:a14="http://schemas.microsoft.com/office/drawing/2010/main"/>
                            </a:ext>
                          </a:extLst>
                        </pic:spPr>
                      </pic:pic>
                    </a:graphicData>
                  </a:graphic>
                </wp:inline>
              </w:drawing>
            </w:r>
          </w:p>
        </w:tc>
        <w:tc>
          <w:tcPr>
            <w:tcW w:w="20" w:type="dxa"/>
          </w:tcPr>
          <w:p w14:paraId="6A16EAA1" w14:textId="77777777" w:rsidR="00C3569F" w:rsidRPr="00672022" w:rsidRDefault="00C3569F" w:rsidP="00B7244E"/>
        </w:tc>
      </w:tr>
      <w:tr w:rsidR="00C3569F" w:rsidRPr="00672022" w14:paraId="0639E746" w14:textId="77777777" w:rsidTr="00F4715A">
        <w:trPr>
          <w:trHeight w:val="514"/>
        </w:trPr>
        <w:tc>
          <w:tcPr>
            <w:tcW w:w="10841" w:type="dxa"/>
            <w:gridSpan w:val="2"/>
          </w:tcPr>
          <w:p w14:paraId="43F076D5" w14:textId="77777777" w:rsidR="00C3569F" w:rsidRPr="00672022" w:rsidRDefault="00C3569F" w:rsidP="00B7244E">
            <w:pPr>
              <w:pStyle w:val="Rodap1"/>
            </w:pPr>
            <w:r w:rsidRPr="00672022">
              <w:rPr>
                <w:lang w:bidi="pt-PT"/>
              </w:rPr>
              <w:t>Figura 1</w:t>
            </w:r>
          </w:p>
        </w:tc>
        <w:tc>
          <w:tcPr>
            <w:tcW w:w="20" w:type="dxa"/>
          </w:tcPr>
          <w:p w14:paraId="7B0B9401" w14:textId="77777777" w:rsidR="00C3569F" w:rsidRPr="00672022" w:rsidRDefault="00C3569F" w:rsidP="00B7244E"/>
        </w:tc>
      </w:tr>
      <w:tr w:rsidR="00C3569F" w:rsidRPr="00672022" w14:paraId="5F37E093" w14:textId="77777777" w:rsidTr="00F4715A">
        <w:trPr>
          <w:trHeight w:val="3627"/>
        </w:trPr>
        <w:tc>
          <w:tcPr>
            <w:tcW w:w="10841" w:type="dxa"/>
            <w:gridSpan w:val="2"/>
          </w:tcPr>
          <w:p w14:paraId="766A141C" w14:textId="61F036BA" w:rsidR="001B28D2" w:rsidRPr="00672022" w:rsidRDefault="000640C9" w:rsidP="00391728">
            <w:pPr>
              <w:pStyle w:val="Ttulo2"/>
            </w:pPr>
            <w:bookmarkStart w:id="4" w:name="_Toc75096685"/>
            <w:r>
              <w:t>System Requirements</w:t>
            </w:r>
            <w:bookmarkEnd w:id="4"/>
            <w:r w:rsidR="001B28D2" w:rsidRPr="00672022">
              <w:rPr>
                <w:lang w:bidi="pt-PT"/>
              </w:rPr>
              <w:t xml:space="preserve"> </w:t>
            </w:r>
          </w:p>
          <w:p w14:paraId="333BB98D" w14:textId="209B20DD" w:rsidR="00C3569F" w:rsidRDefault="00C3569F" w:rsidP="00B7244E"/>
          <w:p w14:paraId="7A48720F" w14:textId="484C96FF" w:rsidR="000640C9" w:rsidRPr="00D95483" w:rsidRDefault="000640C9" w:rsidP="00B7244E">
            <w:pPr>
              <w:rPr>
                <w:rFonts w:cstheme="minorHAnsi"/>
                <w:sz w:val="28"/>
                <w:szCs w:val="32"/>
              </w:rPr>
            </w:pPr>
          </w:p>
          <w:p w14:paraId="5A361471" w14:textId="77777777" w:rsidR="00D95483" w:rsidRPr="00D95483" w:rsidRDefault="00D95483" w:rsidP="00D954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80808"/>
                <w:szCs w:val="24"/>
                <w:lang w:eastAsia="pt-PT"/>
              </w:rPr>
            </w:pPr>
            <w:r w:rsidRPr="00D95483">
              <w:rPr>
                <w:rFonts w:eastAsia="Times New Roman" w:cstheme="minorHAnsi"/>
                <w:color w:val="080808"/>
                <w:szCs w:val="24"/>
                <w:lang w:eastAsia="pt-PT"/>
              </w:rPr>
              <w:t>The application will be deployed to a machine with 8GB of RAM.</w:t>
            </w:r>
          </w:p>
          <w:p w14:paraId="3D497DB1" w14:textId="77777777" w:rsidR="000640C9" w:rsidRPr="00672022" w:rsidRDefault="000640C9" w:rsidP="00B7244E"/>
          <w:p w14:paraId="154A31CA" w14:textId="2F46E297" w:rsidR="001B28D2" w:rsidRPr="00672022" w:rsidRDefault="003C2EA7" w:rsidP="00391728">
            <w:pPr>
              <w:pStyle w:val="Ttulo2"/>
            </w:pPr>
            <w:bookmarkStart w:id="5" w:name="_Toc73690579"/>
            <w:bookmarkStart w:id="6" w:name="_Toc75096686"/>
            <w:r>
              <w:t>S</w:t>
            </w:r>
            <w:bookmarkEnd w:id="5"/>
            <w:r>
              <w:t>oftware Installation</w:t>
            </w:r>
            <w:bookmarkEnd w:id="6"/>
          </w:p>
          <w:p w14:paraId="02ABA267" w14:textId="77777777" w:rsidR="00C3569F" w:rsidRDefault="00C3569F" w:rsidP="00B7244E"/>
          <w:p w14:paraId="5A64C482" w14:textId="2C977FFD" w:rsidR="00E7439D" w:rsidRPr="00672022" w:rsidRDefault="00E7439D" w:rsidP="00B7244E">
            <w:r>
              <w:t xml:space="preserve">The Software has to be downloaded and initicialized by the .jar file that is on the downloaded folder. </w:t>
            </w:r>
          </w:p>
        </w:tc>
        <w:tc>
          <w:tcPr>
            <w:tcW w:w="20" w:type="dxa"/>
          </w:tcPr>
          <w:p w14:paraId="66D39CEB" w14:textId="77777777" w:rsidR="00C3569F" w:rsidRPr="00672022" w:rsidRDefault="00C3569F" w:rsidP="00B7244E"/>
        </w:tc>
      </w:tr>
    </w:tbl>
    <w:p w14:paraId="7DAF553E" w14:textId="6192FFA5" w:rsidR="000749AA" w:rsidRPr="00672022" w:rsidRDefault="000749AA" w:rsidP="00B7244E"/>
    <w:p w14:paraId="4A6636AA" w14:textId="77777777" w:rsidR="00C3569F" w:rsidRPr="00672022" w:rsidRDefault="00C3569F" w:rsidP="00B7244E">
      <w:pPr>
        <w:sectPr w:rsidR="00C3569F" w:rsidRPr="00672022" w:rsidSect="003A1029">
          <w:pgSz w:w="11906" w:h="16838" w:code="9"/>
          <w:pgMar w:top="1152" w:right="576" w:bottom="1152" w:left="576" w:header="289" w:footer="0" w:gutter="0"/>
          <w:cols w:space="708"/>
          <w:docGrid w:linePitch="360"/>
        </w:sectPr>
      </w:pPr>
    </w:p>
    <w:tbl>
      <w:tblPr>
        <w:tblW w:w="10913" w:type="dxa"/>
        <w:tblInd w:w="-142" w:type="dxa"/>
        <w:tblLayout w:type="fixed"/>
        <w:tblCellMar>
          <w:left w:w="0" w:type="dxa"/>
          <w:right w:w="0" w:type="dxa"/>
        </w:tblCellMar>
        <w:tblLook w:val="0600" w:firstRow="0" w:lastRow="0" w:firstColumn="0" w:lastColumn="0" w:noHBand="1" w:noVBand="1"/>
      </w:tblPr>
      <w:tblGrid>
        <w:gridCol w:w="4606"/>
        <w:gridCol w:w="6307"/>
      </w:tblGrid>
      <w:tr w:rsidR="00C3569F" w:rsidRPr="00672022" w14:paraId="2E6F8DBB" w14:textId="77777777" w:rsidTr="0010470B">
        <w:trPr>
          <w:trHeight w:val="17"/>
        </w:trPr>
        <w:tc>
          <w:tcPr>
            <w:tcW w:w="4606" w:type="dxa"/>
            <w:tcBorders>
              <w:top w:val="single" w:sz="48" w:space="0" w:color="D83D27" w:themeColor="accent2"/>
            </w:tcBorders>
          </w:tcPr>
          <w:p w14:paraId="4E4BFD6F" w14:textId="0A004093" w:rsidR="00C3569F" w:rsidRPr="00672022" w:rsidRDefault="00C3569F" w:rsidP="002A5BA5"/>
        </w:tc>
        <w:tc>
          <w:tcPr>
            <w:tcW w:w="6307" w:type="dxa"/>
          </w:tcPr>
          <w:p w14:paraId="544677D2" w14:textId="2E211F31" w:rsidR="00C3569F" w:rsidRPr="00672022" w:rsidRDefault="00C3569F" w:rsidP="00B7244E"/>
        </w:tc>
      </w:tr>
    </w:tbl>
    <w:p w14:paraId="623421C9" w14:textId="4A79B88F" w:rsidR="006149B2" w:rsidRPr="006149B2" w:rsidRDefault="006149B2">
      <w:pPr>
        <w:rPr>
          <w:b/>
          <w:caps/>
        </w:rPr>
      </w:pPr>
      <w:bookmarkStart w:id="7" w:name="_Toc75096687"/>
    </w:p>
    <w:tbl>
      <w:tblPr>
        <w:tblW w:w="10913" w:type="dxa"/>
        <w:tblInd w:w="-142" w:type="dxa"/>
        <w:tblLayout w:type="fixed"/>
        <w:tblCellMar>
          <w:left w:w="0" w:type="dxa"/>
          <w:right w:w="0" w:type="dxa"/>
        </w:tblCellMar>
        <w:tblLook w:val="0600" w:firstRow="0" w:lastRow="0" w:firstColumn="0" w:lastColumn="0" w:noHBand="1" w:noVBand="1"/>
      </w:tblPr>
      <w:tblGrid>
        <w:gridCol w:w="3731"/>
        <w:gridCol w:w="3590"/>
        <w:gridCol w:w="3592"/>
      </w:tblGrid>
      <w:tr w:rsidR="00C3569F" w:rsidRPr="002D3263" w14:paraId="42ECAC8C" w14:textId="77777777" w:rsidTr="00483166">
        <w:trPr>
          <w:trHeight w:val="9286"/>
        </w:trPr>
        <w:tc>
          <w:tcPr>
            <w:tcW w:w="10913" w:type="dxa"/>
            <w:gridSpan w:val="3"/>
          </w:tcPr>
          <w:p w14:paraId="089CFBA1" w14:textId="57B3E195" w:rsidR="001B28D2" w:rsidRPr="00672022" w:rsidRDefault="00B5413C" w:rsidP="00B7244E">
            <w:pPr>
              <w:pStyle w:val="Ttulo1"/>
            </w:pPr>
            <w:r>
              <w:t>system</w:t>
            </w:r>
            <w:r w:rsidR="00E7439D">
              <w:t xml:space="preserve"> Features</w:t>
            </w:r>
            <w:bookmarkEnd w:id="7"/>
          </w:p>
          <w:p w14:paraId="096E07EA" w14:textId="77777777" w:rsidR="00C3569F" w:rsidRPr="00672022" w:rsidRDefault="00C3569F" w:rsidP="00B7244E"/>
          <w:p w14:paraId="56E5EFCE" w14:textId="68119246" w:rsidR="00C3569F" w:rsidRPr="00672022" w:rsidRDefault="00B5413C" w:rsidP="00B5413C">
            <w:r>
              <w:t>This project was sectioned in several User Stories. Each User Storie has an task associated.</w:t>
            </w:r>
          </w:p>
          <w:p w14:paraId="4E2DA1DA" w14:textId="77777777" w:rsidR="00C3569F" w:rsidRPr="00672022" w:rsidRDefault="00C3569F" w:rsidP="00B7244E"/>
          <w:p w14:paraId="47A7173D" w14:textId="72BBA57C" w:rsidR="00606470" w:rsidRPr="00672022" w:rsidRDefault="00B5413C" w:rsidP="00391728">
            <w:pPr>
              <w:pStyle w:val="Ttulo2"/>
            </w:pPr>
            <w:bookmarkStart w:id="8" w:name="_Toc75096688"/>
            <w:r>
              <w:t>Feature 1 – US1</w:t>
            </w:r>
            <w:bookmarkEnd w:id="8"/>
            <w:r w:rsidR="00606470" w:rsidRPr="00672022">
              <w:rPr>
                <w:lang w:bidi="pt-PT"/>
              </w:rPr>
              <w:t xml:space="preserve"> </w:t>
            </w:r>
          </w:p>
          <w:p w14:paraId="633BC467" w14:textId="0415CB41" w:rsidR="0010470B" w:rsidRPr="0010470B" w:rsidRDefault="0010470B" w:rsidP="00B7244E">
            <w:pPr>
              <w:rPr>
                <w:rFonts w:cstheme="minorHAnsi"/>
                <w:sz w:val="32"/>
                <w:szCs w:val="36"/>
              </w:rPr>
            </w:pPr>
            <w:r w:rsidRPr="0010470B">
              <w:rPr>
                <w:rFonts w:cstheme="minorHAnsi"/>
                <w:color w:val="080808"/>
                <w:szCs w:val="24"/>
                <w:shd w:val="clear" w:color="auto" w:fill="FFFFFF"/>
              </w:rPr>
              <w:t>As a client, I want to access the application to view the results of the tests I have performed.</w:t>
            </w:r>
          </w:p>
          <w:p w14:paraId="7F755B11" w14:textId="77777777" w:rsidR="00C3569F" w:rsidRDefault="00C3569F" w:rsidP="0010470B"/>
          <w:p w14:paraId="7D881C76" w14:textId="77777777" w:rsidR="0010470B" w:rsidRDefault="0010470B" w:rsidP="0010470B">
            <w:pPr>
              <w:pStyle w:val="Ttulo2"/>
            </w:pPr>
            <w:bookmarkStart w:id="9" w:name="_Toc75096689"/>
            <w:r>
              <w:t>Feature 2 – US2</w:t>
            </w:r>
            <w:bookmarkEnd w:id="9"/>
          </w:p>
          <w:p w14:paraId="2B2F0A83" w14:textId="3088E3F8" w:rsidR="0010470B" w:rsidRPr="00117711" w:rsidRDefault="0010470B" w:rsidP="00117711">
            <w:pPr>
              <w:pStyle w:val="Ttulo2"/>
              <w:rPr>
                <w:rFonts w:cstheme="minorHAnsi"/>
                <w:b w:val="0"/>
                <w:bCs/>
              </w:rPr>
            </w:pPr>
            <w:bookmarkStart w:id="10" w:name="_Toc75096690"/>
            <w:r w:rsidRPr="0010470B">
              <w:rPr>
                <w:rFonts w:cstheme="minorHAnsi"/>
                <w:b w:val="0"/>
                <w:bCs/>
                <w:color w:val="080808"/>
                <w:sz w:val="24"/>
                <w:szCs w:val="24"/>
                <w:shd w:val="clear" w:color="auto" w:fill="FFFFFF"/>
              </w:rPr>
              <w:t>As a client, I want to update my personal data. As a client, I want to update my personal data.</w:t>
            </w:r>
            <w:bookmarkEnd w:id="10"/>
            <w:r w:rsidRPr="0010470B">
              <w:rPr>
                <w:rFonts w:cstheme="minorHAnsi"/>
                <w:b w:val="0"/>
                <w:bCs/>
                <w:sz w:val="36"/>
                <w:szCs w:val="44"/>
                <w:lang w:bidi="pt-PT"/>
              </w:rPr>
              <w:t xml:space="preserve"> </w:t>
            </w:r>
          </w:p>
          <w:p w14:paraId="5FB39FAF" w14:textId="2AD54BA1" w:rsidR="0010470B" w:rsidRDefault="0010470B" w:rsidP="0010470B"/>
          <w:p w14:paraId="0D3B47E0" w14:textId="77777777" w:rsidR="0010470B" w:rsidRDefault="0010470B" w:rsidP="0010470B">
            <w:pPr>
              <w:pStyle w:val="Ttulo2"/>
            </w:pPr>
            <w:bookmarkStart w:id="11" w:name="_Toc75096691"/>
            <w:r>
              <w:t>Feature 3 – US3</w:t>
            </w:r>
            <w:bookmarkEnd w:id="11"/>
          </w:p>
          <w:p w14:paraId="0901E9E6" w14:textId="16478686" w:rsidR="0010470B" w:rsidRPr="0069611B" w:rsidRDefault="0069611B" w:rsidP="0010470B">
            <w:pPr>
              <w:pStyle w:val="Ttulo2"/>
              <w:rPr>
                <w:rFonts w:cstheme="minorHAnsi"/>
                <w:b w:val="0"/>
                <w:bCs/>
                <w:sz w:val="36"/>
                <w:szCs w:val="44"/>
              </w:rPr>
            </w:pPr>
            <w:bookmarkStart w:id="12" w:name="_Toc75096692"/>
            <w:r w:rsidRPr="0069611B">
              <w:rPr>
                <w:rFonts w:cstheme="minorHAnsi"/>
                <w:b w:val="0"/>
                <w:bCs/>
                <w:color w:val="080808"/>
                <w:sz w:val="24"/>
                <w:szCs w:val="24"/>
                <w:shd w:val="clear" w:color="auto" w:fill="FFFFFF"/>
              </w:rPr>
              <w:t>As a receptionist of the laboratory, I want to register a client.</w:t>
            </w:r>
            <w:bookmarkEnd w:id="12"/>
          </w:p>
          <w:p w14:paraId="650EB9B2" w14:textId="77777777" w:rsidR="0069611B" w:rsidRPr="0069611B" w:rsidRDefault="0069611B" w:rsidP="0069611B"/>
          <w:p w14:paraId="4E2BB3AC" w14:textId="5109FCA8" w:rsidR="0010470B" w:rsidRDefault="0069611B" w:rsidP="0010470B">
            <w:r>
              <w:rPr>
                <w:rFonts w:cstheme="minorHAnsi"/>
                <w:b/>
                <w:bCs/>
                <w:color w:val="080808"/>
                <w:szCs w:val="24"/>
                <w:shd w:val="clear" w:color="auto" w:fill="FFFFFF"/>
              </w:rPr>
              <w:drawing>
                <wp:inline distT="0" distB="0" distL="0" distR="0" wp14:anchorId="072EA18F" wp14:editId="4D5C4832">
                  <wp:extent cx="4599460" cy="4037162"/>
                  <wp:effectExtent l="0" t="0" r="0" b="190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22492" cy="4057378"/>
                          </a:xfrm>
                          <a:prstGeom prst="rect">
                            <a:avLst/>
                          </a:prstGeom>
                          <a:noFill/>
                          <a:ln>
                            <a:noFill/>
                          </a:ln>
                        </pic:spPr>
                      </pic:pic>
                    </a:graphicData>
                  </a:graphic>
                </wp:inline>
              </w:drawing>
            </w:r>
          </w:p>
          <w:p w14:paraId="7C2AF4F7" w14:textId="77777777" w:rsidR="00E84BAF" w:rsidRDefault="00E84BAF" w:rsidP="0010470B">
            <w:pPr>
              <w:pStyle w:val="Ttulo2"/>
            </w:pPr>
          </w:p>
          <w:p w14:paraId="718CAED7" w14:textId="77777777" w:rsidR="00117711" w:rsidRDefault="00117711" w:rsidP="0010470B">
            <w:pPr>
              <w:pStyle w:val="Ttulo2"/>
            </w:pPr>
            <w:bookmarkStart w:id="13" w:name="_Toc75096693"/>
          </w:p>
          <w:p w14:paraId="0508D250" w14:textId="77777777" w:rsidR="00117711" w:rsidRDefault="00117711" w:rsidP="0010470B">
            <w:pPr>
              <w:pStyle w:val="Ttulo2"/>
            </w:pPr>
          </w:p>
          <w:p w14:paraId="40F6FFE7" w14:textId="77777777" w:rsidR="00117711" w:rsidRDefault="00117711" w:rsidP="0010470B">
            <w:pPr>
              <w:pStyle w:val="Ttulo2"/>
            </w:pPr>
          </w:p>
          <w:p w14:paraId="2285CA32" w14:textId="77777777" w:rsidR="00117711" w:rsidRDefault="00117711" w:rsidP="0010470B">
            <w:pPr>
              <w:pStyle w:val="Ttulo2"/>
            </w:pPr>
          </w:p>
          <w:p w14:paraId="0B9AC1F7" w14:textId="77777777" w:rsidR="00117711" w:rsidRDefault="00117711" w:rsidP="0010470B">
            <w:pPr>
              <w:pStyle w:val="Ttulo2"/>
            </w:pPr>
          </w:p>
          <w:p w14:paraId="3880C71A" w14:textId="77777777" w:rsidR="00117711" w:rsidRDefault="00117711" w:rsidP="0010470B">
            <w:pPr>
              <w:pStyle w:val="Ttulo2"/>
            </w:pPr>
          </w:p>
          <w:p w14:paraId="5571A57C" w14:textId="77777777" w:rsidR="00117711" w:rsidRDefault="00117711" w:rsidP="0010470B">
            <w:pPr>
              <w:pStyle w:val="Ttulo2"/>
            </w:pPr>
          </w:p>
          <w:p w14:paraId="38555500" w14:textId="77777777" w:rsidR="00117711" w:rsidRDefault="00117711" w:rsidP="0010470B">
            <w:pPr>
              <w:pStyle w:val="Ttulo2"/>
            </w:pPr>
          </w:p>
          <w:p w14:paraId="7A397985" w14:textId="77777777" w:rsidR="00117711" w:rsidRDefault="00117711" w:rsidP="0010470B">
            <w:pPr>
              <w:pStyle w:val="Ttulo2"/>
            </w:pPr>
          </w:p>
          <w:p w14:paraId="3B6D40E3" w14:textId="3CAAA99B" w:rsidR="0010470B" w:rsidRDefault="0010470B" w:rsidP="0010470B">
            <w:pPr>
              <w:pStyle w:val="Ttulo2"/>
            </w:pPr>
            <w:r>
              <w:t xml:space="preserve">Feature </w:t>
            </w:r>
            <w:r w:rsidR="0069611B">
              <w:t>4</w:t>
            </w:r>
            <w:r>
              <w:t xml:space="preserve"> – US</w:t>
            </w:r>
            <w:r w:rsidR="0069611B">
              <w:t>4</w:t>
            </w:r>
            <w:bookmarkEnd w:id="13"/>
          </w:p>
          <w:p w14:paraId="53C3D583" w14:textId="77777777" w:rsidR="008C413C" w:rsidRDefault="008C413C" w:rsidP="0069611B">
            <w:pPr>
              <w:rPr>
                <w:rFonts w:cstheme="minorHAnsi"/>
                <w:color w:val="080808"/>
                <w:szCs w:val="24"/>
                <w:shd w:val="clear" w:color="auto" w:fill="FFFFFF"/>
              </w:rPr>
            </w:pPr>
          </w:p>
          <w:p w14:paraId="09822E80" w14:textId="53231C4F" w:rsidR="0069611B" w:rsidRDefault="0069611B" w:rsidP="0069611B">
            <w:pPr>
              <w:rPr>
                <w:rFonts w:cstheme="minorHAnsi"/>
                <w:color w:val="080808"/>
                <w:szCs w:val="24"/>
                <w:shd w:val="clear" w:color="auto" w:fill="FFFFFF"/>
              </w:rPr>
            </w:pPr>
            <w:r w:rsidRPr="0069611B">
              <w:rPr>
                <w:rFonts w:cstheme="minorHAnsi"/>
                <w:color w:val="080808"/>
                <w:szCs w:val="24"/>
                <w:shd w:val="clear" w:color="auto" w:fill="FFFFFF"/>
              </w:rPr>
              <w:t>As a receptionist of the laboratory, I intend to register a test to be performed to a registered client.</w:t>
            </w:r>
          </w:p>
          <w:p w14:paraId="0501D62C" w14:textId="5E818C9E" w:rsidR="00117711" w:rsidRPr="0069611B" w:rsidRDefault="00117711" w:rsidP="0069611B">
            <w:pPr>
              <w:rPr>
                <w:rFonts w:cstheme="minorHAnsi"/>
                <w:sz w:val="32"/>
                <w:szCs w:val="36"/>
              </w:rPr>
            </w:pPr>
          </w:p>
          <w:p w14:paraId="01738401" w14:textId="107B5B07" w:rsidR="0010470B" w:rsidRDefault="0010470B" w:rsidP="0010470B"/>
          <w:p w14:paraId="3D3D7969" w14:textId="1994CCF9" w:rsidR="0010470B" w:rsidRDefault="0010470B" w:rsidP="0010470B"/>
          <w:p w14:paraId="7C881B82" w14:textId="675FC50D" w:rsidR="008E3630" w:rsidRDefault="00117711" w:rsidP="0010470B">
            <w:r w:rsidRPr="00EC29DD">
              <w:drawing>
                <wp:anchor distT="0" distB="0" distL="114300" distR="114300" simplePos="0" relativeHeight="251665408" behindDoc="0" locked="0" layoutInCell="1" allowOverlap="1" wp14:anchorId="43E241B7" wp14:editId="1A03DA8F">
                  <wp:simplePos x="0" y="0"/>
                  <wp:positionH relativeFrom="column">
                    <wp:posOffset>0</wp:posOffset>
                  </wp:positionH>
                  <wp:positionV relativeFrom="paragraph">
                    <wp:posOffset>120015</wp:posOffset>
                  </wp:positionV>
                  <wp:extent cx="7531100" cy="3304540"/>
                  <wp:effectExtent l="0" t="0" r="0" b="0"/>
                  <wp:wrapThrough wrapText="bothSides">
                    <wp:wrapPolygon edited="0">
                      <wp:start x="0" y="0"/>
                      <wp:lineTo x="0" y="21417"/>
                      <wp:lineTo x="21527" y="21417"/>
                      <wp:lineTo x="21527" y="0"/>
                      <wp:lineTo x="0" y="0"/>
                    </wp:wrapPolygon>
                  </wp:wrapThrough>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531100" cy="3304540"/>
                          </a:xfrm>
                          <a:prstGeom prst="rect">
                            <a:avLst/>
                          </a:prstGeom>
                          <a:noFill/>
                          <a:ln>
                            <a:noFill/>
                          </a:ln>
                        </pic:spPr>
                      </pic:pic>
                    </a:graphicData>
                  </a:graphic>
                  <wp14:sizeRelH relativeFrom="page">
                    <wp14:pctWidth>0</wp14:pctWidth>
                  </wp14:sizeRelH>
                  <wp14:sizeRelV relativeFrom="page">
                    <wp14:pctHeight>0</wp14:pctHeight>
                  </wp14:sizeRelV>
                </wp:anchor>
              </w:drawing>
            </w:r>
            <w:r w:rsidR="008E3630">
              <w:t xml:space="preserve"> </w:t>
            </w:r>
          </w:p>
          <w:p w14:paraId="0D5CB532" w14:textId="77777777" w:rsidR="008C413C" w:rsidRDefault="008C413C" w:rsidP="0010470B">
            <w:pPr>
              <w:pStyle w:val="Ttulo2"/>
            </w:pPr>
          </w:p>
          <w:p w14:paraId="028FD2FB" w14:textId="0B94F041" w:rsidR="00E84BAF" w:rsidRDefault="0010470B" w:rsidP="0010470B">
            <w:pPr>
              <w:pStyle w:val="Ttulo2"/>
            </w:pPr>
            <w:bookmarkStart w:id="14" w:name="_Toc75096694"/>
            <w:r>
              <w:t xml:space="preserve">Feature </w:t>
            </w:r>
            <w:r w:rsidR="00E84BAF">
              <w:t>5</w:t>
            </w:r>
            <w:r>
              <w:t xml:space="preserve"> – US</w:t>
            </w:r>
            <w:r w:rsidR="00E84BAF">
              <w:t>5</w:t>
            </w:r>
            <w:bookmarkEnd w:id="14"/>
          </w:p>
          <w:p w14:paraId="540E43C7" w14:textId="77777777" w:rsidR="008C413C" w:rsidRDefault="008C413C" w:rsidP="0010470B">
            <w:pPr>
              <w:pStyle w:val="Ttulo2"/>
            </w:pPr>
          </w:p>
          <w:p w14:paraId="7A678E47" w14:textId="652EEB85" w:rsidR="0010470B" w:rsidRPr="00E84BAF" w:rsidRDefault="00E84BAF" w:rsidP="0010470B">
            <w:pPr>
              <w:pStyle w:val="Ttulo2"/>
              <w:rPr>
                <w:rFonts w:cstheme="minorHAnsi"/>
                <w:b w:val="0"/>
                <w:bCs/>
                <w:sz w:val="36"/>
                <w:szCs w:val="44"/>
              </w:rPr>
            </w:pPr>
            <w:bookmarkStart w:id="15" w:name="_Toc75096695"/>
            <w:r w:rsidRPr="00E84BAF">
              <w:rPr>
                <w:rFonts w:cstheme="minorHAnsi"/>
                <w:b w:val="0"/>
                <w:bCs/>
                <w:color w:val="080808"/>
                <w:sz w:val="24"/>
                <w:szCs w:val="24"/>
                <w:shd w:val="clear" w:color="auto" w:fill="FFFFFF"/>
              </w:rPr>
              <w:t>As a medical lab technician, I want to record the samples collected in the scope of a given test.</w:t>
            </w:r>
            <w:bookmarkEnd w:id="15"/>
            <w:r w:rsidR="0010470B" w:rsidRPr="00E84BAF">
              <w:rPr>
                <w:rFonts w:cstheme="minorHAnsi"/>
                <w:b w:val="0"/>
                <w:bCs/>
                <w:sz w:val="36"/>
                <w:szCs w:val="44"/>
                <w:lang w:bidi="pt-PT"/>
              </w:rPr>
              <w:t xml:space="preserve"> </w:t>
            </w:r>
          </w:p>
          <w:p w14:paraId="74DAEC12" w14:textId="77777777" w:rsidR="0010470B" w:rsidRDefault="0010470B" w:rsidP="0010470B"/>
          <w:p w14:paraId="357CE265" w14:textId="4FC1ACC4" w:rsidR="0010470B" w:rsidRDefault="008C413C" w:rsidP="0010470B">
            <w:r>
              <w:drawing>
                <wp:inline distT="0" distB="0" distL="0" distR="0" wp14:anchorId="540DC4DA" wp14:editId="51B08C4D">
                  <wp:extent cx="4727276" cy="2189221"/>
                  <wp:effectExtent l="0" t="0" r="0" b="190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0">
                            <a:extLst>
                              <a:ext uri="{28A0092B-C50C-407E-A947-70E740481C1C}">
                                <a14:useLocalDpi xmlns:a14="http://schemas.microsoft.com/office/drawing/2010/main" val="0"/>
                              </a:ext>
                            </a:extLst>
                          </a:blip>
                          <a:srcRect r="64463"/>
                          <a:stretch/>
                        </pic:blipFill>
                        <pic:spPr bwMode="auto">
                          <a:xfrm>
                            <a:off x="0" y="0"/>
                            <a:ext cx="4763291" cy="2205900"/>
                          </a:xfrm>
                          <a:prstGeom prst="rect">
                            <a:avLst/>
                          </a:prstGeom>
                          <a:noFill/>
                          <a:ln>
                            <a:noFill/>
                          </a:ln>
                          <a:extLst>
                            <a:ext uri="{53640926-AAD7-44D8-BBD7-CCE9431645EC}">
                              <a14:shadowObscured xmlns:a14="http://schemas.microsoft.com/office/drawing/2010/main"/>
                            </a:ext>
                          </a:extLst>
                        </pic:spPr>
                      </pic:pic>
                    </a:graphicData>
                  </a:graphic>
                </wp:inline>
              </w:drawing>
            </w:r>
          </w:p>
          <w:p w14:paraId="1D179255" w14:textId="77777777" w:rsidR="0023250F" w:rsidRDefault="0023250F" w:rsidP="0010470B">
            <w:pPr>
              <w:pStyle w:val="Ttulo2"/>
            </w:pPr>
            <w:bookmarkStart w:id="16" w:name="_Toc75096696"/>
          </w:p>
          <w:p w14:paraId="676BE4E9" w14:textId="77777777" w:rsidR="0023250F" w:rsidRDefault="0023250F" w:rsidP="0010470B">
            <w:pPr>
              <w:pStyle w:val="Ttulo2"/>
            </w:pPr>
          </w:p>
          <w:p w14:paraId="0B5D7A72" w14:textId="77777777" w:rsidR="0023250F" w:rsidRDefault="0023250F" w:rsidP="0010470B">
            <w:pPr>
              <w:pStyle w:val="Ttulo2"/>
            </w:pPr>
          </w:p>
          <w:p w14:paraId="56A5E8CF" w14:textId="77777777" w:rsidR="0023250F" w:rsidRDefault="0023250F" w:rsidP="0010470B">
            <w:pPr>
              <w:pStyle w:val="Ttulo2"/>
            </w:pPr>
          </w:p>
          <w:p w14:paraId="13061A5B" w14:textId="1B24AAFA" w:rsidR="0010470B" w:rsidRDefault="0010470B" w:rsidP="0010470B">
            <w:pPr>
              <w:pStyle w:val="Ttulo2"/>
            </w:pPr>
            <w:r>
              <w:t xml:space="preserve">Feature </w:t>
            </w:r>
            <w:r w:rsidR="0023250F">
              <w:t>7</w:t>
            </w:r>
            <w:r>
              <w:t xml:space="preserve"> – US</w:t>
            </w:r>
            <w:r w:rsidR="008C413C">
              <w:t>7</w:t>
            </w:r>
            <w:bookmarkEnd w:id="16"/>
          </w:p>
          <w:p w14:paraId="16FA50D1" w14:textId="1BFB2297" w:rsidR="008C413C" w:rsidRDefault="008C413C" w:rsidP="008C413C"/>
          <w:p w14:paraId="0C6ACB55" w14:textId="0AAF1EA0" w:rsidR="008C413C" w:rsidRPr="008C413C" w:rsidRDefault="008C413C" w:rsidP="008C413C">
            <w:pPr>
              <w:rPr>
                <w:rFonts w:cstheme="minorHAnsi"/>
                <w:sz w:val="32"/>
                <w:szCs w:val="36"/>
              </w:rPr>
            </w:pPr>
            <w:r w:rsidRPr="008C413C">
              <w:rPr>
                <w:rFonts w:cstheme="minorHAnsi"/>
                <w:color w:val="080808"/>
                <w:szCs w:val="24"/>
                <w:shd w:val="clear" w:color="auto" w:fill="FFFFFF"/>
              </w:rPr>
              <w:t>As an administrator, I want to register a new employee.</w:t>
            </w:r>
          </w:p>
          <w:p w14:paraId="33BDBE14" w14:textId="77777777" w:rsidR="0010470B" w:rsidRDefault="0010470B" w:rsidP="0010470B"/>
          <w:p w14:paraId="4268538C" w14:textId="39766BED" w:rsidR="0010470B" w:rsidRDefault="00CB68E9" w:rsidP="0010470B">
            <w:r>
              <w:drawing>
                <wp:inline distT="0" distB="0" distL="0" distR="0" wp14:anchorId="0F172F9A" wp14:editId="28A1D85E">
                  <wp:extent cx="2941608" cy="5336819"/>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60820" cy="5371674"/>
                          </a:xfrm>
                          <a:prstGeom prst="rect">
                            <a:avLst/>
                          </a:prstGeom>
                          <a:noFill/>
                          <a:ln>
                            <a:noFill/>
                          </a:ln>
                        </pic:spPr>
                      </pic:pic>
                    </a:graphicData>
                  </a:graphic>
                </wp:inline>
              </w:drawing>
            </w:r>
          </w:p>
          <w:p w14:paraId="52CADEEB" w14:textId="77777777" w:rsidR="0023250F" w:rsidRDefault="0023250F" w:rsidP="0010470B">
            <w:pPr>
              <w:pStyle w:val="Ttulo2"/>
            </w:pPr>
            <w:bookmarkStart w:id="17" w:name="_Toc75096697"/>
          </w:p>
          <w:p w14:paraId="06D7E8F3" w14:textId="77777777" w:rsidR="0023250F" w:rsidRDefault="0023250F" w:rsidP="0010470B">
            <w:pPr>
              <w:pStyle w:val="Ttulo2"/>
            </w:pPr>
          </w:p>
          <w:p w14:paraId="2347B85B" w14:textId="77777777" w:rsidR="0023250F" w:rsidRDefault="0023250F" w:rsidP="0010470B">
            <w:pPr>
              <w:pStyle w:val="Ttulo2"/>
            </w:pPr>
          </w:p>
          <w:p w14:paraId="5001D15D" w14:textId="77777777" w:rsidR="0023250F" w:rsidRDefault="0023250F" w:rsidP="0010470B">
            <w:pPr>
              <w:pStyle w:val="Ttulo2"/>
            </w:pPr>
          </w:p>
          <w:p w14:paraId="07E28D9C" w14:textId="77777777" w:rsidR="0023250F" w:rsidRDefault="0023250F" w:rsidP="0010470B">
            <w:pPr>
              <w:pStyle w:val="Ttulo2"/>
            </w:pPr>
          </w:p>
          <w:p w14:paraId="75A718ED" w14:textId="77777777" w:rsidR="0023250F" w:rsidRDefault="0023250F" w:rsidP="0010470B">
            <w:pPr>
              <w:pStyle w:val="Ttulo2"/>
            </w:pPr>
          </w:p>
          <w:p w14:paraId="237733A9" w14:textId="77777777" w:rsidR="0023250F" w:rsidRDefault="0023250F" w:rsidP="0010470B">
            <w:pPr>
              <w:pStyle w:val="Ttulo2"/>
            </w:pPr>
          </w:p>
          <w:p w14:paraId="05B877D0" w14:textId="77777777" w:rsidR="0023250F" w:rsidRDefault="0023250F" w:rsidP="0010470B">
            <w:pPr>
              <w:pStyle w:val="Ttulo2"/>
            </w:pPr>
          </w:p>
          <w:p w14:paraId="74C897CB" w14:textId="77777777" w:rsidR="0023250F" w:rsidRDefault="0023250F" w:rsidP="0010470B">
            <w:pPr>
              <w:pStyle w:val="Ttulo2"/>
            </w:pPr>
          </w:p>
          <w:p w14:paraId="5A886FFD" w14:textId="77777777" w:rsidR="0023250F" w:rsidRDefault="0023250F" w:rsidP="0010470B">
            <w:pPr>
              <w:pStyle w:val="Ttulo2"/>
            </w:pPr>
          </w:p>
          <w:p w14:paraId="2A5E7EB8" w14:textId="77777777" w:rsidR="0023250F" w:rsidRDefault="0023250F" w:rsidP="0010470B">
            <w:pPr>
              <w:pStyle w:val="Ttulo2"/>
            </w:pPr>
          </w:p>
          <w:p w14:paraId="7F7D331E" w14:textId="77777777" w:rsidR="0023250F" w:rsidRDefault="0023250F" w:rsidP="0010470B">
            <w:pPr>
              <w:pStyle w:val="Ttulo2"/>
            </w:pPr>
          </w:p>
          <w:p w14:paraId="4678CB20" w14:textId="06302161" w:rsidR="008C413C" w:rsidRDefault="0010470B" w:rsidP="0010470B">
            <w:pPr>
              <w:pStyle w:val="Ttulo2"/>
            </w:pPr>
            <w:r>
              <w:t xml:space="preserve">Feature </w:t>
            </w:r>
            <w:r w:rsidR="008C413C">
              <w:t>8</w:t>
            </w:r>
            <w:r>
              <w:t xml:space="preserve"> – US</w:t>
            </w:r>
            <w:r w:rsidR="008C413C">
              <w:t>8</w:t>
            </w:r>
            <w:bookmarkEnd w:id="17"/>
          </w:p>
          <w:p w14:paraId="05464BB8" w14:textId="77777777" w:rsidR="008C413C" w:rsidRDefault="008C413C" w:rsidP="0010470B">
            <w:pPr>
              <w:pStyle w:val="Ttulo2"/>
            </w:pPr>
          </w:p>
          <w:p w14:paraId="375A0524" w14:textId="6D39F5FC" w:rsidR="0010470B" w:rsidRDefault="008C413C" w:rsidP="0010470B">
            <w:pPr>
              <w:pStyle w:val="Ttulo2"/>
              <w:rPr>
                <w:b w:val="0"/>
                <w:bCs/>
                <w:sz w:val="36"/>
                <w:szCs w:val="44"/>
                <w:lang w:bidi="pt-PT"/>
              </w:rPr>
            </w:pPr>
            <w:bookmarkStart w:id="18" w:name="_Toc75096698"/>
            <w:r w:rsidRPr="008C413C">
              <w:rPr>
                <w:rFonts w:ascii="Helvetica" w:hAnsi="Helvetica"/>
                <w:b w:val="0"/>
                <w:bCs/>
                <w:color w:val="080808"/>
                <w:sz w:val="24"/>
                <w:szCs w:val="24"/>
                <w:shd w:val="clear" w:color="auto" w:fill="FFFFFF"/>
              </w:rPr>
              <w:t>As an administrator, I want to register a new clinical analysis laboratory stating which kind of test(s) it operates.</w:t>
            </w:r>
            <w:bookmarkEnd w:id="18"/>
            <w:r w:rsidR="0010470B" w:rsidRPr="008C413C">
              <w:rPr>
                <w:b w:val="0"/>
                <w:bCs/>
                <w:sz w:val="36"/>
                <w:szCs w:val="44"/>
                <w:lang w:bidi="pt-PT"/>
              </w:rPr>
              <w:t xml:space="preserve"> </w:t>
            </w:r>
          </w:p>
          <w:p w14:paraId="30D8B7D5" w14:textId="77777777" w:rsidR="00467636" w:rsidRPr="00467636" w:rsidRDefault="00467636" w:rsidP="00467636">
            <w:pPr>
              <w:rPr>
                <w:lang w:bidi="pt-PT"/>
              </w:rPr>
            </w:pPr>
          </w:p>
          <w:p w14:paraId="73BA5E1C" w14:textId="3432B084" w:rsidR="00467636" w:rsidRDefault="00467636" w:rsidP="00467636">
            <w:r>
              <w:drawing>
                <wp:inline distT="0" distB="0" distL="0" distR="0" wp14:anchorId="550DE75D" wp14:editId="06E41C32">
                  <wp:extent cx="6918325" cy="3554095"/>
                  <wp:effectExtent l="0" t="0" r="0" b="825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918325" cy="3554095"/>
                          </a:xfrm>
                          <a:prstGeom prst="rect">
                            <a:avLst/>
                          </a:prstGeom>
                          <a:noFill/>
                          <a:ln>
                            <a:noFill/>
                          </a:ln>
                        </pic:spPr>
                      </pic:pic>
                    </a:graphicData>
                  </a:graphic>
                </wp:inline>
              </w:drawing>
            </w:r>
          </w:p>
          <w:p w14:paraId="1241467D" w14:textId="77777777" w:rsidR="00467636" w:rsidRDefault="00467636" w:rsidP="0010470B">
            <w:pPr>
              <w:pStyle w:val="Ttulo2"/>
            </w:pPr>
          </w:p>
          <w:p w14:paraId="1B56B5B9" w14:textId="17DD6051" w:rsidR="003F55DC" w:rsidRDefault="0010470B" w:rsidP="0010470B">
            <w:pPr>
              <w:pStyle w:val="Ttulo2"/>
            </w:pPr>
            <w:bookmarkStart w:id="19" w:name="_Toc75096699"/>
            <w:r>
              <w:t xml:space="preserve">Feature </w:t>
            </w:r>
            <w:r w:rsidR="003F55DC">
              <w:t>9</w:t>
            </w:r>
            <w:r>
              <w:t xml:space="preserve"> – US</w:t>
            </w:r>
            <w:r w:rsidR="003F55DC">
              <w:t>9</w:t>
            </w:r>
            <w:bookmarkEnd w:id="19"/>
          </w:p>
          <w:p w14:paraId="62E64C8A" w14:textId="53DE99D7" w:rsidR="000D6312" w:rsidRDefault="000D6312" w:rsidP="000D6312">
            <w:pPr>
              <w:pStyle w:val="HTMLpr-formatado"/>
              <w:shd w:val="clear" w:color="auto" w:fill="FFFFFF"/>
              <w:rPr>
                <w:rFonts w:asciiTheme="minorHAnsi" w:hAnsiTheme="minorHAnsi" w:cstheme="minorHAnsi"/>
                <w:color w:val="080808"/>
                <w:sz w:val="24"/>
                <w:szCs w:val="24"/>
              </w:rPr>
            </w:pPr>
          </w:p>
          <w:p w14:paraId="78CAD944" w14:textId="15290D0C" w:rsidR="000D6312" w:rsidRPr="000D6312" w:rsidRDefault="000D6312" w:rsidP="000D6312">
            <w:pPr>
              <w:pStyle w:val="HTMLpr-formatado"/>
              <w:shd w:val="clear" w:color="auto" w:fill="FFFFFF"/>
              <w:rPr>
                <w:rFonts w:asciiTheme="minorHAnsi" w:hAnsiTheme="minorHAnsi" w:cstheme="minorHAnsi"/>
                <w:color w:val="080808"/>
                <w:sz w:val="24"/>
                <w:szCs w:val="24"/>
              </w:rPr>
            </w:pPr>
            <w:r w:rsidRPr="000D6312">
              <w:rPr>
                <w:rFonts w:asciiTheme="minorHAnsi" w:hAnsiTheme="minorHAnsi" w:cstheme="minorHAnsi"/>
                <w:color w:val="080808"/>
                <w:sz w:val="24"/>
                <w:szCs w:val="24"/>
              </w:rPr>
              <w:t>As an administrator, I want to specify a new type of test and its collecting methods.</w:t>
            </w:r>
          </w:p>
          <w:p w14:paraId="22C4B136" w14:textId="1EDEE9C8" w:rsidR="000D6312" w:rsidRDefault="000D6312" w:rsidP="000D6312"/>
          <w:p w14:paraId="68BB7180" w14:textId="2F8CDCCE" w:rsidR="0023250F" w:rsidRDefault="0023250F" w:rsidP="000D6312"/>
          <w:p w14:paraId="24FE0B56" w14:textId="39D8C60B" w:rsidR="0023250F" w:rsidRDefault="0023250F" w:rsidP="000D6312">
            <w:bookmarkStart w:id="20" w:name="_Toc75096700"/>
            <w:r>
              <w:rPr>
                <w:rFonts w:eastAsia="Times New Roman" w:cstheme="minorHAnsi"/>
                <w:b/>
                <w:color w:val="080808"/>
                <w:szCs w:val="24"/>
                <w:lang w:eastAsia="pt-PT"/>
              </w:rPr>
              <w:drawing>
                <wp:inline distT="0" distB="0" distL="0" distR="0" wp14:anchorId="4C326E82" wp14:editId="45C65B40">
                  <wp:extent cx="6070333" cy="2664372"/>
                  <wp:effectExtent l="0" t="0" r="6985" b="3175"/>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074843" cy="2666351"/>
                          </a:xfrm>
                          <a:prstGeom prst="rect">
                            <a:avLst/>
                          </a:prstGeom>
                          <a:noFill/>
                          <a:ln>
                            <a:noFill/>
                          </a:ln>
                        </pic:spPr>
                      </pic:pic>
                    </a:graphicData>
                  </a:graphic>
                </wp:inline>
              </w:drawing>
            </w:r>
            <w:bookmarkEnd w:id="20"/>
          </w:p>
          <w:p w14:paraId="0D04277F" w14:textId="4020D8D3" w:rsidR="0023250F" w:rsidRDefault="0023250F" w:rsidP="000D6312"/>
          <w:p w14:paraId="472AE21B" w14:textId="5330FC46" w:rsidR="0023250F" w:rsidRDefault="0023250F" w:rsidP="000D6312"/>
          <w:p w14:paraId="467D28EF" w14:textId="0CADFFB0" w:rsidR="000D6312" w:rsidRDefault="0010470B" w:rsidP="0010470B">
            <w:pPr>
              <w:pStyle w:val="Ttulo2"/>
            </w:pPr>
            <w:bookmarkStart w:id="21" w:name="_Toc75096701"/>
            <w:r>
              <w:t>Feature 1</w:t>
            </w:r>
            <w:r w:rsidR="000D6312">
              <w:t>0</w:t>
            </w:r>
            <w:r>
              <w:t xml:space="preserve"> – US1</w:t>
            </w:r>
            <w:r w:rsidR="000D6312">
              <w:t>0</w:t>
            </w:r>
            <w:bookmarkEnd w:id="21"/>
          </w:p>
          <w:p w14:paraId="64DBED1B" w14:textId="64241174" w:rsidR="000D6312" w:rsidRDefault="000D6312" w:rsidP="000D6312"/>
          <w:p w14:paraId="152B470C" w14:textId="77777777" w:rsidR="000D6312" w:rsidRDefault="000D6312" w:rsidP="000D6312">
            <w:pPr>
              <w:pStyle w:val="HTMLpr-formatado"/>
              <w:shd w:val="clear" w:color="auto" w:fill="FFFFFF"/>
              <w:rPr>
                <w:rFonts w:asciiTheme="minorHAnsi" w:hAnsiTheme="minorHAnsi" w:cstheme="minorHAnsi"/>
                <w:color w:val="080808"/>
                <w:sz w:val="24"/>
                <w:szCs w:val="24"/>
              </w:rPr>
            </w:pPr>
          </w:p>
          <w:p w14:paraId="28F0E79B" w14:textId="3CF1E79F" w:rsidR="000D6312" w:rsidRDefault="000D6312" w:rsidP="000D6312">
            <w:pPr>
              <w:pStyle w:val="HTMLpr-formatado"/>
              <w:shd w:val="clear" w:color="auto" w:fill="FFFFFF"/>
              <w:rPr>
                <w:rFonts w:asciiTheme="minorHAnsi" w:hAnsiTheme="minorHAnsi" w:cstheme="minorHAnsi"/>
                <w:color w:val="080808"/>
                <w:sz w:val="24"/>
                <w:szCs w:val="24"/>
              </w:rPr>
            </w:pPr>
            <w:r w:rsidRPr="000D6312">
              <w:rPr>
                <w:rFonts w:asciiTheme="minorHAnsi" w:hAnsiTheme="minorHAnsi" w:cstheme="minorHAnsi"/>
                <w:color w:val="080808"/>
                <w:sz w:val="24"/>
                <w:szCs w:val="24"/>
              </w:rPr>
              <w:t>As an administrator, I want to specify a new parameter and categorize it</w:t>
            </w:r>
            <w:r>
              <w:rPr>
                <w:rFonts w:asciiTheme="minorHAnsi" w:hAnsiTheme="minorHAnsi" w:cstheme="minorHAnsi"/>
                <w:color w:val="080808"/>
                <w:sz w:val="24"/>
                <w:szCs w:val="24"/>
              </w:rPr>
              <w:t>.</w:t>
            </w:r>
          </w:p>
          <w:p w14:paraId="79BA406C" w14:textId="5784C74F" w:rsidR="0023250F" w:rsidRPr="0023250F" w:rsidRDefault="000D6312" w:rsidP="0023250F">
            <w:pPr>
              <w:pStyle w:val="HTMLpr-formatado"/>
              <w:shd w:val="clear" w:color="auto" w:fill="FFFFFF"/>
              <w:rPr>
                <w:rFonts w:asciiTheme="minorHAnsi" w:hAnsiTheme="minorHAnsi" w:cstheme="minorHAnsi"/>
                <w:color w:val="080808"/>
                <w:sz w:val="24"/>
                <w:szCs w:val="24"/>
              </w:rPr>
            </w:pPr>
            <w:r>
              <w:rPr>
                <w:rFonts w:asciiTheme="minorHAnsi" w:hAnsiTheme="minorHAnsi" w:cstheme="minorHAnsi"/>
                <w:color w:val="080808"/>
                <w:sz w:val="24"/>
                <w:szCs w:val="24"/>
              </w:rPr>
              <w:drawing>
                <wp:inline distT="0" distB="0" distL="0" distR="0" wp14:anchorId="6A88D983" wp14:editId="3D6D94C2">
                  <wp:extent cx="3636955" cy="4986068"/>
                  <wp:effectExtent l="0" t="0" r="1905" b="508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41264" cy="4991976"/>
                          </a:xfrm>
                          <a:prstGeom prst="rect">
                            <a:avLst/>
                          </a:prstGeom>
                          <a:noFill/>
                          <a:ln>
                            <a:noFill/>
                          </a:ln>
                        </pic:spPr>
                      </pic:pic>
                    </a:graphicData>
                  </a:graphic>
                </wp:inline>
              </w:drawing>
            </w:r>
            <w:bookmarkStart w:id="22" w:name="_Toc75096702"/>
          </w:p>
          <w:p w14:paraId="1B0071F6" w14:textId="77777777" w:rsidR="0023250F" w:rsidRDefault="0023250F" w:rsidP="000D6312">
            <w:pPr>
              <w:pStyle w:val="Ttulo2"/>
            </w:pPr>
          </w:p>
          <w:p w14:paraId="2F931F47" w14:textId="77777777" w:rsidR="0023250F" w:rsidRDefault="0023250F" w:rsidP="000D6312">
            <w:pPr>
              <w:pStyle w:val="Ttulo2"/>
            </w:pPr>
          </w:p>
          <w:p w14:paraId="05CD791E" w14:textId="77777777" w:rsidR="0023250F" w:rsidRDefault="0023250F" w:rsidP="000D6312">
            <w:pPr>
              <w:pStyle w:val="Ttulo2"/>
            </w:pPr>
          </w:p>
          <w:p w14:paraId="05C59BAC" w14:textId="77777777" w:rsidR="0023250F" w:rsidRDefault="0023250F" w:rsidP="000D6312">
            <w:pPr>
              <w:pStyle w:val="Ttulo2"/>
            </w:pPr>
          </w:p>
          <w:p w14:paraId="3D5E668F" w14:textId="77777777" w:rsidR="0023250F" w:rsidRDefault="0023250F" w:rsidP="000D6312">
            <w:pPr>
              <w:pStyle w:val="Ttulo2"/>
            </w:pPr>
          </w:p>
          <w:p w14:paraId="06E2C014" w14:textId="77777777" w:rsidR="0023250F" w:rsidRDefault="0023250F" w:rsidP="000D6312">
            <w:pPr>
              <w:pStyle w:val="Ttulo2"/>
            </w:pPr>
          </w:p>
          <w:p w14:paraId="520C4BF9" w14:textId="77777777" w:rsidR="0023250F" w:rsidRDefault="0023250F" w:rsidP="000D6312">
            <w:pPr>
              <w:pStyle w:val="Ttulo2"/>
            </w:pPr>
          </w:p>
          <w:p w14:paraId="647084D0" w14:textId="77777777" w:rsidR="0023250F" w:rsidRDefault="0023250F" w:rsidP="000D6312">
            <w:pPr>
              <w:pStyle w:val="Ttulo2"/>
            </w:pPr>
          </w:p>
          <w:p w14:paraId="6D89ABBE" w14:textId="77777777" w:rsidR="0023250F" w:rsidRDefault="0023250F" w:rsidP="000D6312">
            <w:pPr>
              <w:pStyle w:val="Ttulo2"/>
            </w:pPr>
          </w:p>
          <w:p w14:paraId="56F7A2E8" w14:textId="77777777" w:rsidR="0023250F" w:rsidRDefault="0023250F" w:rsidP="000D6312">
            <w:pPr>
              <w:pStyle w:val="Ttulo2"/>
            </w:pPr>
          </w:p>
          <w:p w14:paraId="5085AFDE" w14:textId="77777777" w:rsidR="0023250F" w:rsidRDefault="0023250F" w:rsidP="0023250F">
            <w:pPr>
              <w:pStyle w:val="Ttulo2"/>
            </w:pPr>
          </w:p>
          <w:p w14:paraId="4DD18D5A" w14:textId="77777777" w:rsidR="0023250F" w:rsidRDefault="0023250F" w:rsidP="0023250F">
            <w:pPr>
              <w:pStyle w:val="Ttulo2"/>
            </w:pPr>
          </w:p>
          <w:p w14:paraId="088ECFC5" w14:textId="33B8A653" w:rsidR="0023250F" w:rsidRPr="0023250F" w:rsidRDefault="000D6312" w:rsidP="0023250F">
            <w:pPr>
              <w:pStyle w:val="Ttulo2"/>
            </w:pPr>
            <w:r>
              <w:lastRenderedPageBreak/>
              <w:t>Feature 11 – US11</w:t>
            </w:r>
            <w:bookmarkEnd w:id="22"/>
          </w:p>
          <w:p w14:paraId="19FC158E" w14:textId="5E0EACD4" w:rsidR="0023250F" w:rsidRDefault="000D6312" w:rsidP="000D6312">
            <w:pPr>
              <w:pStyle w:val="HTMLpr-formatado"/>
              <w:shd w:val="clear" w:color="auto" w:fill="FFFFFF"/>
              <w:rPr>
                <w:rFonts w:asciiTheme="minorHAnsi" w:hAnsiTheme="minorHAnsi" w:cstheme="minorHAnsi"/>
                <w:color w:val="080808"/>
                <w:sz w:val="24"/>
                <w:szCs w:val="24"/>
              </w:rPr>
            </w:pPr>
            <w:r w:rsidRPr="000D3F4C">
              <w:rPr>
                <w:rFonts w:asciiTheme="minorHAnsi" w:hAnsiTheme="minorHAnsi" w:cstheme="minorHAnsi"/>
                <w:color w:val="080808"/>
                <w:sz w:val="24"/>
                <w:szCs w:val="24"/>
              </w:rPr>
              <w:t>As an administrator, I want to specify a new parameter category</w:t>
            </w:r>
          </w:p>
          <w:p w14:paraId="31FF61FD" w14:textId="2D5F0732" w:rsidR="0023250F" w:rsidRDefault="0023250F" w:rsidP="000D6312">
            <w:pPr>
              <w:pStyle w:val="HTMLpr-formatado"/>
              <w:shd w:val="clear" w:color="auto" w:fill="FFFFFF"/>
              <w:rPr>
                <w:rFonts w:asciiTheme="minorHAnsi" w:hAnsiTheme="minorHAnsi" w:cstheme="minorHAnsi"/>
                <w:color w:val="080808"/>
                <w:sz w:val="24"/>
                <w:szCs w:val="24"/>
              </w:rPr>
            </w:pPr>
          </w:p>
          <w:p w14:paraId="31A3CC4D" w14:textId="77777777" w:rsidR="0023250F" w:rsidRDefault="0023250F" w:rsidP="000D6312">
            <w:pPr>
              <w:pStyle w:val="HTMLpr-formatado"/>
              <w:shd w:val="clear" w:color="auto" w:fill="FFFFFF"/>
              <w:rPr>
                <w:rFonts w:asciiTheme="minorHAnsi" w:hAnsiTheme="minorHAnsi" w:cstheme="minorHAnsi"/>
                <w:color w:val="080808"/>
                <w:sz w:val="24"/>
                <w:szCs w:val="24"/>
              </w:rPr>
            </w:pPr>
          </w:p>
          <w:p w14:paraId="16D51282" w14:textId="6D0288C5" w:rsidR="000D3F4C" w:rsidRDefault="000D3F4C" w:rsidP="000D6312">
            <w:pPr>
              <w:pStyle w:val="HTMLpr-formatado"/>
              <w:shd w:val="clear" w:color="auto" w:fill="FFFFFF"/>
              <w:rPr>
                <w:rFonts w:asciiTheme="minorHAnsi" w:hAnsiTheme="minorHAnsi" w:cstheme="minorHAnsi"/>
                <w:color w:val="080808"/>
                <w:sz w:val="24"/>
                <w:szCs w:val="24"/>
              </w:rPr>
            </w:pPr>
          </w:p>
          <w:p w14:paraId="27113482" w14:textId="4B8FE3D2" w:rsidR="003733B7" w:rsidRDefault="000D3F4C" w:rsidP="003733B7">
            <w:r>
              <w:drawing>
                <wp:inline distT="0" distB="0" distL="0" distR="0" wp14:anchorId="48A92822" wp14:editId="77D9C053">
                  <wp:extent cx="3518919" cy="3398808"/>
                  <wp:effectExtent l="0" t="0" r="571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24375" cy="3404078"/>
                          </a:xfrm>
                          <a:prstGeom prst="rect">
                            <a:avLst/>
                          </a:prstGeom>
                          <a:noFill/>
                          <a:ln>
                            <a:noFill/>
                          </a:ln>
                        </pic:spPr>
                      </pic:pic>
                    </a:graphicData>
                  </a:graphic>
                </wp:inline>
              </w:drawing>
            </w:r>
          </w:p>
          <w:p w14:paraId="722D3EB3" w14:textId="78BE325B" w:rsidR="00D91173" w:rsidRDefault="00D91173" w:rsidP="00D91173">
            <w:pPr>
              <w:pStyle w:val="Ttulo2"/>
            </w:pPr>
            <w:bookmarkStart w:id="23" w:name="_Toc75096703"/>
            <w:r>
              <w:t>Feature 12 – US12</w:t>
            </w:r>
            <w:bookmarkEnd w:id="23"/>
          </w:p>
          <w:p w14:paraId="619D7F65" w14:textId="77777777" w:rsidR="00D91173" w:rsidRDefault="00D91173" w:rsidP="003733B7"/>
          <w:p w14:paraId="6C01ED7D" w14:textId="1BDF1730" w:rsidR="003733B7" w:rsidRDefault="00654BBB" w:rsidP="003733B7">
            <w:pPr>
              <w:rPr>
                <w:rFonts w:cstheme="minorHAnsi"/>
                <w:color w:val="080808"/>
                <w:szCs w:val="24"/>
              </w:rPr>
            </w:pPr>
            <w:r w:rsidRPr="003733B7">
              <w:rPr>
                <w:rFonts w:cstheme="minorHAnsi"/>
                <w:color w:val="080808"/>
                <w:szCs w:val="24"/>
              </w:rPr>
              <w:t>As a clinical chemistry technologist, I intend to record the results of a given test</w:t>
            </w:r>
          </w:p>
          <w:p w14:paraId="58895F15" w14:textId="4CAA9F85" w:rsidR="0023250F" w:rsidRDefault="0023250F" w:rsidP="003733B7">
            <w:pPr>
              <w:rPr>
                <w:rFonts w:cstheme="minorHAnsi"/>
                <w:color w:val="080808"/>
                <w:szCs w:val="24"/>
              </w:rPr>
            </w:pPr>
          </w:p>
          <w:p w14:paraId="48B69C3D" w14:textId="2094B1B8" w:rsidR="0023250F" w:rsidRDefault="0023250F" w:rsidP="003733B7">
            <w:pPr>
              <w:rPr>
                <w:rFonts w:cstheme="minorHAnsi"/>
                <w:color w:val="080808"/>
                <w:szCs w:val="24"/>
              </w:rPr>
            </w:pPr>
          </w:p>
          <w:p w14:paraId="0372A65B" w14:textId="6064A19C" w:rsidR="0023250F" w:rsidRDefault="0023250F" w:rsidP="003733B7">
            <w:pPr>
              <w:rPr>
                <w:rFonts w:cstheme="minorHAnsi"/>
                <w:color w:val="080808"/>
                <w:szCs w:val="24"/>
              </w:rPr>
            </w:pPr>
          </w:p>
          <w:p w14:paraId="0F98D27D" w14:textId="74CFBFB4" w:rsidR="0023250F" w:rsidRDefault="0023250F" w:rsidP="003733B7">
            <w:pPr>
              <w:rPr>
                <w:rFonts w:cstheme="minorHAnsi"/>
                <w:color w:val="080808"/>
                <w:szCs w:val="24"/>
              </w:rPr>
            </w:pPr>
          </w:p>
          <w:p w14:paraId="60FA425E" w14:textId="23061D56" w:rsidR="0023250F" w:rsidRDefault="0023250F" w:rsidP="003733B7">
            <w:pPr>
              <w:rPr>
                <w:rFonts w:cstheme="minorHAnsi"/>
                <w:color w:val="080808"/>
                <w:szCs w:val="24"/>
              </w:rPr>
            </w:pPr>
            <w:r>
              <w:rPr>
                <w:rFonts w:cstheme="minorHAnsi"/>
                <w:color w:val="080808"/>
                <w:szCs w:val="24"/>
              </w:rPr>
              <w:drawing>
                <wp:anchor distT="0" distB="0" distL="114300" distR="114300" simplePos="0" relativeHeight="251662336" behindDoc="1" locked="0" layoutInCell="1" allowOverlap="1" wp14:anchorId="2BDFEB5F" wp14:editId="7A31E5ED">
                  <wp:simplePos x="0" y="0"/>
                  <wp:positionH relativeFrom="column">
                    <wp:posOffset>0</wp:posOffset>
                  </wp:positionH>
                  <wp:positionV relativeFrom="paragraph">
                    <wp:posOffset>-622935</wp:posOffset>
                  </wp:positionV>
                  <wp:extent cx="2380615" cy="4212590"/>
                  <wp:effectExtent l="0" t="0" r="635" b="0"/>
                  <wp:wrapTight wrapText="bothSides">
                    <wp:wrapPolygon edited="0">
                      <wp:start x="0" y="0"/>
                      <wp:lineTo x="0" y="21489"/>
                      <wp:lineTo x="21433" y="21489"/>
                      <wp:lineTo x="21433" y="0"/>
                      <wp:lineTo x="0" y="0"/>
                    </wp:wrapPolygon>
                  </wp:wrapTight>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80615" cy="4212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E9925C" w14:textId="30A08D7E" w:rsidR="0023250F" w:rsidRDefault="0023250F" w:rsidP="003733B7">
            <w:pPr>
              <w:rPr>
                <w:rFonts w:cstheme="minorHAnsi"/>
                <w:color w:val="080808"/>
                <w:szCs w:val="24"/>
              </w:rPr>
            </w:pPr>
          </w:p>
          <w:p w14:paraId="1A60EBD9" w14:textId="1344ABD7" w:rsidR="0023250F" w:rsidRDefault="0023250F" w:rsidP="003733B7">
            <w:pPr>
              <w:rPr>
                <w:rFonts w:cstheme="minorHAnsi"/>
                <w:color w:val="080808"/>
                <w:szCs w:val="24"/>
              </w:rPr>
            </w:pPr>
          </w:p>
          <w:p w14:paraId="4C811FEF" w14:textId="10B302F2" w:rsidR="0023250F" w:rsidRDefault="0023250F" w:rsidP="003733B7">
            <w:pPr>
              <w:rPr>
                <w:rFonts w:cstheme="minorHAnsi"/>
                <w:color w:val="080808"/>
                <w:szCs w:val="24"/>
              </w:rPr>
            </w:pPr>
          </w:p>
          <w:p w14:paraId="3E84BFB4" w14:textId="713CCAD4" w:rsidR="0023250F" w:rsidRDefault="0023250F" w:rsidP="003733B7">
            <w:pPr>
              <w:rPr>
                <w:rFonts w:cstheme="minorHAnsi"/>
                <w:color w:val="080808"/>
                <w:szCs w:val="24"/>
              </w:rPr>
            </w:pPr>
          </w:p>
          <w:p w14:paraId="771FA981" w14:textId="14B6A949" w:rsidR="0023250F" w:rsidRDefault="0023250F" w:rsidP="003733B7">
            <w:pPr>
              <w:rPr>
                <w:rFonts w:cstheme="minorHAnsi"/>
                <w:color w:val="080808"/>
                <w:szCs w:val="24"/>
              </w:rPr>
            </w:pPr>
          </w:p>
          <w:p w14:paraId="3E890CE4" w14:textId="2AC06996" w:rsidR="0023250F" w:rsidRDefault="0023250F" w:rsidP="003733B7">
            <w:pPr>
              <w:rPr>
                <w:rFonts w:cstheme="minorHAnsi"/>
                <w:color w:val="080808"/>
                <w:szCs w:val="24"/>
              </w:rPr>
            </w:pPr>
          </w:p>
          <w:p w14:paraId="329F6268" w14:textId="278EEB20" w:rsidR="0023250F" w:rsidRDefault="0023250F" w:rsidP="003733B7">
            <w:pPr>
              <w:rPr>
                <w:rFonts w:cstheme="minorHAnsi"/>
                <w:color w:val="080808"/>
                <w:szCs w:val="24"/>
              </w:rPr>
            </w:pPr>
          </w:p>
          <w:p w14:paraId="30DEFF12" w14:textId="75EC2436" w:rsidR="0023250F" w:rsidRDefault="0023250F" w:rsidP="003733B7">
            <w:pPr>
              <w:rPr>
                <w:rFonts w:cstheme="minorHAnsi"/>
                <w:color w:val="080808"/>
                <w:szCs w:val="24"/>
              </w:rPr>
            </w:pPr>
          </w:p>
          <w:p w14:paraId="7F36212D" w14:textId="5AA3BB66" w:rsidR="0023250F" w:rsidRDefault="0023250F" w:rsidP="003733B7">
            <w:pPr>
              <w:rPr>
                <w:rFonts w:cstheme="minorHAnsi"/>
                <w:color w:val="080808"/>
                <w:szCs w:val="24"/>
              </w:rPr>
            </w:pPr>
          </w:p>
          <w:p w14:paraId="5659223A" w14:textId="3482F3AC" w:rsidR="0023250F" w:rsidRDefault="0023250F" w:rsidP="003733B7">
            <w:pPr>
              <w:rPr>
                <w:rFonts w:cstheme="minorHAnsi"/>
                <w:color w:val="080808"/>
                <w:szCs w:val="24"/>
              </w:rPr>
            </w:pPr>
          </w:p>
          <w:p w14:paraId="1ECAD6D7" w14:textId="4B9E8C7B" w:rsidR="0023250F" w:rsidRDefault="0023250F" w:rsidP="003733B7">
            <w:pPr>
              <w:rPr>
                <w:rFonts w:cstheme="minorHAnsi"/>
                <w:color w:val="080808"/>
                <w:szCs w:val="24"/>
              </w:rPr>
            </w:pPr>
          </w:p>
          <w:p w14:paraId="41567419" w14:textId="2CB0AB9D" w:rsidR="0023250F" w:rsidRDefault="0023250F" w:rsidP="003733B7">
            <w:pPr>
              <w:rPr>
                <w:rFonts w:cstheme="minorHAnsi"/>
                <w:color w:val="080808"/>
                <w:szCs w:val="24"/>
              </w:rPr>
            </w:pPr>
          </w:p>
          <w:p w14:paraId="10B47949" w14:textId="769D916D" w:rsidR="0023250F" w:rsidRDefault="0023250F" w:rsidP="003733B7">
            <w:pPr>
              <w:rPr>
                <w:rFonts w:cstheme="minorHAnsi"/>
                <w:color w:val="080808"/>
                <w:szCs w:val="24"/>
              </w:rPr>
            </w:pPr>
          </w:p>
          <w:p w14:paraId="15E0ED60" w14:textId="70FF2934" w:rsidR="0023250F" w:rsidRDefault="0023250F" w:rsidP="003733B7">
            <w:pPr>
              <w:rPr>
                <w:rFonts w:cstheme="minorHAnsi"/>
                <w:color w:val="080808"/>
                <w:szCs w:val="24"/>
              </w:rPr>
            </w:pPr>
          </w:p>
          <w:p w14:paraId="07DCABFA" w14:textId="37BE4181" w:rsidR="0023250F" w:rsidRDefault="0023250F" w:rsidP="003733B7">
            <w:pPr>
              <w:rPr>
                <w:rFonts w:cstheme="minorHAnsi"/>
                <w:color w:val="080808"/>
                <w:szCs w:val="24"/>
              </w:rPr>
            </w:pPr>
          </w:p>
          <w:p w14:paraId="18E3C7BC" w14:textId="757230EA" w:rsidR="0023250F" w:rsidRDefault="0023250F" w:rsidP="003733B7">
            <w:pPr>
              <w:rPr>
                <w:rFonts w:cstheme="minorHAnsi"/>
                <w:color w:val="080808"/>
                <w:szCs w:val="24"/>
              </w:rPr>
            </w:pPr>
          </w:p>
          <w:p w14:paraId="38CB74FF" w14:textId="70543B5E" w:rsidR="0023250F" w:rsidRDefault="0023250F" w:rsidP="003733B7">
            <w:pPr>
              <w:rPr>
                <w:rFonts w:cstheme="minorHAnsi"/>
                <w:color w:val="080808"/>
                <w:szCs w:val="24"/>
              </w:rPr>
            </w:pPr>
          </w:p>
          <w:p w14:paraId="6A767218" w14:textId="5D03E0C1" w:rsidR="0023250F" w:rsidRDefault="0023250F" w:rsidP="003733B7">
            <w:pPr>
              <w:rPr>
                <w:rFonts w:cstheme="minorHAnsi"/>
                <w:color w:val="080808"/>
                <w:szCs w:val="24"/>
              </w:rPr>
            </w:pPr>
          </w:p>
          <w:p w14:paraId="4A82B4C2" w14:textId="77777777" w:rsidR="00BE2795" w:rsidRDefault="00BE2795" w:rsidP="00654BBB">
            <w:pPr>
              <w:pStyle w:val="Ttulo2"/>
            </w:pPr>
          </w:p>
          <w:p w14:paraId="143C096F" w14:textId="14DBACD9" w:rsidR="00654BBB" w:rsidRDefault="00654BBB" w:rsidP="00654BBB">
            <w:pPr>
              <w:pStyle w:val="Ttulo2"/>
            </w:pPr>
            <w:bookmarkStart w:id="24" w:name="_Toc75096704"/>
            <w:r>
              <w:lastRenderedPageBreak/>
              <w:t>Feature 13 – US13</w:t>
            </w:r>
            <w:bookmarkEnd w:id="24"/>
          </w:p>
          <w:p w14:paraId="0D0A9C43" w14:textId="6B196278" w:rsidR="00654BBB" w:rsidRDefault="00654BBB" w:rsidP="00654BBB"/>
          <w:p w14:paraId="3F671650" w14:textId="2FFC4EB1" w:rsidR="00654BBB" w:rsidRDefault="00654BBB" w:rsidP="00654BBB">
            <w:pPr>
              <w:pStyle w:val="HTMLpr-formatado"/>
              <w:shd w:val="clear" w:color="auto" w:fill="FFFFFF"/>
              <w:rPr>
                <w:rFonts w:asciiTheme="minorHAnsi" w:hAnsiTheme="minorHAnsi" w:cstheme="minorHAnsi"/>
                <w:color w:val="080808"/>
                <w:sz w:val="24"/>
                <w:szCs w:val="24"/>
              </w:rPr>
            </w:pPr>
            <w:r w:rsidRPr="00654BBB">
              <w:rPr>
                <w:rFonts w:asciiTheme="minorHAnsi" w:hAnsiTheme="minorHAnsi" w:cstheme="minorHAnsi"/>
                <w:color w:val="080808"/>
                <w:sz w:val="24"/>
                <w:szCs w:val="24"/>
              </w:rPr>
              <w:t>As a clinical chemistry technologist, I intend to consult the historical tests performed by a particular client and to be able to check tests details/results</w:t>
            </w:r>
          </w:p>
          <w:p w14:paraId="19ABEE55" w14:textId="77777777" w:rsidR="00654BBB" w:rsidRDefault="00654BBB" w:rsidP="00654BBB">
            <w:pPr>
              <w:pStyle w:val="Ttulo2"/>
            </w:pPr>
          </w:p>
          <w:p w14:paraId="2590CE3E" w14:textId="6844277E" w:rsidR="00654BBB" w:rsidRDefault="00654BBB" w:rsidP="00654BBB">
            <w:pPr>
              <w:pStyle w:val="Ttulo2"/>
            </w:pPr>
            <w:bookmarkStart w:id="25" w:name="_Toc75096705"/>
            <w:r>
              <w:t>Feature 14 – US14</w:t>
            </w:r>
            <w:bookmarkEnd w:id="25"/>
          </w:p>
          <w:p w14:paraId="6EE2E73B" w14:textId="11CDB2FB" w:rsidR="00654BBB" w:rsidRDefault="00654BBB" w:rsidP="00654BBB"/>
          <w:p w14:paraId="69C1A507" w14:textId="56DCDC9F" w:rsidR="00654BBB" w:rsidRDefault="00654BBB" w:rsidP="00654BBB">
            <w:pPr>
              <w:pStyle w:val="HTMLpr-formatado"/>
              <w:shd w:val="clear" w:color="auto" w:fill="FFFFFF"/>
              <w:rPr>
                <w:color w:val="080808"/>
              </w:rPr>
            </w:pPr>
            <w:r w:rsidRPr="00654BBB">
              <w:rPr>
                <w:rFonts w:asciiTheme="minorHAnsi" w:hAnsiTheme="minorHAnsi" w:cstheme="minorHAnsi"/>
                <w:color w:val="080808"/>
                <w:sz w:val="24"/>
                <w:szCs w:val="24"/>
              </w:rPr>
              <w:t>As a specialist doctor, I intend to make the diagnosis and write a report for a given test</w:t>
            </w:r>
            <w:r>
              <w:rPr>
                <w:color w:val="080808"/>
              </w:rPr>
              <w:t>.</w:t>
            </w:r>
          </w:p>
          <w:p w14:paraId="1B57F411" w14:textId="1F11066C" w:rsidR="00654BBB" w:rsidRPr="00654BBB" w:rsidRDefault="00654BBB" w:rsidP="00654BBB">
            <w:r>
              <w:drawing>
                <wp:anchor distT="0" distB="0" distL="114300" distR="114300" simplePos="0" relativeHeight="251663360" behindDoc="1" locked="0" layoutInCell="1" allowOverlap="1" wp14:anchorId="79155E29" wp14:editId="11FC4C7B">
                  <wp:simplePos x="0" y="0"/>
                  <wp:positionH relativeFrom="column">
                    <wp:posOffset>0</wp:posOffset>
                  </wp:positionH>
                  <wp:positionV relativeFrom="paragraph">
                    <wp:posOffset>235585</wp:posOffset>
                  </wp:positionV>
                  <wp:extent cx="2743200" cy="2838450"/>
                  <wp:effectExtent l="0" t="0" r="0" b="0"/>
                  <wp:wrapTight wrapText="bothSides">
                    <wp:wrapPolygon edited="0">
                      <wp:start x="0" y="0"/>
                      <wp:lineTo x="0" y="21455"/>
                      <wp:lineTo x="21450" y="21455"/>
                      <wp:lineTo x="21450" y="0"/>
                      <wp:lineTo x="0" y="0"/>
                    </wp:wrapPolygon>
                  </wp:wrapTight>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43200" cy="2838450"/>
                          </a:xfrm>
                          <a:prstGeom prst="rect">
                            <a:avLst/>
                          </a:prstGeom>
                          <a:noFill/>
                          <a:ln>
                            <a:noFill/>
                          </a:ln>
                        </pic:spPr>
                      </pic:pic>
                    </a:graphicData>
                  </a:graphic>
                </wp:anchor>
              </w:drawing>
            </w:r>
          </w:p>
          <w:p w14:paraId="2705D388" w14:textId="2BC63720" w:rsidR="00654BBB" w:rsidRDefault="00654BBB" w:rsidP="00654BBB">
            <w:pPr>
              <w:pStyle w:val="HTMLpr-formatado"/>
              <w:shd w:val="clear" w:color="auto" w:fill="FFFFFF"/>
              <w:rPr>
                <w:rFonts w:asciiTheme="minorHAnsi" w:hAnsiTheme="minorHAnsi" w:cstheme="minorHAnsi"/>
                <w:color w:val="080808"/>
                <w:sz w:val="24"/>
                <w:szCs w:val="24"/>
              </w:rPr>
            </w:pPr>
          </w:p>
          <w:p w14:paraId="50B5BBB8" w14:textId="17767DC2" w:rsidR="00654BBB" w:rsidRPr="00654BBB" w:rsidRDefault="00654BBB" w:rsidP="00654BBB">
            <w:pPr>
              <w:pStyle w:val="HTMLpr-formatado"/>
              <w:shd w:val="clear" w:color="auto" w:fill="FFFFFF"/>
              <w:rPr>
                <w:rFonts w:asciiTheme="minorHAnsi" w:hAnsiTheme="minorHAnsi" w:cstheme="minorHAnsi"/>
                <w:color w:val="080808"/>
                <w:sz w:val="24"/>
                <w:szCs w:val="24"/>
              </w:rPr>
            </w:pPr>
          </w:p>
          <w:p w14:paraId="47E39545" w14:textId="4763FB1C" w:rsidR="00654BBB" w:rsidRPr="00654BBB" w:rsidRDefault="00654BBB" w:rsidP="00654BBB"/>
          <w:p w14:paraId="4919E84C" w14:textId="63499DB5" w:rsidR="000D6312" w:rsidRDefault="000D6312" w:rsidP="000D6312"/>
          <w:p w14:paraId="3DA44FFF" w14:textId="77777777" w:rsidR="000D6312" w:rsidRPr="000D6312" w:rsidRDefault="000D6312" w:rsidP="000D6312"/>
          <w:p w14:paraId="7AB22AF8" w14:textId="77777777" w:rsidR="0010470B" w:rsidRDefault="0010470B" w:rsidP="0010470B"/>
          <w:p w14:paraId="53A41290" w14:textId="77777777" w:rsidR="007B3D1D" w:rsidRDefault="007B3D1D" w:rsidP="0010470B"/>
          <w:p w14:paraId="4D0AAD17" w14:textId="77777777" w:rsidR="007B3D1D" w:rsidRDefault="007B3D1D" w:rsidP="0010470B"/>
          <w:p w14:paraId="4F4E4AB8" w14:textId="77777777" w:rsidR="007B3D1D" w:rsidRDefault="007B3D1D" w:rsidP="0010470B"/>
          <w:p w14:paraId="43879840" w14:textId="77777777" w:rsidR="007B3D1D" w:rsidRDefault="007B3D1D" w:rsidP="0010470B"/>
          <w:p w14:paraId="4F4CCD4B" w14:textId="77777777" w:rsidR="007B3D1D" w:rsidRDefault="007B3D1D" w:rsidP="0010470B"/>
          <w:p w14:paraId="72F12A5B" w14:textId="77777777" w:rsidR="007B3D1D" w:rsidRDefault="007B3D1D" w:rsidP="0010470B"/>
          <w:p w14:paraId="0760C38A" w14:textId="77777777" w:rsidR="007B3D1D" w:rsidRDefault="007B3D1D" w:rsidP="0010470B"/>
          <w:p w14:paraId="223BAE9D" w14:textId="77777777" w:rsidR="007B3D1D" w:rsidRDefault="007B3D1D" w:rsidP="0010470B"/>
          <w:p w14:paraId="1D47DFF5" w14:textId="77777777" w:rsidR="007B3D1D" w:rsidRDefault="007B3D1D" w:rsidP="0010470B"/>
          <w:p w14:paraId="43AE4D84" w14:textId="77777777" w:rsidR="007B3D1D" w:rsidRDefault="007B3D1D" w:rsidP="0010470B"/>
          <w:p w14:paraId="1129ABBE" w14:textId="77777777" w:rsidR="007B3D1D" w:rsidRDefault="007B3D1D" w:rsidP="0010470B"/>
          <w:p w14:paraId="6A873D28" w14:textId="77777777" w:rsidR="007B3D1D" w:rsidRDefault="007B3D1D" w:rsidP="0010470B"/>
          <w:p w14:paraId="61421D9E" w14:textId="0CA385AF" w:rsidR="007B3D1D" w:rsidRPr="00BE2795" w:rsidRDefault="007B3D1D" w:rsidP="007B3D1D">
            <w:pPr>
              <w:pStyle w:val="Ttulo2"/>
            </w:pPr>
            <w:bookmarkStart w:id="26" w:name="_Toc75096706"/>
            <w:r w:rsidRPr="00BE2795">
              <w:t>Feature 15 – US15</w:t>
            </w:r>
            <w:bookmarkEnd w:id="26"/>
          </w:p>
          <w:p w14:paraId="784C54C0" w14:textId="2B026A21" w:rsidR="007B3D1D" w:rsidRDefault="007B3D1D" w:rsidP="007B3D1D">
            <w:pPr>
              <w:pStyle w:val="Ttulo2"/>
            </w:pPr>
          </w:p>
          <w:p w14:paraId="4CEDA4E9" w14:textId="77777777" w:rsidR="00BE2795" w:rsidRPr="00BE2795" w:rsidRDefault="00BE2795" w:rsidP="00BE2795">
            <w:pPr>
              <w:pStyle w:val="HTMLpr-formatado"/>
              <w:shd w:val="clear" w:color="auto" w:fill="FFFFFF"/>
              <w:rPr>
                <w:rFonts w:asciiTheme="minorHAnsi" w:hAnsiTheme="minorHAnsi" w:cstheme="minorHAnsi"/>
                <w:color w:val="080808"/>
                <w:sz w:val="24"/>
                <w:szCs w:val="24"/>
              </w:rPr>
            </w:pPr>
            <w:r w:rsidRPr="00BE2795">
              <w:rPr>
                <w:rFonts w:asciiTheme="minorHAnsi" w:hAnsiTheme="minorHAnsi" w:cstheme="minorHAnsi"/>
                <w:color w:val="080808"/>
                <w:sz w:val="24"/>
                <w:szCs w:val="24"/>
              </w:rPr>
              <w:t>As a laboratory coordinator, I want to validate the work done by the clinical chemistry technologist and specialist doctor.</w:t>
            </w:r>
          </w:p>
          <w:p w14:paraId="16AE4F41" w14:textId="724489EA" w:rsidR="00BE2795" w:rsidRDefault="00BE2795" w:rsidP="00BE2795"/>
          <w:p w14:paraId="231D28C9" w14:textId="03BF3C3C" w:rsidR="00BE2795" w:rsidRPr="00BE2795" w:rsidRDefault="00BE2795" w:rsidP="00BE2795">
            <w:pPr>
              <w:pStyle w:val="Ttulo2"/>
            </w:pPr>
            <w:bookmarkStart w:id="27" w:name="_Toc75096707"/>
            <w:r w:rsidRPr="00BE2795">
              <w:t>Feature 1</w:t>
            </w:r>
            <w:r>
              <w:t>6</w:t>
            </w:r>
            <w:r w:rsidRPr="00BE2795">
              <w:t xml:space="preserve"> – US1</w:t>
            </w:r>
            <w:r>
              <w:t>6</w:t>
            </w:r>
            <w:bookmarkEnd w:id="27"/>
          </w:p>
          <w:p w14:paraId="4A6BC2CE" w14:textId="5A766B84" w:rsidR="00BE2795" w:rsidRDefault="00BE2795" w:rsidP="00BE2795"/>
          <w:p w14:paraId="7D91E991" w14:textId="135D4B99" w:rsidR="00BE2795" w:rsidRDefault="00BE2795" w:rsidP="00BE2795">
            <w:pPr>
              <w:pStyle w:val="HTMLpr-formatado"/>
              <w:shd w:val="clear" w:color="auto" w:fill="FFFFFF"/>
              <w:rPr>
                <w:rFonts w:asciiTheme="minorHAnsi" w:hAnsiTheme="minorHAnsi" w:cstheme="minorHAnsi"/>
                <w:color w:val="080808"/>
                <w:sz w:val="24"/>
                <w:szCs w:val="24"/>
              </w:rPr>
            </w:pPr>
            <w:r w:rsidRPr="00BE2795">
              <w:rPr>
                <w:rFonts w:asciiTheme="minorHAnsi" w:hAnsiTheme="minorHAnsi" w:cstheme="minorHAnsi"/>
                <w:color w:val="080808"/>
                <w:sz w:val="24"/>
                <w:szCs w:val="24"/>
              </w:rPr>
              <w:t>As a laboratory coordinator, I want to have an overview of all the tests performed by Many Labs and analyse the overall performance of the company.</w:t>
            </w:r>
          </w:p>
          <w:p w14:paraId="7D29ED3E" w14:textId="4C7F5A5C" w:rsidR="00BE2795" w:rsidRDefault="00BE2795" w:rsidP="00BE2795">
            <w:pPr>
              <w:pStyle w:val="HTMLpr-formatado"/>
              <w:shd w:val="clear" w:color="auto" w:fill="FFFFFF"/>
              <w:rPr>
                <w:rFonts w:asciiTheme="minorHAnsi" w:hAnsiTheme="minorHAnsi" w:cstheme="minorHAnsi"/>
                <w:color w:val="080808"/>
                <w:sz w:val="24"/>
                <w:szCs w:val="24"/>
              </w:rPr>
            </w:pPr>
          </w:p>
          <w:p w14:paraId="4CBA588F" w14:textId="23E43753" w:rsidR="00BE2795" w:rsidRDefault="00BE2795" w:rsidP="00BE2795">
            <w:pPr>
              <w:pStyle w:val="HTMLpr-formatado"/>
              <w:shd w:val="clear" w:color="auto" w:fill="FFFFFF"/>
              <w:rPr>
                <w:rFonts w:asciiTheme="minorHAnsi" w:hAnsiTheme="minorHAnsi" w:cstheme="minorHAnsi"/>
                <w:color w:val="080808"/>
                <w:sz w:val="24"/>
                <w:szCs w:val="24"/>
              </w:rPr>
            </w:pPr>
          </w:p>
          <w:p w14:paraId="052B28AC" w14:textId="63C406D4" w:rsidR="00BE2795" w:rsidRDefault="00BE2795" w:rsidP="00BE2795">
            <w:pPr>
              <w:pStyle w:val="HTMLpr-formatado"/>
              <w:shd w:val="clear" w:color="auto" w:fill="FFFFFF"/>
              <w:rPr>
                <w:rFonts w:asciiTheme="minorHAnsi" w:hAnsiTheme="minorHAnsi" w:cstheme="minorHAnsi"/>
                <w:color w:val="080808"/>
                <w:sz w:val="24"/>
                <w:szCs w:val="24"/>
              </w:rPr>
            </w:pPr>
          </w:p>
          <w:p w14:paraId="7246E3A1" w14:textId="249797EB" w:rsidR="00BE2795" w:rsidRDefault="00BE2795" w:rsidP="00BE2795">
            <w:pPr>
              <w:pStyle w:val="HTMLpr-formatado"/>
              <w:shd w:val="clear" w:color="auto" w:fill="FFFFFF"/>
              <w:rPr>
                <w:rFonts w:asciiTheme="minorHAnsi" w:hAnsiTheme="minorHAnsi" w:cstheme="minorHAnsi"/>
                <w:color w:val="080808"/>
                <w:sz w:val="24"/>
                <w:szCs w:val="24"/>
              </w:rPr>
            </w:pPr>
          </w:p>
          <w:p w14:paraId="66ABD2BC" w14:textId="68C05142" w:rsidR="00BE2795" w:rsidRDefault="00BE2795" w:rsidP="00BE2795">
            <w:pPr>
              <w:pStyle w:val="HTMLpr-formatado"/>
              <w:shd w:val="clear" w:color="auto" w:fill="FFFFFF"/>
              <w:rPr>
                <w:rFonts w:asciiTheme="minorHAnsi" w:hAnsiTheme="minorHAnsi" w:cstheme="minorHAnsi"/>
                <w:color w:val="080808"/>
                <w:sz w:val="24"/>
                <w:szCs w:val="24"/>
              </w:rPr>
            </w:pPr>
          </w:p>
          <w:p w14:paraId="34FA3E73" w14:textId="7F3A83B6" w:rsidR="00BE2795" w:rsidRDefault="00BE2795" w:rsidP="00BE2795">
            <w:pPr>
              <w:pStyle w:val="HTMLpr-formatado"/>
              <w:shd w:val="clear" w:color="auto" w:fill="FFFFFF"/>
              <w:rPr>
                <w:rFonts w:asciiTheme="minorHAnsi" w:hAnsiTheme="minorHAnsi" w:cstheme="minorHAnsi"/>
                <w:color w:val="080808"/>
                <w:sz w:val="24"/>
                <w:szCs w:val="24"/>
              </w:rPr>
            </w:pPr>
          </w:p>
          <w:p w14:paraId="02DBD754" w14:textId="46E06EE2" w:rsidR="00BE2795" w:rsidRDefault="00BE2795" w:rsidP="00BE2795">
            <w:pPr>
              <w:pStyle w:val="HTMLpr-formatado"/>
              <w:shd w:val="clear" w:color="auto" w:fill="FFFFFF"/>
              <w:rPr>
                <w:rFonts w:asciiTheme="minorHAnsi" w:hAnsiTheme="minorHAnsi" w:cstheme="minorHAnsi"/>
                <w:color w:val="080808"/>
                <w:sz w:val="24"/>
                <w:szCs w:val="24"/>
              </w:rPr>
            </w:pPr>
          </w:p>
          <w:p w14:paraId="2B0AA4E1" w14:textId="52640EE0" w:rsidR="00BE2795" w:rsidRDefault="00BE2795" w:rsidP="00BE2795">
            <w:pPr>
              <w:pStyle w:val="HTMLpr-formatado"/>
              <w:shd w:val="clear" w:color="auto" w:fill="FFFFFF"/>
              <w:rPr>
                <w:rFonts w:asciiTheme="minorHAnsi" w:hAnsiTheme="minorHAnsi" w:cstheme="minorHAnsi"/>
                <w:color w:val="080808"/>
                <w:sz w:val="24"/>
                <w:szCs w:val="24"/>
              </w:rPr>
            </w:pPr>
          </w:p>
          <w:p w14:paraId="639B779F" w14:textId="77777777" w:rsidR="00BE2795" w:rsidRPr="00BE2795" w:rsidRDefault="00BE2795" w:rsidP="00BE2795">
            <w:pPr>
              <w:pStyle w:val="HTMLpr-formatado"/>
              <w:shd w:val="clear" w:color="auto" w:fill="FFFFFF"/>
              <w:rPr>
                <w:rFonts w:asciiTheme="minorHAnsi" w:hAnsiTheme="minorHAnsi" w:cstheme="minorHAnsi"/>
                <w:color w:val="080808"/>
                <w:sz w:val="24"/>
                <w:szCs w:val="24"/>
              </w:rPr>
            </w:pPr>
          </w:p>
          <w:p w14:paraId="0C078DC0" w14:textId="3CA02A95" w:rsidR="00BE2795" w:rsidRDefault="00BE2795" w:rsidP="00BE2795"/>
          <w:p w14:paraId="678E74C3" w14:textId="5F22467D" w:rsidR="0023250F" w:rsidRDefault="0023250F" w:rsidP="00BE2795"/>
          <w:p w14:paraId="40F70798" w14:textId="77777777" w:rsidR="0023250F" w:rsidRDefault="0023250F" w:rsidP="00BE2795"/>
          <w:p w14:paraId="76E7B8FE" w14:textId="32B0D31F" w:rsidR="00BE2795" w:rsidRDefault="00BE2795" w:rsidP="00BE2795"/>
          <w:p w14:paraId="44A02700" w14:textId="77777777" w:rsidR="00BE2795" w:rsidRPr="00BE2795" w:rsidRDefault="00BE2795" w:rsidP="00BE2795"/>
          <w:p w14:paraId="53D839BA" w14:textId="62F3CCCC" w:rsidR="00BE2795" w:rsidRDefault="00BE2795" w:rsidP="00BE2795">
            <w:pPr>
              <w:pStyle w:val="Ttulo2"/>
            </w:pPr>
            <w:bookmarkStart w:id="28" w:name="_Toc75096708"/>
            <w:r w:rsidRPr="00BE2795">
              <w:lastRenderedPageBreak/>
              <w:t>Feature 1</w:t>
            </w:r>
            <w:r>
              <w:t>7</w:t>
            </w:r>
            <w:r w:rsidRPr="00BE2795">
              <w:t xml:space="preserve"> – US1</w:t>
            </w:r>
            <w:r>
              <w:t>7</w:t>
            </w:r>
            <w:bookmarkEnd w:id="28"/>
          </w:p>
          <w:p w14:paraId="5A2029C3" w14:textId="3C692475" w:rsidR="00BE2795" w:rsidRDefault="00BE2795" w:rsidP="00BE2795"/>
          <w:p w14:paraId="1D239D9D" w14:textId="5E36FB82" w:rsidR="00BE2795" w:rsidRDefault="00BE2795" w:rsidP="00BE2795">
            <w:pPr>
              <w:pStyle w:val="HTMLpr-formatado"/>
              <w:shd w:val="clear" w:color="auto" w:fill="FFFFFF"/>
              <w:rPr>
                <w:rFonts w:asciiTheme="minorHAnsi" w:hAnsiTheme="minorHAnsi" w:cstheme="minorHAnsi"/>
                <w:color w:val="080808"/>
                <w:sz w:val="24"/>
                <w:szCs w:val="24"/>
              </w:rPr>
            </w:pPr>
            <w:r w:rsidRPr="00BE2795">
              <w:rPr>
                <w:rFonts w:asciiTheme="minorHAnsi" w:hAnsiTheme="minorHAnsi" w:cstheme="minorHAnsi"/>
                <w:color w:val="080808"/>
                <w:sz w:val="24"/>
                <w:szCs w:val="24"/>
              </w:rPr>
              <w:t>As a laboratory coordinator, I want to import clinical tests from a CSV file</w:t>
            </w:r>
            <w:r>
              <w:rPr>
                <w:rFonts w:asciiTheme="minorHAnsi" w:hAnsiTheme="minorHAnsi" w:cstheme="minorHAnsi"/>
                <w:color w:val="080808"/>
                <w:sz w:val="24"/>
                <w:szCs w:val="24"/>
              </w:rPr>
              <w:t>.</w:t>
            </w:r>
          </w:p>
          <w:p w14:paraId="14DFEB45" w14:textId="3E049BF4" w:rsidR="00E767E3" w:rsidRDefault="00E767E3" w:rsidP="00BE2795">
            <w:pPr>
              <w:pStyle w:val="HTMLpr-formatado"/>
              <w:shd w:val="clear" w:color="auto" w:fill="FFFFFF"/>
              <w:rPr>
                <w:rFonts w:asciiTheme="minorHAnsi" w:hAnsiTheme="minorHAnsi" w:cstheme="minorHAnsi"/>
                <w:color w:val="080808"/>
                <w:sz w:val="24"/>
                <w:szCs w:val="24"/>
              </w:rPr>
            </w:pPr>
            <w:r>
              <w:rPr>
                <w:rFonts w:asciiTheme="minorHAnsi" w:hAnsiTheme="minorHAnsi" w:cstheme="minorHAnsi"/>
                <w:color w:val="080808"/>
                <w:sz w:val="24"/>
                <w:szCs w:val="24"/>
              </w:rPr>
              <w:drawing>
                <wp:anchor distT="0" distB="0" distL="114300" distR="114300" simplePos="0" relativeHeight="251666432" behindDoc="0" locked="0" layoutInCell="1" allowOverlap="1" wp14:anchorId="7C8CB65C" wp14:editId="6A4545E4">
                  <wp:simplePos x="0" y="0"/>
                  <wp:positionH relativeFrom="column">
                    <wp:posOffset>-1979</wp:posOffset>
                  </wp:positionH>
                  <wp:positionV relativeFrom="paragraph">
                    <wp:posOffset>156729</wp:posOffset>
                  </wp:positionV>
                  <wp:extent cx="5711825" cy="3811905"/>
                  <wp:effectExtent l="0" t="0" r="3175" b="0"/>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1825" cy="3811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145922" w14:textId="7F91B033" w:rsidR="00E767E3" w:rsidRDefault="00E767E3" w:rsidP="00BE2795">
            <w:pPr>
              <w:pStyle w:val="HTMLpr-formatado"/>
              <w:shd w:val="clear" w:color="auto" w:fill="FFFFFF"/>
              <w:rPr>
                <w:rFonts w:asciiTheme="minorHAnsi" w:hAnsiTheme="minorHAnsi" w:cstheme="minorHAnsi"/>
                <w:color w:val="080808"/>
                <w:sz w:val="24"/>
                <w:szCs w:val="24"/>
              </w:rPr>
            </w:pPr>
          </w:p>
          <w:p w14:paraId="309DCD29" w14:textId="55C7C424" w:rsidR="00E767E3" w:rsidRDefault="00E767E3" w:rsidP="00BE2795">
            <w:pPr>
              <w:pStyle w:val="HTMLpr-formatado"/>
              <w:shd w:val="clear" w:color="auto" w:fill="FFFFFF"/>
              <w:rPr>
                <w:rFonts w:asciiTheme="minorHAnsi" w:hAnsiTheme="minorHAnsi" w:cstheme="minorHAnsi"/>
                <w:color w:val="080808"/>
                <w:sz w:val="24"/>
                <w:szCs w:val="24"/>
              </w:rPr>
            </w:pPr>
          </w:p>
          <w:p w14:paraId="5E2B2532" w14:textId="67A93DC5" w:rsidR="00E767E3" w:rsidRDefault="00E767E3" w:rsidP="00BE2795">
            <w:pPr>
              <w:pStyle w:val="HTMLpr-formatado"/>
              <w:shd w:val="clear" w:color="auto" w:fill="FFFFFF"/>
              <w:rPr>
                <w:rFonts w:asciiTheme="minorHAnsi" w:hAnsiTheme="minorHAnsi" w:cstheme="minorHAnsi"/>
                <w:color w:val="080808"/>
                <w:sz w:val="24"/>
                <w:szCs w:val="24"/>
              </w:rPr>
            </w:pPr>
          </w:p>
          <w:p w14:paraId="5FDF4CED" w14:textId="4563FF3D" w:rsidR="00E767E3" w:rsidRDefault="00E767E3" w:rsidP="00BE2795">
            <w:pPr>
              <w:pStyle w:val="HTMLpr-formatado"/>
              <w:shd w:val="clear" w:color="auto" w:fill="FFFFFF"/>
              <w:rPr>
                <w:rFonts w:asciiTheme="minorHAnsi" w:hAnsiTheme="minorHAnsi" w:cstheme="minorHAnsi"/>
                <w:color w:val="080808"/>
                <w:sz w:val="24"/>
                <w:szCs w:val="24"/>
              </w:rPr>
            </w:pPr>
          </w:p>
          <w:p w14:paraId="7F277C0C" w14:textId="6D1D9058" w:rsidR="00E767E3" w:rsidRDefault="00E767E3" w:rsidP="00BE2795">
            <w:pPr>
              <w:pStyle w:val="HTMLpr-formatado"/>
              <w:shd w:val="clear" w:color="auto" w:fill="FFFFFF"/>
              <w:rPr>
                <w:rFonts w:asciiTheme="minorHAnsi" w:hAnsiTheme="minorHAnsi" w:cstheme="minorHAnsi"/>
                <w:color w:val="080808"/>
                <w:sz w:val="24"/>
                <w:szCs w:val="24"/>
              </w:rPr>
            </w:pPr>
          </w:p>
          <w:p w14:paraId="1F600034" w14:textId="40F492AC" w:rsidR="00E767E3" w:rsidRDefault="00E767E3" w:rsidP="00BE2795">
            <w:pPr>
              <w:pStyle w:val="HTMLpr-formatado"/>
              <w:shd w:val="clear" w:color="auto" w:fill="FFFFFF"/>
              <w:rPr>
                <w:rFonts w:asciiTheme="minorHAnsi" w:hAnsiTheme="minorHAnsi" w:cstheme="minorHAnsi"/>
                <w:color w:val="080808"/>
                <w:sz w:val="24"/>
                <w:szCs w:val="24"/>
              </w:rPr>
            </w:pPr>
          </w:p>
          <w:p w14:paraId="01ABAAC7" w14:textId="43DAFE87" w:rsidR="00E767E3" w:rsidRDefault="00E767E3" w:rsidP="00BE2795">
            <w:pPr>
              <w:pStyle w:val="HTMLpr-formatado"/>
              <w:shd w:val="clear" w:color="auto" w:fill="FFFFFF"/>
              <w:rPr>
                <w:rFonts w:asciiTheme="minorHAnsi" w:hAnsiTheme="minorHAnsi" w:cstheme="minorHAnsi"/>
                <w:color w:val="080808"/>
                <w:sz w:val="24"/>
                <w:szCs w:val="24"/>
              </w:rPr>
            </w:pPr>
          </w:p>
          <w:p w14:paraId="2AF00A64" w14:textId="55CB5F71" w:rsidR="00E767E3" w:rsidRDefault="00E767E3" w:rsidP="00BE2795">
            <w:pPr>
              <w:pStyle w:val="HTMLpr-formatado"/>
              <w:shd w:val="clear" w:color="auto" w:fill="FFFFFF"/>
              <w:rPr>
                <w:rFonts w:asciiTheme="minorHAnsi" w:hAnsiTheme="minorHAnsi" w:cstheme="minorHAnsi"/>
                <w:color w:val="080808"/>
                <w:sz w:val="24"/>
                <w:szCs w:val="24"/>
              </w:rPr>
            </w:pPr>
          </w:p>
          <w:p w14:paraId="761945F8" w14:textId="429E25B8" w:rsidR="00E767E3" w:rsidRDefault="00E767E3" w:rsidP="00BE2795">
            <w:pPr>
              <w:pStyle w:val="HTMLpr-formatado"/>
              <w:shd w:val="clear" w:color="auto" w:fill="FFFFFF"/>
              <w:rPr>
                <w:rFonts w:asciiTheme="minorHAnsi" w:hAnsiTheme="minorHAnsi" w:cstheme="minorHAnsi"/>
                <w:color w:val="080808"/>
                <w:sz w:val="24"/>
                <w:szCs w:val="24"/>
              </w:rPr>
            </w:pPr>
          </w:p>
          <w:p w14:paraId="4819C99A" w14:textId="2057F6E8" w:rsidR="00E767E3" w:rsidRDefault="00E767E3" w:rsidP="00BE2795">
            <w:pPr>
              <w:pStyle w:val="HTMLpr-formatado"/>
              <w:shd w:val="clear" w:color="auto" w:fill="FFFFFF"/>
              <w:rPr>
                <w:rFonts w:asciiTheme="minorHAnsi" w:hAnsiTheme="minorHAnsi" w:cstheme="minorHAnsi"/>
                <w:color w:val="080808"/>
                <w:sz w:val="24"/>
                <w:szCs w:val="24"/>
              </w:rPr>
            </w:pPr>
          </w:p>
          <w:p w14:paraId="69A7F394" w14:textId="607E3A5F" w:rsidR="00E767E3" w:rsidRDefault="00E767E3" w:rsidP="00BE2795">
            <w:pPr>
              <w:pStyle w:val="HTMLpr-formatado"/>
              <w:shd w:val="clear" w:color="auto" w:fill="FFFFFF"/>
              <w:rPr>
                <w:rFonts w:asciiTheme="minorHAnsi" w:hAnsiTheme="minorHAnsi" w:cstheme="minorHAnsi"/>
                <w:color w:val="080808"/>
                <w:sz w:val="24"/>
                <w:szCs w:val="24"/>
              </w:rPr>
            </w:pPr>
          </w:p>
          <w:p w14:paraId="6AA23CAD" w14:textId="6CFEA92A" w:rsidR="00E767E3" w:rsidRDefault="00E767E3" w:rsidP="00BE2795">
            <w:pPr>
              <w:pStyle w:val="HTMLpr-formatado"/>
              <w:shd w:val="clear" w:color="auto" w:fill="FFFFFF"/>
              <w:rPr>
                <w:rFonts w:asciiTheme="minorHAnsi" w:hAnsiTheme="minorHAnsi" w:cstheme="minorHAnsi"/>
                <w:color w:val="080808"/>
                <w:sz w:val="24"/>
                <w:szCs w:val="24"/>
              </w:rPr>
            </w:pPr>
          </w:p>
          <w:p w14:paraId="00AC94D1" w14:textId="121AFC86" w:rsidR="00E767E3" w:rsidRPr="00BE2795" w:rsidRDefault="00E767E3" w:rsidP="00BE2795">
            <w:pPr>
              <w:pStyle w:val="HTMLpr-formatado"/>
              <w:shd w:val="clear" w:color="auto" w:fill="FFFFFF"/>
              <w:rPr>
                <w:rFonts w:asciiTheme="minorHAnsi" w:hAnsiTheme="minorHAnsi" w:cstheme="minorHAnsi"/>
                <w:color w:val="080808"/>
                <w:sz w:val="24"/>
                <w:szCs w:val="24"/>
              </w:rPr>
            </w:pPr>
          </w:p>
          <w:p w14:paraId="54245767" w14:textId="77777777" w:rsidR="00BE2795" w:rsidRPr="00BE2795" w:rsidRDefault="00BE2795" w:rsidP="00BE2795"/>
          <w:p w14:paraId="1D845F00" w14:textId="7A3D3CEB" w:rsidR="00BE2795" w:rsidRDefault="00BE2795" w:rsidP="00BE2795"/>
          <w:p w14:paraId="24E664BB" w14:textId="77777777" w:rsidR="00E767E3" w:rsidRDefault="00E767E3" w:rsidP="00BE2795">
            <w:pPr>
              <w:pStyle w:val="Ttulo2"/>
            </w:pPr>
            <w:bookmarkStart w:id="29" w:name="_Toc75096709"/>
          </w:p>
          <w:p w14:paraId="3201FC36" w14:textId="77777777" w:rsidR="00E767E3" w:rsidRDefault="00E767E3" w:rsidP="00BE2795">
            <w:pPr>
              <w:pStyle w:val="Ttulo2"/>
            </w:pPr>
          </w:p>
          <w:p w14:paraId="4D233747" w14:textId="77777777" w:rsidR="00E767E3" w:rsidRDefault="00E767E3" w:rsidP="00BE2795">
            <w:pPr>
              <w:pStyle w:val="Ttulo2"/>
            </w:pPr>
          </w:p>
          <w:p w14:paraId="0917E98B" w14:textId="77777777" w:rsidR="00E767E3" w:rsidRDefault="00E767E3" w:rsidP="00BE2795">
            <w:pPr>
              <w:pStyle w:val="Ttulo2"/>
            </w:pPr>
          </w:p>
          <w:p w14:paraId="134911B7" w14:textId="77777777" w:rsidR="00E767E3" w:rsidRDefault="00E767E3" w:rsidP="00BE2795">
            <w:pPr>
              <w:pStyle w:val="Ttulo2"/>
            </w:pPr>
          </w:p>
          <w:p w14:paraId="363277AC" w14:textId="77777777" w:rsidR="00E767E3" w:rsidRDefault="00E767E3" w:rsidP="00BE2795">
            <w:pPr>
              <w:pStyle w:val="Ttulo2"/>
            </w:pPr>
          </w:p>
          <w:p w14:paraId="13C9F743" w14:textId="75396707" w:rsidR="00BE2795" w:rsidRDefault="00BE2795" w:rsidP="00BE2795">
            <w:pPr>
              <w:pStyle w:val="Ttulo2"/>
            </w:pPr>
            <w:r w:rsidRPr="00BE2795">
              <w:t>Feature 1</w:t>
            </w:r>
            <w:r>
              <w:t>8</w:t>
            </w:r>
            <w:r w:rsidRPr="00BE2795">
              <w:t xml:space="preserve"> – US1</w:t>
            </w:r>
            <w:r>
              <w:t>8</w:t>
            </w:r>
            <w:bookmarkEnd w:id="29"/>
          </w:p>
          <w:p w14:paraId="5EBB437D" w14:textId="77777777" w:rsidR="007B3D1D" w:rsidRDefault="007B3D1D" w:rsidP="0010470B"/>
          <w:p w14:paraId="259A37C4" w14:textId="3EEE1405" w:rsidR="00BE2795" w:rsidRDefault="00BE2795" w:rsidP="00BE2795">
            <w:pPr>
              <w:pStyle w:val="HTMLpr-formatado"/>
              <w:shd w:val="clear" w:color="auto" w:fill="FFFFFF"/>
              <w:rPr>
                <w:rFonts w:asciiTheme="minorHAnsi" w:hAnsiTheme="minorHAnsi" w:cstheme="minorHAnsi"/>
                <w:color w:val="080808"/>
                <w:sz w:val="24"/>
                <w:szCs w:val="24"/>
              </w:rPr>
            </w:pPr>
            <w:r w:rsidRPr="00BE2795">
              <w:rPr>
                <w:rFonts w:asciiTheme="minorHAnsi" w:hAnsiTheme="minorHAnsi" w:cstheme="minorHAnsi"/>
                <w:color w:val="080808"/>
                <w:sz w:val="24"/>
                <w:szCs w:val="24"/>
              </w:rPr>
              <w:t>As an Administrator I want to send the Covid-19 report to the NHS at any time.</w:t>
            </w:r>
          </w:p>
          <w:p w14:paraId="4E82C886" w14:textId="0A53AC2D" w:rsidR="00BE2795" w:rsidRDefault="00BE2795" w:rsidP="00BE2795">
            <w:pPr>
              <w:pStyle w:val="HTMLpr-formatado"/>
              <w:shd w:val="clear" w:color="auto" w:fill="FFFFFF"/>
              <w:rPr>
                <w:rFonts w:asciiTheme="minorHAnsi" w:hAnsiTheme="minorHAnsi" w:cstheme="minorHAnsi"/>
                <w:color w:val="080808"/>
                <w:sz w:val="24"/>
                <w:szCs w:val="24"/>
              </w:rPr>
            </w:pPr>
          </w:p>
          <w:p w14:paraId="4700F89D" w14:textId="0B4E76B4" w:rsidR="00BE2795" w:rsidRDefault="00BE2795" w:rsidP="00BE2795">
            <w:pPr>
              <w:pStyle w:val="HTMLpr-formatado"/>
              <w:shd w:val="clear" w:color="auto" w:fill="FFFFFF"/>
              <w:rPr>
                <w:rFonts w:asciiTheme="minorHAnsi" w:hAnsiTheme="minorHAnsi" w:cstheme="minorHAnsi"/>
                <w:color w:val="080808"/>
                <w:sz w:val="24"/>
                <w:szCs w:val="24"/>
              </w:rPr>
            </w:pPr>
          </w:p>
          <w:p w14:paraId="05F036CD" w14:textId="1798F063" w:rsidR="00BE2795" w:rsidRDefault="00BE2795" w:rsidP="00BE2795">
            <w:pPr>
              <w:pStyle w:val="Ttulo2"/>
            </w:pPr>
            <w:bookmarkStart w:id="30" w:name="_Toc75096710"/>
            <w:r w:rsidRPr="00BE2795">
              <w:t>Feature 1</w:t>
            </w:r>
            <w:r>
              <w:t>9</w:t>
            </w:r>
            <w:r w:rsidRPr="00BE2795">
              <w:t xml:space="preserve"> – US1</w:t>
            </w:r>
            <w:r>
              <w:t>9</w:t>
            </w:r>
            <w:bookmarkEnd w:id="30"/>
          </w:p>
          <w:p w14:paraId="5C2C9ECC" w14:textId="36D4D5EC" w:rsidR="00BE2795" w:rsidRDefault="00BE2795" w:rsidP="00BE2795">
            <w:pPr>
              <w:pStyle w:val="HTMLpr-formatado"/>
              <w:shd w:val="clear" w:color="auto" w:fill="FFFFFF"/>
              <w:rPr>
                <w:rFonts w:asciiTheme="minorHAnsi" w:hAnsiTheme="minorHAnsi" w:cstheme="minorHAnsi"/>
                <w:color w:val="080808"/>
                <w:sz w:val="24"/>
                <w:szCs w:val="24"/>
              </w:rPr>
            </w:pPr>
          </w:p>
          <w:p w14:paraId="11C24612" w14:textId="77777777" w:rsidR="00BE2795" w:rsidRPr="00375E2A" w:rsidRDefault="00BE2795" w:rsidP="00BE2795">
            <w:pPr>
              <w:pStyle w:val="HTMLpr-formatado"/>
              <w:shd w:val="clear" w:color="auto" w:fill="FFFFFF"/>
              <w:rPr>
                <w:rFonts w:asciiTheme="minorHAnsi" w:hAnsiTheme="minorHAnsi" w:cstheme="minorHAnsi"/>
                <w:color w:val="080808"/>
                <w:sz w:val="24"/>
                <w:szCs w:val="24"/>
              </w:rPr>
            </w:pPr>
            <w:r w:rsidRPr="00375E2A">
              <w:rPr>
                <w:rFonts w:asciiTheme="minorHAnsi" w:hAnsiTheme="minorHAnsi" w:cstheme="minorHAnsi"/>
                <w:color w:val="080808"/>
                <w:sz w:val="24"/>
                <w:szCs w:val="24"/>
              </w:rPr>
              <w:t>The Many Labs company wants to send to the NHS daily reports of Covid-19 automatically generated at 6:00 am.</w:t>
            </w:r>
          </w:p>
          <w:p w14:paraId="1E1F8219" w14:textId="77777777" w:rsidR="00BE2795" w:rsidRPr="00BE2795" w:rsidRDefault="00BE2795" w:rsidP="00BE2795">
            <w:pPr>
              <w:pStyle w:val="HTMLpr-formatado"/>
              <w:shd w:val="clear" w:color="auto" w:fill="FFFFFF"/>
              <w:rPr>
                <w:rFonts w:asciiTheme="minorHAnsi" w:hAnsiTheme="minorHAnsi" w:cstheme="minorHAnsi"/>
                <w:color w:val="080808"/>
                <w:sz w:val="24"/>
                <w:szCs w:val="24"/>
              </w:rPr>
            </w:pPr>
          </w:p>
          <w:p w14:paraId="73D19FBD" w14:textId="77777777" w:rsidR="00BE2795" w:rsidRDefault="00BE2795" w:rsidP="0010470B"/>
          <w:p w14:paraId="6C952534" w14:textId="77777777" w:rsidR="00375E2A" w:rsidRDefault="00375E2A" w:rsidP="0010470B"/>
          <w:p w14:paraId="7FC0DB52" w14:textId="77777777" w:rsidR="00375E2A" w:rsidRDefault="00375E2A" w:rsidP="0010470B"/>
          <w:p w14:paraId="4B33647F" w14:textId="77777777" w:rsidR="00375E2A" w:rsidRDefault="00375E2A" w:rsidP="0010470B"/>
          <w:p w14:paraId="4BB90E34" w14:textId="77777777" w:rsidR="00375E2A" w:rsidRDefault="00375E2A" w:rsidP="0010470B"/>
          <w:p w14:paraId="097CB445" w14:textId="77777777" w:rsidR="00375E2A" w:rsidRDefault="00375E2A" w:rsidP="0010470B"/>
          <w:p w14:paraId="2F4DAAB6" w14:textId="77777777" w:rsidR="00375E2A" w:rsidRDefault="00375E2A" w:rsidP="0010470B"/>
          <w:p w14:paraId="3AE747B0" w14:textId="77777777" w:rsidR="00375E2A" w:rsidRDefault="00375E2A" w:rsidP="0010470B"/>
          <w:p w14:paraId="58DEDC61" w14:textId="77777777" w:rsidR="0023250F" w:rsidRDefault="0023250F" w:rsidP="0010470B"/>
          <w:p w14:paraId="14C9563C" w14:textId="77777777" w:rsidR="00375E2A" w:rsidRDefault="00375E2A" w:rsidP="0010470B"/>
          <w:p w14:paraId="4DA58183" w14:textId="77777777" w:rsidR="00375E2A" w:rsidRDefault="00375E2A" w:rsidP="0010470B"/>
          <w:p w14:paraId="2DE28B11" w14:textId="77777777" w:rsidR="00375E2A" w:rsidRDefault="00375E2A" w:rsidP="0010470B"/>
          <w:p w14:paraId="3267BD3C" w14:textId="77777777" w:rsidR="00375E2A" w:rsidRDefault="00375E2A" w:rsidP="0010470B"/>
          <w:p w14:paraId="5A09A0C5" w14:textId="77777777" w:rsidR="00375E2A" w:rsidRDefault="00375E2A" w:rsidP="0010470B"/>
          <w:p w14:paraId="09C800FF" w14:textId="77777777" w:rsidR="00375E2A" w:rsidRDefault="00375E2A" w:rsidP="0010470B"/>
          <w:p w14:paraId="635F54AB" w14:textId="77777777" w:rsidR="00375E2A" w:rsidRDefault="00375E2A" w:rsidP="0010470B"/>
          <w:p w14:paraId="43827B12" w14:textId="77777777" w:rsidR="00375E2A" w:rsidRDefault="00375E2A" w:rsidP="0010470B"/>
          <w:p w14:paraId="595D8ED3" w14:textId="77777777" w:rsidR="00375E2A" w:rsidRDefault="00375E2A" w:rsidP="0010470B"/>
          <w:p w14:paraId="2FED1EAB" w14:textId="77777777" w:rsidR="00375E2A" w:rsidRDefault="00375E2A" w:rsidP="00375E2A">
            <w:pPr>
              <w:pStyle w:val="Ttulo1"/>
            </w:pPr>
            <w:r>
              <w:t>TroubleShooting</w:t>
            </w:r>
          </w:p>
          <w:p w14:paraId="3F68F512" w14:textId="77777777" w:rsidR="00375E2A" w:rsidRDefault="00375E2A" w:rsidP="00375E2A"/>
          <w:p w14:paraId="2F036BBB" w14:textId="6A4F8864" w:rsidR="00375E2A" w:rsidRDefault="00375E2A" w:rsidP="00375E2A">
            <w:pPr>
              <w:pStyle w:val="Ttulo2"/>
            </w:pPr>
            <w:r>
              <w:t>Issue #</w:t>
            </w:r>
            <w:r w:rsidR="00BD6189">
              <w:t>1</w:t>
            </w:r>
          </w:p>
          <w:p w14:paraId="08304F5E" w14:textId="40617BA7" w:rsidR="00BD6189" w:rsidRDefault="00BD6189" w:rsidP="00BD6189"/>
          <w:p w14:paraId="11AFE392" w14:textId="20C530D0" w:rsidR="00BD6189" w:rsidRDefault="00BD6189" w:rsidP="00EC22F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996"/>
              </w:tabs>
              <w:rPr>
                <w:rFonts w:eastAsia="Times New Roman" w:cstheme="minorHAnsi"/>
                <w:noProof w:val="0"/>
                <w:color w:val="000000"/>
                <w:sz w:val="28"/>
                <w:lang w:eastAsia="pt-PT"/>
              </w:rPr>
            </w:pPr>
            <w:proofErr w:type="spellStart"/>
            <w:r w:rsidRPr="00EC22F2">
              <w:rPr>
                <w:rFonts w:eastAsia="Times New Roman" w:cstheme="minorHAnsi"/>
                <w:noProof w:val="0"/>
                <w:color w:val="000000"/>
                <w:sz w:val="28"/>
                <w:lang w:eastAsia="pt-PT"/>
              </w:rPr>
              <w:t>IllegalArgumentException</w:t>
            </w:r>
            <w:proofErr w:type="spellEnd"/>
            <w:r w:rsidR="00EC22F2">
              <w:rPr>
                <w:rFonts w:eastAsia="Times New Roman" w:cstheme="minorHAnsi"/>
                <w:noProof w:val="0"/>
                <w:color w:val="000000"/>
                <w:sz w:val="28"/>
                <w:lang w:eastAsia="pt-PT"/>
              </w:rPr>
              <w:t>:</w:t>
            </w:r>
            <w:r w:rsidR="00EC22F2">
              <w:rPr>
                <w:rFonts w:eastAsia="Times New Roman" w:cstheme="minorHAnsi"/>
                <w:noProof w:val="0"/>
                <w:color w:val="000000"/>
                <w:sz w:val="28"/>
                <w:lang w:eastAsia="pt-PT"/>
              </w:rPr>
              <w:tab/>
            </w:r>
          </w:p>
          <w:p w14:paraId="7477BF56" w14:textId="41837877" w:rsidR="00EC22F2" w:rsidRDefault="00EC22F2" w:rsidP="00EC22F2">
            <w:pPr>
              <w:pStyle w:val="Pargrafoda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996"/>
              </w:tabs>
              <w:rPr>
                <w:rFonts w:eastAsia="Times New Roman" w:cstheme="minorHAnsi"/>
                <w:noProof w:val="0"/>
                <w:color w:val="000000"/>
                <w:sz w:val="28"/>
                <w:lang w:eastAsia="pt-PT"/>
              </w:rPr>
            </w:pPr>
            <w:r w:rsidRPr="00EC22F2">
              <w:rPr>
                <w:rFonts w:eastAsia="Times New Roman" w:cstheme="minorHAnsi"/>
                <w:noProof w:val="0"/>
                <w:color w:val="000000"/>
                <w:sz w:val="28"/>
                <w:lang w:eastAsia="pt-PT"/>
              </w:rPr>
              <w:t>There is no category with that name</w:t>
            </w:r>
          </w:p>
          <w:p w14:paraId="6BB13649" w14:textId="1F93FF31" w:rsidR="00EC22F2" w:rsidRDefault="00EC22F2" w:rsidP="00EC22F2">
            <w:pPr>
              <w:pStyle w:val="Pargrafoda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996"/>
              </w:tabs>
              <w:rPr>
                <w:rFonts w:eastAsia="Times New Roman" w:cstheme="minorHAnsi"/>
                <w:noProof w:val="0"/>
                <w:color w:val="000000"/>
                <w:sz w:val="28"/>
                <w:lang w:eastAsia="pt-PT"/>
              </w:rPr>
            </w:pPr>
            <w:r w:rsidRPr="00EC22F2">
              <w:rPr>
                <w:rFonts w:eastAsia="Times New Roman" w:cstheme="minorHAnsi"/>
                <w:noProof w:val="0"/>
                <w:color w:val="000000"/>
                <w:sz w:val="28"/>
                <w:lang w:eastAsia="pt-PT"/>
              </w:rPr>
              <w:t>Check if the inserted data is between the limits</w:t>
            </w:r>
          </w:p>
          <w:p w14:paraId="0BB1B459" w14:textId="018C874F" w:rsidR="00EC22F2" w:rsidRPr="00EC22F2" w:rsidRDefault="00EC22F2" w:rsidP="00EC22F2">
            <w:pPr>
              <w:pStyle w:val="PargrafodaLista"/>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9996"/>
              </w:tabs>
              <w:rPr>
                <w:rFonts w:eastAsia="Times New Roman" w:cstheme="minorHAnsi"/>
                <w:noProof w:val="0"/>
                <w:color w:val="000000"/>
                <w:sz w:val="28"/>
                <w:lang w:eastAsia="pt-PT"/>
              </w:rPr>
            </w:pPr>
            <w:proofErr w:type="spellStart"/>
            <w:r w:rsidRPr="00EC22F2">
              <w:rPr>
                <w:rFonts w:eastAsia="Times New Roman" w:cstheme="minorHAnsi"/>
                <w:noProof w:val="0"/>
                <w:color w:val="000000"/>
                <w:sz w:val="28"/>
                <w:lang w:eastAsia="pt-PT"/>
              </w:rPr>
              <w:t>Unkown</w:t>
            </w:r>
            <w:proofErr w:type="spellEnd"/>
            <w:r w:rsidRPr="00EC22F2">
              <w:rPr>
                <w:rFonts w:eastAsia="Times New Roman" w:cstheme="minorHAnsi"/>
                <w:noProof w:val="0"/>
                <w:color w:val="000000"/>
                <w:sz w:val="28"/>
                <w:lang w:eastAsia="pt-PT"/>
              </w:rPr>
              <w:t xml:space="preserve"> Error recording the test Results</w:t>
            </w:r>
          </w:p>
          <w:p w14:paraId="6128D8CD" w14:textId="77777777" w:rsidR="00EC22F2" w:rsidRPr="00BD6189" w:rsidRDefault="00EC22F2" w:rsidP="00BD618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noProof w:val="0"/>
                <w:color w:val="080808"/>
                <w:sz w:val="20"/>
                <w:szCs w:val="20"/>
                <w:lang w:eastAsia="pt-PT"/>
              </w:rPr>
            </w:pPr>
          </w:p>
          <w:p w14:paraId="76D1797A" w14:textId="77777777" w:rsidR="00BD6189" w:rsidRPr="00BD6189" w:rsidRDefault="00BD6189" w:rsidP="00BD6189"/>
          <w:p w14:paraId="4E5724FB" w14:textId="77777777" w:rsidR="00375E2A" w:rsidRDefault="00375E2A" w:rsidP="00375E2A"/>
          <w:p w14:paraId="092E4652" w14:textId="77777777" w:rsidR="00375E2A" w:rsidRDefault="00375E2A" w:rsidP="00375E2A"/>
          <w:p w14:paraId="44E39D09" w14:textId="77777777" w:rsidR="002D3263" w:rsidRDefault="002D3263" w:rsidP="00375E2A"/>
          <w:p w14:paraId="4E487CE8" w14:textId="77777777" w:rsidR="002D3263" w:rsidRDefault="002D3263" w:rsidP="00375E2A"/>
          <w:p w14:paraId="0A5B838B" w14:textId="77777777" w:rsidR="002D3263" w:rsidRDefault="002D3263" w:rsidP="00375E2A"/>
          <w:p w14:paraId="5DD01594" w14:textId="77777777" w:rsidR="002D3263" w:rsidRDefault="002D3263" w:rsidP="00375E2A"/>
          <w:p w14:paraId="1DBA891F" w14:textId="77777777" w:rsidR="002D3263" w:rsidRDefault="002D3263" w:rsidP="00375E2A"/>
          <w:p w14:paraId="48ECEFA9" w14:textId="77777777" w:rsidR="002D3263" w:rsidRDefault="002D3263" w:rsidP="00375E2A"/>
          <w:p w14:paraId="21A9D4A5" w14:textId="77777777" w:rsidR="002D3263" w:rsidRDefault="002D3263" w:rsidP="00375E2A"/>
          <w:p w14:paraId="036294AA" w14:textId="77777777" w:rsidR="002D3263" w:rsidRDefault="002D3263" w:rsidP="00375E2A"/>
          <w:p w14:paraId="000CC84C" w14:textId="77777777" w:rsidR="002D3263" w:rsidRDefault="002D3263" w:rsidP="00375E2A"/>
          <w:p w14:paraId="39447126" w14:textId="77777777" w:rsidR="002D3263" w:rsidRDefault="002D3263" w:rsidP="00375E2A"/>
          <w:p w14:paraId="7B899FC5" w14:textId="77777777" w:rsidR="002D3263" w:rsidRDefault="002D3263" w:rsidP="00375E2A"/>
          <w:p w14:paraId="09B74671" w14:textId="0886A664" w:rsidR="00EC22F2" w:rsidRDefault="00EC22F2" w:rsidP="00EC22F2">
            <w:pPr>
              <w:pStyle w:val="Ttulo1"/>
            </w:pPr>
            <w:r>
              <w:t>Contacto</w:t>
            </w:r>
            <w:r>
              <w:t>S</w:t>
            </w:r>
          </w:p>
          <w:p w14:paraId="6B516F70" w14:textId="77777777" w:rsidR="002D3263" w:rsidRDefault="002D3263" w:rsidP="00375E2A"/>
          <w:p w14:paraId="6D79DA38" w14:textId="77777777" w:rsidR="002D3263" w:rsidRPr="00EF7F0C" w:rsidRDefault="002D3263" w:rsidP="002D3263">
            <w:pPr>
              <w:rPr>
                <w:sz w:val="28"/>
                <w:szCs w:val="32"/>
              </w:rPr>
            </w:pPr>
            <w:r w:rsidRPr="00EF7F0C">
              <w:rPr>
                <w:sz w:val="28"/>
                <w:szCs w:val="32"/>
              </w:rPr>
              <w:t>In case of any dought you can contact the support.</w:t>
            </w:r>
          </w:p>
          <w:p w14:paraId="2BDF7B15" w14:textId="77777777" w:rsidR="002D3263" w:rsidRDefault="002D3263" w:rsidP="002D3263">
            <w:r w:rsidRPr="00EF7F0C">
              <w:rPr>
                <w:sz w:val="28"/>
                <w:szCs w:val="32"/>
              </w:rPr>
              <w:t>In order to talk directly with the programmers send email to:</w:t>
            </w:r>
          </w:p>
          <w:p w14:paraId="47E60ABE" w14:textId="114698B6" w:rsidR="002D3263" w:rsidRPr="00EF7F0C" w:rsidRDefault="002D3263" w:rsidP="002D3263">
            <w:pPr>
              <w:pStyle w:val="PargrafodaLista"/>
              <w:numPr>
                <w:ilvl w:val="0"/>
                <w:numId w:val="20"/>
              </w:numPr>
              <w:rPr>
                <w:sz w:val="28"/>
                <w:szCs w:val="32"/>
              </w:rPr>
            </w:pPr>
            <w:r w:rsidRPr="00EF7F0C">
              <w:rPr>
                <w:sz w:val="28"/>
                <w:szCs w:val="32"/>
              </w:rPr>
              <w:t xml:space="preserve">Gonçalo Teixeira - </w:t>
            </w:r>
            <w:hyperlink r:id="rId28" w:history="1">
              <w:r w:rsidRPr="00EF7F0C">
                <w:rPr>
                  <w:rStyle w:val="Hiperligao"/>
                  <w:sz w:val="28"/>
                  <w:szCs w:val="32"/>
                </w:rPr>
                <w:t>1200882@isep.ipp.pt</w:t>
              </w:r>
            </w:hyperlink>
          </w:p>
          <w:p w14:paraId="53C2A142" w14:textId="18D2B4F2" w:rsidR="002D3263" w:rsidRPr="00EF7F0C" w:rsidRDefault="002D3263" w:rsidP="002D3263">
            <w:pPr>
              <w:pStyle w:val="PargrafodaLista"/>
              <w:numPr>
                <w:ilvl w:val="0"/>
                <w:numId w:val="20"/>
              </w:numPr>
              <w:rPr>
                <w:sz w:val="28"/>
                <w:szCs w:val="32"/>
                <w:lang w:val="pt-PT"/>
              </w:rPr>
            </w:pPr>
            <w:r w:rsidRPr="00EF7F0C">
              <w:rPr>
                <w:sz w:val="28"/>
                <w:szCs w:val="32"/>
                <w:lang w:val="pt-PT"/>
              </w:rPr>
              <w:t xml:space="preserve">Diogo Violante – </w:t>
            </w:r>
            <w:hyperlink r:id="rId29" w:history="1">
              <w:r w:rsidRPr="00EF7F0C">
                <w:rPr>
                  <w:rStyle w:val="Hiperligao"/>
                  <w:sz w:val="28"/>
                  <w:szCs w:val="32"/>
                  <w:lang w:val="pt-PT"/>
                </w:rPr>
                <w:t>1201284@isep.ipp.pt</w:t>
              </w:r>
            </w:hyperlink>
          </w:p>
          <w:p w14:paraId="18F7F353" w14:textId="25C6ACFE" w:rsidR="002D3263" w:rsidRPr="00EF7F0C" w:rsidRDefault="002D3263" w:rsidP="002D3263">
            <w:pPr>
              <w:pStyle w:val="PargrafodaLista"/>
              <w:numPr>
                <w:ilvl w:val="0"/>
                <w:numId w:val="20"/>
              </w:numPr>
              <w:rPr>
                <w:sz w:val="28"/>
                <w:szCs w:val="32"/>
                <w:lang w:val="pt-PT"/>
              </w:rPr>
            </w:pPr>
            <w:r w:rsidRPr="00EF7F0C">
              <w:rPr>
                <w:sz w:val="28"/>
                <w:szCs w:val="32"/>
                <w:lang w:val="pt-PT"/>
              </w:rPr>
              <w:t xml:space="preserve">Pedro Sousa – </w:t>
            </w:r>
            <w:hyperlink r:id="rId30" w:history="1">
              <w:r w:rsidRPr="00EF7F0C">
                <w:rPr>
                  <w:rStyle w:val="Hiperligao"/>
                  <w:sz w:val="28"/>
                  <w:szCs w:val="32"/>
                  <w:lang w:val="pt-PT"/>
                </w:rPr>
                <w:t>120148@isep.ipp.pt</w:t>
              </w:r>
            </w:hyperlink>
          </w:p>
          <w:p w14:paraId="15DB09FD" w14:textId="52D105F9" w:rsidR="002D3263" w:rsidRPr="00EF7F0C" w:rsidRDefault="002D3263" w:rsidP="002D3263">
            <w:pPr>
              <w:pStyle w:val="PargrafodaLista"/>
              <w:numPr>
                <w:ilvl w:val="0"/>
                <w:numId w:val="20"/>
              </w:numPr>
              <w:rPr>
                <w:sz w:val="28"/>
                <w:szCs w:val="32"/>
                <w:lang w:val="pt-PT"/>
              </w:rPr>
            </w:pPr>
            <w:r w:rsidRPr="00EF7F0C">
              <w:rPr>
                <w:sz w:val="28"/>
                <w:szCs w:val="32"/>
                <w:lang w:val="pt-PT"/>
              </w:rPr>
              <w:t xml:space="preserve">João Oliveira – </w:t>
            </w:r>
            <w:hyperlink r:id="rId31" w:history="1">
              <w:r w:rsidRPr="00EF7F0C">
                <w:rPr>
                  <w:rStyle w:val="Hiperligao"/>
                  <w:sz w:val="28"/>
                  <w:szCs w:val="32"/>
                  <w:lang w:val="pt-PT"/>
                </w:rPr>
                <w:t>1201183@isep.ipp.pt</w:t>
              </w:r>
            </w:hyperlink>
          </w:p>
          <w:p w14:paraId="37DEF215" w14:textId="4EE3A026" w:rsidR="00700D78" w:rsidRDefault="00700D78" w:rsidP="00700D78">
            <w:pPr>
              <w:rPr>
                <w:lang w:val="pt-PT"/>
              </w:rPr>
            </w:pPr>
          </w:p>
          <w:p w14:paraId="0A583D89" w14:textId="072F921B" w:rsidR="00483166" w:rsidRDefault="00483166" w:rsidP="00700D78">
            <w:pPr>
              <w:rPr>
                <w:lang w:val="pt-PT"/>
              </w:rPr>
            </w:pPr>
          </w:p>
          <w:p w14:paraId="4704D653" w14:textId="1F9EFC31" w:rsidR="00EC22F2" w:rsidRDefault="00EC22F2" w:rsidP="00700D78">
            <w:pPr>
              <w:rPr>
                <w:lang w:val="pt-PT"/>
              </w:rPr>
            </w:pPr>
          </w:p>
          <w:p w14:paraId="313DB147" w14:textId="26C6C397" w:rsidR="00EC22F2" w:rsidRDefault="00EC22F2" w:rsidP="00700D78">
            <w:pPr>
              <w:rPr>
                <w:lang w:val="pt-PT"/>
              </w:rPr>
            </w:pPr>
          </w:p>
          <w:p w14:paraId="324A46AE" w14:textId="66865E58" w:rsidR="00EC22F2" w:rsidRDefault="00EC22F2" w:rsidP="00700D78">
            <w:pPr>
              <w:rPr>
                <w:lang w:val="pt-PT"/>
              </w:rPr>
            </w:pPr>
          </w:p>
          <w:p w14:paraId="4BDE4DB4" w14:textId="77777777" w:rsidR="00EC22F2" w:rsidRDefault="00EC22F2" w:rsidP="00700D78">
            <w:pPr>
              <w:rPr>
                <w:lang w:val="pt-PT"/>
              </w:rPr>
            </w:pPr>
          </w:p>
          <w:p w14:paraId="2E13015A" w14:textId="2A279B8F" w:rsidR="00483166" w:rsidRDefault="00483166" w:rsidP="00700D78">
            <w:pPr>
              <w:rPr>
                <w:lang w:val="pt-PT"/>
              </w:rPr>
            </w:pPr>
          </w:p>
          <w:p w14:paraId="4C8789D3" w14:textId="06BF4B6F" w:rsidR="00483166" w:rsidRDefault="00483166" w:rsidP="00700D78">
            <w:pPr>
              <w:rPr>
                <w:lang w:val="pt-PT"/>
              </w:rPr>
            </w:pPr>
          </w:p>
          <w:p w14:paraId="689E95CE" w14:textId="77777777" w:rsidR="00483166" w:rsidRPr="00700D78" w:rsidRDefault="00483166" w:rsidP="00700D78">
            <w:pPr>
              <w:rPr>
                <w:lang w:val="pt-PT"/>
              </w:rPr>
            </w:pPr>
          </w:p>
          <w:p w14:paraId="12621BDA" w14:textId="266BE38C" w:rsidR="00483166" w:rsidRDefault="00483166" w:rsidP="002D3263">
            <w:pPr>
              <w:rPr>
                <w:lang w:val="pt-PT"/>
              </w:rPr>
            </w:pPr>
          </w:p>
          <w:p w14:paraId="14054BED" w14:textId="2A3E8350" w:rsidR="00EC22F2" w:rsidRDefault="00EC22F2" w:rsidP="002D3263">
            <w:pPr>
              <w:rPr>
                <w:lang w:val="pt-PT"/>
              </w:rPr>
            </w:pPr>
          </w:p>
          <w:p w14:paraId="3B406117" w14:textId="77777777" w:rsidR="00EC22F2" w:rsidRDefault="00EC22F2" w:rsidP="002D3263">
            <w:pPr>
              <w:rPr>
                <w:lang w:val="pt-PT"/>
              </w:rPr>
            </w:pPr>
          </w:p>
          <w:p w14:paraId="3860D319" w14:textId="77777777" w:rsidR="00483166" w:rsidRDefault="00483166" w:rsidP="002D3263">
            <w:pPr>
              <w:rPr>
                <w:lang w:val="pt-PT"/>
              </w:rPr>
            </w:pPr>
          </w:p>
          <w:p w14:paraId="177F801C" w14:textId="6CE6E4A4" w:rsidR="007A1E48" w:rsidRDefault="007A1E48" w:rsidP="007A1E48">
            <w:pPr>
              <w:pStyle w:val="Ttulo1"/>
            </w:pPr>
            <w:r>
              <w:t>FAQ’S</w:t>
            </w:r>
          </w:p>
          <w:p w14:paraId="44E83979" w14:textId="77777777" w:rsidR="0090692B" w:rsidRDefault="0090692B" w:rsidP="002D3263"/>
          <w:p w14:paraId="7BC7D372" w14:textId="2E3297DB" w:rsidR="007A1E48" w:rsidRPr="0090692B" w:rsidRDefault="007A1E48" w:rsidP="002D3263">
            <w:pPr>
              <w:rPr>
                <w:sz w:val="28"/>
                <w:szCs w:val="32"/>
              </w:rPr>
            </w:pPr>
            <w:r w:rsidRPr="0090692B">
              <w:rPr>
                <w:sz w:val="28"/>
                <w:szCs w:val="32"/>
              </w:rPr>
              <w:t xml:space="preserve">Q # </w:t>
            </w:r>
            <w:r w:rsidR="0090692B">
              <w:rPr>
                <w:sz w:val="28"/>
                <w:szCs w:val="32"/>
              </w:rPr>
              <w:t xml:space="preserve"> How Does a Recepcionist creater a client?</w:t>
            </w:r>
          </w:p>
          <w:p w14:paraId="1C218B54" w14:textId="2312E02C" w:rsidR="00483166" w:rsidRDefault="007A1E48" w:rsidP="002D3263">
            <w:pPr>
              <w:rPr>
                <w:sz w:val="28"/>
                <w:szCs w:val="32"/>
              </w:rPr>
            </w:pPr>
            <w:r w:rsidRPr="0090692B">
              <w:rPr>
                <w:sz w:val="28"/>
                <w:szCs w:val="32"/>
              </w:rPr>
              <w:t xml:space="preserve">A # </w:t>
            </w:r>
            <w:r w:rsidR="0090692B">
              <w:rPr>
                <w:sz w:val="28"/>
                <w:szCs w:val="32"/>
              </w:rPr>
              <w:t>The recepcionist has to enter with his\her credentials and fill the parameters of an new client</w:t>
            </w:r>
            <w:r w:rsidR="00DB7B96">
              <w:rPr>
                <w:sz w:val="28"/>
                <w:szCs w:val="32"/>
              </w:rPr>
              <w:t>.</w:t>
            </w:r>
          </w:p>
          <w:p w14:paraId="448C3A2B" w14:textId="77777777" w:rsidR="0090692B" w:rsidRDefault="0090692B" w:rsidP="002D3263">
            <w:pPr>
              <w:rPr>
                <w:sz w:val="28"/>
                <w:szCs w:val="32"/>
              </w:rPr>
            </w:pPr>
          </w:p>
          <w:p w14:paraId="0C8BC781" w14:textId="5CC53945" w:rsidR="0090692B" w:rsidRDefault="0090692B" w:rsidP="002D3263">
            <w:pPr>
              <w:rPr>
                <w:sz w:val="28"/>
                <w:szCs w:val="32"/>
              </w:rPr>
            </w:pPr>
            <w:r w:rsidRPr="0090692B">
              <w:rPr>
                <w:sz w:val="28"/>
                <w:szCs w:val="32"/>
              </w:rPr>
              <w:t xml:space="preserve">Q # </w:t>
            </w:r>
            <w:r w:rsidR="00DB7B96">
              <w:rPr>
                <w:sz w:val="28"/>
                <w:szCs w:val="32"/>
              </w:rPr>
              <w:t>How is the process to add a new Test Type?</w:t>
            </w:r>
          </w:p>
          <w:p w14:paraId="6B17F5A3" w14:textId="77777777" w:rsidR="0090692B" w:rsidRDefault="0090692B" w:rsidP="002D3263">
            <w:pPr>
              <w:rPr>
                <w:sz w:val="28"/>
                <w:szCs w:val="32"/>
              </w:rPr>
            </w:pPr>
            <w:r w:rsidRPr="0090692B">
              <w:rPr>
                <w:sz w:val="28"/>
                <w:szCs w:val="32"/>
              </w:rPr>
              <w:t xml:space="preserve">A # </w:t>
            </w:r>
            <w:r w:rsidR="00DB7B96">
              <w:rPr>
                <w:sz w:val="28"/>
                <w:szCs w:val="32"/>
              </w:rPr>
              <w:t>Only the administrator has the power to introduce a new Test Type.</w:t>
            </w:r>
          </w:p>
          <w:p w14:paraId="38BB9DA2" w14:textId="77777777" w:rsidR="00DB7B96" w:rsidRDefault="00DB7B96" w:rsidP="002D3263"/>
          <w:p w14:paraId="7F424B58" w14:textId="2D515BFE" w:rsidR="00E24C6A" w:rsidRDefault="00DB7B96" w:rsidP="002D3263">
            <w:pPr>
              <w:rPr>
                <w:rFonts w:cstheme="minorHAnsi"/>
                <w:sz w:val="28"/>
                <w:szCs w:val="32"/>
              </w:rPr>
            </w:pPr>
            <w:r w:rsidRPr="00DB7B96">
              <w:rPr>
                <w:rFonts w:cstheme="minorHAnsi"/>
                <w:sz w:val="28"/>
                <w:szCs w:val="32"/>
              </w:rPr>
              <w:t xml:space="preserve">Q # </w:t>
            </w:r>
            <w:r w:rsidR="00E24C6A">
              <w:rPr>
                <w:rFonts w:cstheme="minorHAnsi"/>
                <w:sz w:val="28"/>
                <w:szCs w:val="32"/>
              </w:rPr>
              <w:t>How it’s possible to consult an client’s historic?</w:t>
            </w:r>
          </w:p>
          <w:p w14:paraId="561C5DCE" w14:textId="548BAB97" w:rsidR="00DB7B96" w:rsidRDefault="00DB7B96" w:rsidP="002D3263">
            <w:pPr>
              <w:rPr>
                <w:rFonts w:cstheme="minorHAnsi"/>
                <w:sz w:val="28"/>
                <w:szCs w:val="32"/>
              </w:rPr>
            </w:pPr>
            <w:r w:rsidRPr="00DB7B96">
              <w:rPr>
                <w:rFonts w:cstheme="minorHAnsi"/>
                <w:sz w:val="28"/>
                <w:szCs w:val="32"/>
              </w:rPr>
              <w:t xml:space="preserve">A # </w:t>
            </w:r>
            <w:r w:rsidR="00E24C6A">
              <w:rPr>
                <w:rFonts w:cstheme="minorHAnsi"/>
                <w:sz w:val="28"/>
                <w:szCs w:val="32"/>
              </w:rPr>
              <w:t xml:space="preserve"> Every past tests done by all client’s are in Many Labs data base, in order to consult it, the clinical chemistry technologist has to access to his/her menu.</w:t>
            </w:r>
          </w:p>
          <w:p w14:paraId="0D42998C" w14:textId="4F095398" w:rsidR="00A20037" w:rsidRDefault="00A20037" w:rsidP="002D3263">
            <w:pPr>
              <w:rPr>
                <w:rFonts w:cstheme="minorHAnsi"/>
                <w:sz w:val="28"/>
                <w:szCs w:val="32"/>
              </w:rPr>
            </w:pPr>
          </w:p>
          <w:p w14:paraId="123DF199" w14:textId="6D6A474E" w:rsidR="00A20037" w:rsidRDefault="00A20037" w:rsidP="00A20037">
            <w:pPr>
              <w:rPr>
                <w:sz w:val="28"/>
                <w:szCs w:val="32"/>
              </w:rPr>
            </w:pPr>
            <w:r w:rsidRPr="0090692B">
              <w:rPr>
                <w:sz w:val="28"/>
                <w:szCs w:val="32"/>
              </w:rPr>
              <w:t xml:space="preserve">Q # </w:t>
            </w:r>
            <w:r>
              <w:rPr>
                <w:sz w:val="28"/>
                <w:szCs w:val="32"/>
              </w:rPr>
              <w:t>Where can I find all saved data?</w:t>
            </w:r>
          </w:p>
          <w:p w14:paraId="7188B847" w14:textId="65DDCE46" w:rsidR="00A20037" w:rsidRDefault="00A20037" w:rsidP="00A20037">
            <w:pPr>
              <w:rPr>
                <w:sz w:val="28"/>
                <w:szCs w:val="32"/>
              </w:rPr>
            </w:pPr>
            <w:r w:rsidRPr="0090692B">
              <w:rPr>
                <w:sz w:val="28"/>
                <w:szCs w:val="32"/>
              </w:rPr>
              <w:t xml:space="preserve">A # </w:t>
            </w:r>
            <w:r>
              <w:rPr>
                <w:sz w:val="28"/>
                <w:szCs w:val="32"/>
              </w:rPr>
              <w:t>In the file AllData.dat.</w:t>
            </w:r>
          </w:p>
          <w:p w14:paraId="33D8CFDA" w14:textId="251270FC" w:rsidR="00A20037" w:rsidRDefault="00A20037" w:rsidP="002D3263">
            <w:pPr>
              <w:rPr>
                <w:rFonts w:cstheme="minorHAnsi"/>
                <w:sz w:val="28"/>
                <w:szCs w:val="32"/>
              </w:rPr>
            </w:pPr>
          </w:p>
          <w:p w14:paraId="42B55D29" w14:textId="793A0B69" w:rsidR="00A20037" w:rsidRDefault="00A20037" w:rsidP="00A20037">
            <w:pPr>
              <w:rPr>
                <w:sz w:val="28"/>
                <w:szCs w:val="32"/>
              </w:rPr>
            </w:pPr>
            <w:r w:rsidRPr="0090692B">
              <w:rPr>
                <w:sz w:val="28"/>
                <w:szCs w:val="32"/>
              </w:rPr>
              <w:t xml:space="preserve">Q # </w:t>
            </w:r>
            <w:r w:rsidR="00C01DA2">
              <w:rPr>
                <w:sz w:val="28"/>
                <w:szCs w:val="32"/>
              </w:rPr>
              <w:t>Where can I file the produced data?</w:t>
            </w:r>
          </w:p>
          <w:p w14:paraId="42C3D1C6" w14:textId="277C7B90" w:rsidR="00A20037" w:rsidRDefault="00A20037" w:rsidP="00A20037">
            <w:pPr>
              <w:rPr>
                <w:sz w:val="28"/>
                <w:szCs w:val="32"/>
              </w:rPr>
            </w:pPr>
            <w:r w:rsidRPr="0090692B">
              <w:rPr>
                <w:sz w:val="28"/>
                <w:szCs w:val="32"/>
              </w:rPr>
              <w:t xml:space="preserve">A # </w:t>
            </w:r>
            <w:r w:rsidR="00C01DA2">
              <w:rPr>
                <w:sz w:val="28"/>
                <w:szCs w:val="32"/>
              </w:rPr>
              <w:t>You can find it on Outputfiles.</w:t>
            </w:r>
          </w:p>
          <w:p w14:paraId="4F852A52" w14:textId="77777777" w:rsidR="00A20037" w:rsidRDefault="00A20037" w:rsidP="002D3263">
            <w:pPr>
              <w:rPr>
                <w:rFonts w:cstheme="minorHAnsi"/>
                <w:sz w:val="28"/>
                <w:szCs w:val="32"/>
              </w:rPr>
            </w:pPr>
          </w:p>
          <w:p w14:paraId="6ADE7222" w14:textId="77777777" w:rsidR="00E24C6A" w:rsidRDefault="00E24C6A" w:rsidP="002D3263">
            <w:pPr>
              <w:rPr>
                <w:rFonts w:cstheme="minorHAnsi"/>
                <w:sz w:val="28"/>
                <w:szCs w:val="32"/>
              </w:rPr>
            </w:pPr>
          </w:p>
          <w:p w14:paraId="4EDD2CF0" w14:textId="77777777" w:rsidR="00E24C6A" w:rsidRDefault="00E24C6A" w:rsidP="002D3263">
            <w:pPr>
              <w:rPr>
                <w:rFonts w:cstheme="minorHAnsi"/>
                <w:sz w:val="28"/>
                <w:szCs w:val="32"/>
              </w:rPr>
            </w:pPr>
          </w:p>
          <w:p w14:paraId="467CF9FD" w14:textId="77777777" w:rsidR="00E24C6A" w:rsidRDefault="00E24C6A" w:rsidP="002D3263">
            <w:pPr>
              <w:rPr>
                <w:rFonts w:cstheme="minorHAnsi"/>
                <w:sz w:val="28"/>
                <w:szCs w:val="32"/>
              </w:rPr>
            </w:pPr>
          </w:p>
          <w:p w14:paraId="66D7828F" w14:textId="77777777" w:rsidR="00E24C6A" w:rsidRDefault="00E24C6A" w:rsidP="002D3263">
            <w:pPr>
              <w:rPr>
                <w:rFonts w:cstheme="minorHAnsi"/>
                <w:sz w:val="28"/>
                <w:szCs w:val="32"/>
              </w:rPr>
            </w:pPr>
          </w:p>
          <w:p w14:paraId="6A70F957" w14:textId="77777777" w:rsidR="00E24C6A" w:rsidRDefault="00E24C6A" w:rsidP="002D3263">
            <w:pPr>
              <w:rPr>
                <w:rFonts w:cstheme="minorHAnsi"/>
                <w:sz w:val="28"/>
                <w:szCs w:val="32"/>
              </w:rPr>
            </w:pPr>
          </w:p>
          <w:p w14:paraId="0E01D09B" w14:textId="77777777" w:rsidR="00E24C6A" w:rsidRDefault="00E24C6A" w:rsidP="002D3263">
            <w:pPr>
              <w:rPr>
                <w:rFonts w:cstheme="minorHAnsi"/>
                <w:sz w:val="28"/>
                <w:szCs w:val="32"/>
              </w:rPr>
            </w:pPr>
          </w:p>
          <w:p w14:paraId="52231C89" w14:textId="77777777" w:rsidR="00E24C6A" w:rsidRDefault="00E24C6A" w:rsidP="002D3263">
            <w:pPr>
              <w:rPr>
                <w:rFonts w:cstheme="minorHAnsi"/>
                <w:sz w:val="28"/>
                <w:szCs w:val="32"/>
              </w:rPr>
            </w:pPr>
          </w:p>
          <w:p w14:paraId="39ECD411" w14:textId="77777777" w:rsidR="00E24C6A" w:rsidRDefault="00E24C6A" w:rsidP="002D3263">
            <w:pPr>
              <w:rPr>
                <w:rFonts w:cstheme="minorHAnsi"/>
                <w:sz w:val="28"/>
                <w:szCs w:val="32"/>
              </w:rPr>
            </w:pPr>
          </w:p>
          <w:p w14:paraId="36404425" w14:textId="77777777" w:rsidR="00E24C6A" w:rsidRDefault="00E24C6A" w:rsidP="002D3263">
            <w:pPr>
              <w:rPr>
                <w:rFonts w:cstheme="minorHAnsi"/>
                <w:sz w:val="28"/>
                <w:szCs w:val="32"/>
              </w:rPr>
            </w:pPr>
          </w:p>
          <w:p w14:paraId="730EA995" w14:textId="77777777" w:rsidR="00E24C6A" w:rsidRDefault="00E24C6A" w:rsidP="002D3263">
            <w:pPr>
              <w:rPr>
                <w:rFonts w:cstheme="minorHAnsi"/>
                <w:sz w:val="28"/>
                <w:szCs w:val="32"/>
              </w:rPr>
            </w:pPr>
          </w:p>
          <w:p w14:paraId="7586856F" w14:textId="77777777" w:rsidR="00E24C6A" w:rsidRDefault="00E24C6A" w:rsidP="002D3263">
            <w:pPr>
              <w:rPr>
                <w:rFonts w:cstheme="minorHAnsi"/>
                <w:sz w:val="28"/>
                <w:szCs w:val="32"/>
              </w:rPr>
            </w:pPr>
          </w:p>
          <w:p w14:paraId="2AE04950" w14:textId="77777777" w:rsidR="00E24C6A" w:rsidRDefault="00E24C6A" w:rsidP="002D3263">
            <w:pPr>
              <w:rPr>
                <w:rFonts w:cstheme="minorHAnsi"/>
                <w:sz w:val="28"/>
                <w:szCs w:val="32"/>
              </w:rPr>
            </w:pPr>
          </w:p>
          <w:p w14:paraId="598D2360" w14:textId="77777777" w:rsidR="00E24C6A" w:rsidRDefault="00E24C6A" w:rsidP="002D3263">
            <w:pPr>
              <w:rPr>
                <w:rFonts w:cstheme="minorHAnsi"/>
                <w:sz w:val="28"/>
                <w:szCs w:val="32"/>
              </w:rPr>
            </w:pPr>
          </w:p>
          <w:p w14:paraId="74CEF728" w14:textId="7B2DE887" w:rsidR="00E24C6A" w:rsidRPr="00DB7B96" w:rsidRDefault="00E24C6A" w:rsidP="002D3263">
            <w:pPr>
              <w:rPr>
                <w:rFonts w:cstheme="minorHAnsi"/>
              </w:rPr>
            </w:pPr>
          </w:p>
        </w:tc>
      </w:tr>
      <w:tr w:rsidR="00C3569F" w:rsidRPr="00672022" w14:paraId="2C8AD471" w14:textId="77777777" w:rsidTr="0010470B">
        <w:trPr>
          <w:trHeight w:val="1818"/>
        </w:trPr>
        <w:tc>
          <w:tcPr>
            <w:tcW w:w="3731" w:type="dxa"/>
          </w:tcPr>
          <w:p w14:paraId="0CA449CF" w14:textId="06A4EEAF" w:rsidR="00C3569F" w:rsidRPr="00672022" w:rsidRDefault="00C3569F" w:rsidP="00483166">
            <w:pPr>
              <w:pStyle w:val="AlinhamentoNormalaoCentro"/>
              <w:jc w:val="left"/>
            </w:pPr>
          </w:p>
        </w:tc>
        <w:tc>
          <w:tcPr>
            <w:tcW w:w="3590" w:type="dxa"/>
          </w:tcPr>
          <w:p w14:paraId="15B0409A" w14:textId="00656FF1" w:rsidR="00C3569F" w:rsidRPr="00672022" w:rsidRDefault="00C3569F" w:rsidP="002A5BA5">
            <w:pPr>
              <w:pStyle w:val="AlinhamentoNormalaoCentro"/>
            </w:pPr>
          </w:p>
        </w:tc>
        <w:tc>
          <w:tcPr>
            <w:tcW w:w="3592" w:type="dxa"/>
          </w:tcPr>
          <w:p w14:paraId="25AB027A" w14:textId="4E842526" w:rsidR="00C3569F" w:rsidRPr="00672022" w:rsidRDefault="00C3569F" w:rsidP="002A5BA5">
            <w:pPr>
              <w:pStyle w:val="AlinhamentoNormalaoCentro"/>
            </w:pPr>
          </w:p>
        </w:tc>
      </w:tr>
    </w:tbl>
    <w:p w14:paraId="6CBE9F9F" w14:textId="10CBC3D6" w:rsidR="00E24C6A" w:rsidRDefault="00E24C6A" w:rsidP="00E24C6A"/>
    <w:p w14:paraId="742497F2" w14:textId="3AE60963" w:rsidR="00802678" w:rsidRDefault="00802678" w:rsidP="00E24C6A"/>
    <w:p w14:paraId="2602F927" w14:textId="5B1D0D01" w:rsidR="00802678" w:rsidRDefault="00802678" w:rsidP="00E24C6A"/>
    <w:p w14:paraId="0488D647" w14:textId="10911F63" w:rsidR="00802678" w:rsidRDefault="00802678" w:rsidP="00E24C6A"/>
    <w:p w14:paraId="2A6DD848" w14:textId="530F084A" w:rsidR="00802678" w:rsidRDefault="00802678" w:rsidP="00E24C6A"/>
    <w:p w14:paraId="02BDD953" w14:textId="484701D8" w:rsidR="00802678" w:rsidRDefault="00802678" w:rsidP="00E24C6A"/>
    <w:p w14:paraId="671E9A41" w14:textId="1C1097D7" w:rsidR="00802678" w:rsidRDefault="00802678" w:rsidP="00E24C6A"/>
    <w:p w14:paraId="439DDFFB" w14:textId="1AA687F6" w:rsidR="00802678" w:rsidRDefault="00802678" w:rsidP="00E24C6A"/>
    <w:p w14:paraId="01BAB1CD" w14:textId="7243B93F" w:rsidR="00802678" w:rsidRDefault="00802678" w:rsidP="00E24C6A"/>
    <w:p w14:paraId="2B269370" w14:textId="01F2E950" w:rsidR="00802678" w:rsidRDefault="00802678" w:rsidP="00E24C6A"/>
    <w:p w14:paraId="279993DC" w14:textId="77777777" w:rsidR="00802678" w:rsidRDefault="00802678" w:rsidP="00E24C6A">
      <w:pPr>
        <w:rPr>
          <w:rFonts w:asciiTheme="majorHAnsi" w:hAnsiTheme="majorHAnsi" w:cstheme="majorHAnsi"/>
          <w:b/>
          <w:bCs/>
          <w:sz w:val="48"/>
          <w:szCs w:val="52"/>
        </w:rPr>
      </w:pPr>
      <w:r>
        <w:rPr>
          <w:rFonts w:asciiTheme="majorHAnsi" w:hAnsiTheme="majorHAnsi" w:cstheme="majorHAnsi"/>
          <w:b/>
          <w:bCs/>
          <w:sz w:val="48"/>
          <w:szCs w:val="52"/>
        </w:rPr>
        <w:t>Annex A (MATCP)</w:t>
      </w:r>
    </w:p>
    <w:p w14:paraId="5EED4953" w14:textId="49CA3012" w:rsidR="00802678" w:rsidRPr="00802678" w:rsidRDefault="00802678" w:rsidP="00802678">
      <w:r>
        <w:t xml:space="preserve"> </w:t>
      </w:r>
    </w:p>
    <w:p w14:paraId="6374430C" w14:textId="7E3D1E8A" w:rsidR="00802678" w:rsidRDefault="00802678" w:rsidP="00E24C6A"/>
    <w:p w14:paraId="09C985A7" w14:textId="73451AEA" w:rsidR="00802678" w:rsidRPr="00802678" w:rsidRDefault="00802678" w:rsidP="00802678">
      <w:pPr>
        <w:pStyle w:val="PargrafodaLista"/>
        <w:numPr>
          <w:ilvl w:val="0"/>
          <w:numId w:val="22"/>
        </w:numPr>
        <w:jc w:val="both"/>
      </w:pPr>
      <w:r w:rsidRPr="00802678">
        <w:rPr>
          <w:sz w:val="32"/>
          <w:szCs w:val="36"/>
        </w:rPr>
        <w:t>Simple Linear Regression</w:t>
      </w:r>
    </w:p>
    <w:p w14:paraId="26C095EA" w14:textId="086D021C" w:rsidR="00802678" w:rsidRDefault="00802678" w:rsidP="00802678">
      <w:pPr>
        <w:pStyle w:val="PargrafodaLista"/>
        <w:jc w:val="both"/>
        <w:rPr>
          <w:sz w:val="32"/>
          <w:szCs w:val="36"/>
        </w:rPr>
      </w:pPr>
    </w:p>
    <w:p w14:paraId="73C22FF8" w14:textId="7118CF6E" w:rsidR="00F20651" w:rsidRPr="00F20651" w:rsidRDefault="00802678" w:rsidP="00F20651">
      <w:pPr>
        <w:pStyle w:val="PargrafodaLista"/>
        <w:numPr>
          <w:ilvl w:val="1"/>
          <w:numId w:val="22"/>
        </w:numPr>
        <w:jc w:val="both"/>
        <w:rPr>
          <w:sz w:val="32"/>
          <w:szCs w:val="36"/>
        </w:rPr>
      </w:pPr>
      <w:r>
        <w:rPr>
          <w:sz w:val="32"/>
          <w:szCs w:val="36"/>
        </w:rPr>
        <w:t>Overvie</w:t>
      </w:r>
      <w:r w:rsidR="00F20651">
        <w:rPr>
          <w:sz w:val="32"/>
          <w:szCs w:val="36"/>
        </w:rPr>
        <w:t>w</w:t>
      </w:r>
      <w:r w:rsidR="00F20651" w:rsidRPr="00F20651">
        <w:rPr>
          <w:sz w:val="32"/>
          <w:szCs w:val="36"/>
        </w:rPr>
        <w:t xml:space="preserve"> </w:t>
      </w:r>
    </w:p>
    <w:p w14:paraId="5CDB08C6" w14:textId="77777777" w:rsidR="00802678" w:rsidRDefault="00802678" w:rsidP="00802678">
      <w:pPr>
        <w:pStyle w:val="PargrafodaLista"/>
        <w:jc w:val="both"/>
      </w:pPr>
    </w:p>
    <w:p w14:paraId="2F163176" w14:textId="60C29443" w:rsidR="00F20651" w:rsidRDefault="00F20651" w:rsidP="00802678">
      <w:pPr>
        <w:jc w:val="both"/>
      </w:pPr>
    </w:p>
    <w:p w14:paraId="14B6910B" w14:textId="77777777" w:rsidR="00F20651" w:rsidRDefault="00F20651" w:rsidP="00E24C6A">
      <w:r w:rsidRPr="00F20651">
        <w:t xml:space="preserve">In statistics, simple linear regression is a linear regression model with a single explanatory variable. </w:t>
      </w:r>
    </w:p>
    <w:p w14:paraId="3FD20D69" w14:textId="4136227A" w:rsidR="00F20651" w:rsidRDefault="00F20651" w:rsidP="00E24C6A">
      <w:r w:rsidRPr="00F20651">
        <w:t xml:space="preserve">That is, it concerns two-dimensional sample points with one independent variable and one dependent variable and finds a linear function that, as accurately as possible, predicts the dependent variable values as a function of the independent variable. </w:t>
      </w:r>
    </w:p>
    <w:p w14:paraId="6E7C6EC9" w14:textId="620DA078" w:rsidR="00802678" w:rsidRDefault="00F20651" w:rsidP="00E24C6A">
      <w:r w:rsidRPr="00F20651">
        <w:t>The adjective simple refers to the fact that the outcome variable is related to a single predictor.</w:t>
      </w:r>
    </w:p>
    <w:p w14:paraId="0E39895B" w14:textId="50571D8F" w:rsidR="00802678" w:rsidRDefault="00802678" w:rsidP="00E24C6A"/>
    <w:p w14:paraId="3915C4F3" w14:textId="13317B7E" w:rsidR="00802678" w:rsidRDefault="00802678" w:rsidP="00E24C6A"/>
    <w:p w14:paraId="6C5B42C0" w14:textId="041C9F83" w:rsidR="00802678" w:rsidRDefault="00802678" w:rsidP="00E24C6A"/>
    <w:p w14:paraId="59201D76" w14:textId="40170C89" w:rsidR="00802678" w:rsidRDefault="00802678" w:rsidP="00E24C6A"/>
    <w:p w14:paraId="4F48C759" w14:textId="36148A88" w:rsidR="00802678" w:rsidRDefault="00802678" w:rsidP="00E24C6A"/>
    <w:p w14:paraId="4D135E25" w14:textId="7B0F8A01" w:rsidR="00802678" w:rsidRDefault="00802678" w:rsidP="00E24C6A"/>
    <w:p w14:paraId="1E2E3D07" w14:textId="6EE80856" w:rsidR="00802678" w:rsidRDefault="00802678" w:rsidP="00E24C6A"/>
    <w:p w14:paraId="5694C06E" w14:textId="23A71919" w:rsidR="00802678" w:rsidRDefault="00802678" w:rsidP="00E24C6A"/>
    <w:p w14:paraId="5C7AA574" w14:textId="682A3705" w:rsidR="00802678" w:rsidRDefault="00802678" w:rsidP="00E24C6A"/>
    <w:p w14:paraId="368D9987" w14:textId="71479A4B" w:rsidR="00802678" w:rsidRDefault="00802678" w:rsidP="00E24C6A"/>
    <w:p w14:paraId="62F72FAC" w14:textId="3FECC036" w:rsidR="00802678" w:rsidRDefault="00802678" w:rsidP="00E24C6A"/>
    <w:p w14:paraId="7896B294" w14:textId="484DC53C" w:rsidR="00802678" w:rsidRDefault="00802678" w:rsidP="00E24C6A"/>
    <w:p w14:paraId="6A94772B" w14:textId="5CACADCC" w:rsidR="00802678" w:rsidRDefault="00802678" w:rsidP="00E24C6A"/>
    <w:p w14:paraId="67944AA4" w14:textId="3F00661F" w:rsidR="00802678" w:rsidRDefault="00802678" w:rsidP="00E24C6A"/>
    <w:p w14:paraId="0D5A865C" w14:textId="178ED63F" w:rsidR="00802678" w:rsidRDefault="00802678" w:rsidP="00E24C6A"/>
    <w:p w14:paraId="5DBDFE89" w14:textId="5CDAAAD4" w:rsidR="00B83947" w:rsidRDefault="00B83947" w:rsidP="00E24C6A"/>
    <w:p w14:paraId="4BD877C8" w14:textId="4A781BA8" w:rsidR="00B83947" w:rsidRDefault="00B83947" w:rsidP="00E24C6A"/>
    <w:p w14:paraId="7CC9DA5D" w14:textId="66CB15EC" w:rsidR="00B83947" w:rsidRDefault="00B83947" w:rsidP="00E24C6A"/>
    <w:p w14:paraId="1814ED8E" w14:textId="75EA2CDC" w:rsidR="00B83947" w:rsidRDefault="00B83947" w:rsidP="00E24C6A"/>
    <w:p w14:paraId="33C7F0AE" w14:textId="18690753" w:rsidR="00B83947" w:rsidRDefault="00B83947" w:rsidP="00E24C6A"/>
    <w:p w14:paraId="104AB2E7" w14:textId="1CBE00CB" w:rsidR="00B83947" w:rsidRDefault="00B83947" w:rsidP="00E24C6A"/>
    <w:p w14:paraId="40311A0D" w14:textId="36C1484E" w:rsidR="00B83947" w:rsidRDefault="00B83947" w:rsidP="00E24C6A"/>
    <w:p w14:paraId="2FFF9B2C" w14:textId="7BF0C1B8" w:rsidR="00B83947" w:rsidRDefault="00B83947" w:rsidP="00E24C6A"/>
    <w:p w14:paraId="5E44AEC5" w14:textId="0BF1B062" w:rsidR="00B83947" w:rsidRDefault="00B83947" w:rsidP="00E24C6A"/>
    <w:p w14:paraId="520859E5" w14:textId="256D8C2C" w:rsidR="00B83947" w:rsidRDefault="00B83947" w:rsidP="00E24C6A"/>
    <w:p w14:paraId="76A72FA0" w14:textId="06DAFD72" w:rsidR="00B83947" w:rsidRDefault="00B83947" w:rsidP="00E24C6A"/>
    <w:p w14:paraId="1A39BCAF" w14:textId="340836E1" w:rsidR="00B83947" w:rsidRDefault="00B83947" w:rsidP="00E24C6A"/>
    <w:p w14:paraId="3A2E1D25" w14:textId="1620F241" w:rsidR="00B83947" w:rsidRDefault="00B83947" w:rsidP="00E24C6A"/>
    <w:p w14:paraId="08FA6AFA" w14:textId="09E6B79D" w:rsidR="00B83947" w:rsidRDefault="00B83947" w:rsidP="00E24C6A"/>
    <w:p w14:paraId="731EBDC0" w14:textId="7D626608" w:rsidR="00B83947" w:rsidRDefault="00B83947" w:rsidP="00E24C6A"/>
    <w:p w14:paraId="42F147B4" w14:textId="3D58958A" w:rsidR="00B83947" w:rsidRDefault="00B83947" w:rsidP="00E24C6A"/>
    <w:p w14:paraId="050D1D8B" w14:textId="63330295" w:rsidR="00B83947" w:rsidRDefault="00B83947" w:rsidP="00B83947">
      <w:pPr>
        <w:rPr>
          <w:rFonts w:asciiTheme="majorHAnsi" w:hAnsiTheme="majorHAnsi" w:cstheme="majorHAnsi"/>
          <w:b/>
          <w:bCs/>
          <w:sz w:val="48"/>
          <w:szCs w:val="52"/>
        </w:rPr>
      </w:pPr>
      <w:r>
        <w:rPr>
          <w:rFonts w:asciiTheme="majorHAnsi" w:hAnsiTheme="majorHAnsi" w:cstheme="majorHAnsi"/>
          <w:b/>
          <w:bCs/>
          <w:sz w:val="48"/>
          <w:szCs w:val="52"/>
        </w:rPr>
        <w:t>Annex A (MATCP)</w:t>
      </w:r>
    </w:p>
    <w:p w14:paraId="36F70AF6" w14:textId="3E6C4A5F" w:rsidR="00B83947" w:rsidRDefault="00B83947" w:rsidP="00B83947">
      <w:pPr>
        <w:rPr>
          <w:rFonts w:asciiTheme="majorHAnsi" w:hAnsiTheme="majorHAnsi" w:cstheme="majorHAnsi"/>
          <w:b/>
          <w:bCs/>
          <w:sz w:val="48"/>
          <w:szCs w:val="52"/>
        </w:rPr>
      </w:pPr>
    </w:p>
    <w:p w14:paraId="5B6DF188" w14:textId="42EF85AB" w:rsidR="00B83947" w:rsidRPr="00B83947" w:rsidRDefault="00B83947" w:rsidP="00B83947">
      <w:pPr>
        <w:pStyle w:val="PargrafodaLista"/>
        <w:ind w:left="1125"/>
        <w:rPr>
          <w:rFonts w:cstheme="minorHAnsi"/>
          <w:sz w:val="32"/>
          <w:szCs w:val="36"/>
        </w:rPr>
      </w:pPr>
      <w:r w:rsidRPr="00B83947">
        <w:rPr>
          <w:rFonts w:cstheme="minorHAnsi"/>
          <w:sz w:val="32"/>
          <w:szCs w:val="36"/>
        </w:rPr>
        <w:t>1.Multiple Linear Regression</w:t>
      </w:r>
    </w:p>
    <w:p w14:paraId="0A6D9E1C" w14:textId="7B893B1A" w:rsidR="00B83947" w:rsidRDefault="00B83947" w:rsidP="00E24C6A">
      <w:r>
        <w:tab/>
      </w:r>
    </w:p>
    <w:p w14:paraId="5AAD4177" w14:textId="3479C8D3" w:rsidR="00B83947" w:rsidRDefault="00B83947" w:rsidP="00E24C6A">
      <w:r>
        <w:tab/>
      </w:r>
      <w:r>
        <w:tab/>
      </w:r>
    </w:p>
    <w:p w14:paraId="3F1A25F6" w14:textId="29F7859F" w:rsidR="00B83947" w:rsidRDefault="00B83947" w:rsidP="00B83947">
      <w:pPr>
        <w:pStyle w:val="PargrafodaLista"/>
        <w:numPr>
          <w:ilvl w:val="1"/>
          <w:numId w:val="24"/>
        </w:numPr>
        <w:rPr>
          <w:sz w:val="32"/>
          <w:szCs w:val="36"/>
        </w:rPr>
      </w:pPr>
      <w:r w:rsidRPr="00B83947">
        <w:rPr>
          <w:sz w:val="32"/>
          <w:szCs w:val="36"/>
        </w:rPr>
        <w:t>Overview</w:t>
      </w:r>
    </w:p>
    <w:p w14:paraId="17CDF949" w14:textId="221D2118" w:rsidR="00E767E3" w:rsidRPr="00E767E3" w:rsidRDefault="00E767E3" w:rsidP="00E767E3">
      <w:pPr>
        <w:rPr>
          <w:sz w:val="28"/>
          <w:szCs w:val="32"/>
        </w:rPr>
      </w:pPr>
      <w:r w:rsidRPr="00E767E3">
        <w:rPr>
          <w:sz w:val="28"/>
          <w:szCs w:val="32"/>
        </w:rPr>
        <w:t>Multiple linear regression,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response (dependent) variable.</w:t>
      </w:r>
    </w:p>
    <w:p w14:paraId="1CB87EC3" w14:textId="694FD55E" w:rsidR="00B83947" w:rsidRPr="00E767E3" w:rsidRDefault="00B83947" w:rsidP="00B83947">
      <w:pPr>
        <w:rPr>
          <w:sz w:val="28"/>
          <w:szCs w:val="32"/>
        </w:rPr>
      </w:pPr>
    </w:p>
    <w:p w14:paraId="36B95569" w14:textId="77777777" w:rsidR="00B83947" w:rsidRPr="00E767E3" w:rsidRDefault="00B83947" w:rsidP="00B83947">
      <w:pPr>
        <w:rPr>
          <w:sz w:val="28"/>
          <w:szCs w:val="32"/>
        </w:rPr>
      </w:pPr>
    </w:p>
    <w:p w14:paraId="7493133B" w14:textId="4955A310" w:rsidR="00B83947" w:rsidRDefault="00B83947" w:rsidP="00E24C6A"/>
    <w:p w14:paraId="755D748D" w14:textId="1D4D39F7" w:rsidR="00B83947" w:rsidRDefault="00B83947" w:rsidP="00E24C6A"/>
    <w:p w14:paraId="36B56C35" w14:textId="6904FEEC" w:rsidR="00B83947" w:rsidRDefault="00B83947" w:rsidP="00E24C6A"/>
    <w:p w14:paraId="7FB4A37C" w14:textId="4FF0C0A2" w:rsidR="00B83947" w:rsidRDefault="00B83947" w:rsidP="00E24C6A"/>
    <w:p w14:paraId="621AF8F7" w14:textId="3FCE0E12" w:rsidR="00B83947" w:rsidRDefault="00B83947" w:rsidP="00E24C6A"/>
    <w:p w14:paraId="5EFEA96B" w14:textId="6AB668C0" w:rsidR="00B83947" w:rsidRDefault="00B83947" w:rsidP="00E24C6A"/>
    <w:p w14:paraId="72DD89C1" w14:textId="37FAA28E" w:rsidR="00B83947" w:rsidRDefault="00B83947" w:rsidP="00E24C6A"/>
    <w:p w14:paraId="253AFBBA" w14:textId="62D7D5C0" w:rsidR="00B83947" w:rsidRDefault="00B83947" w:rsidP="00E24C6A"/>
    <w:p w14:paraId="0D301606" w14:textId="08C98D8B" w:rsidR="00B83947" w:rsidRDefault="00B83947" w:rsidP="00E24C6A"/>
    <w:p w14:paraId="3747CB2A" w14:textId="5849D08A" w:rsidR="00B83947" w:rsidRDefault="00B83947" w:rsidP="00E24C6A"/>
    <w:p w14:paraId="22D22683" w14:textId="731C2409" w:rsidR="00B83947" w:rsidRDefault="00B83947" w:rsidP="00E24C6A"/>
    <w:p w14:paraId="199F732B" w14:textId="151202E1" w:rsidR="00B83947" w:rsidRDefault="00B83947" w:rsidP="00E24C6A"/>
    <w:p w14:paraId="6F052570" w14:textId="337A2044" w:rsidR="00B83947" w:rsidRDefault="00B83947" w:rsidP="00E24C6A"/>
    <w:p w14:paraId="6F349DCD" w14:textId="5096BE27" w:rsidR="00B83947" w:rsidRDefault="00B83947" w:rsidP="00E24C6A"/>
    <w:p w14:paraId="4209C199" w14:textId="0B54E5D9" w:rsidR="00B83947" w:rsidRDefault="00B83947" w:rsidP="00E24C6A"/>
    <w:p w14:paraId="53027273" w14:textId="1FED7D98" w:rsidR="00B83947" w:rsidRDefault="00B83947" w:rsidP="00E24C6A"/>
    <w:p w14:paraId="74F8058F" w14:textId="69FA3AE1" w:rsidR="00B83947" w:rsidRDefault="00B83947" w:rsidP="00E24C6A"/>
    <w:p w14:paraId="3FB1B45D" w14:textId="1F611979" w:rsidR="00B83947" w:rsidRDefault="00B83947" w:rsidP="00E24C6A"/>
    <w:p w14:paraId="6B1AE795" w14:textId="02333AEA" w:rsidR="00B83947" w:rsidRDefault="00B83947" w:rsidP="00E24C6A"/>
    <w:p w14:paraId="0267D92F" w14:textId="6503A010" w:rsidR="00B83947" w:rsidRDefault="00B83947" w:rsidP="00E24C6A"/>
    <w:p w14:paraId="57207B4B" w14:textId="1426DD9E" w:rsidR="00B83947" w:rsidRDefault="00B83947" w:rsidP="00E24C6A"/>
    <w:p w14:paraId="3210A30F" w14:textId="434C33D1" w:rsidR="00B83947" w:rsidRDefault="00B83947" w:rsidP="00E24C6A"/>
    <w:p w14:paraId="5D6CA9B2" w14:textId="2CB70A86" w:rsidR="00B83947" w:rsidRDefault="00B83947" w:rsidP="00E24C6A"/>
    <w:p w14:paraId="051B9000" w14:textId="0D6FF0E6" w:rsidR="00B83947" w:rsidRDefault="00B83947" w:rsidP="00E24C6A"/>
    <w:p w14:paraId="1A795111" w14:textId="3B27C4C7" w:rsidR="00B83947" w:rsidRDefault="00B83947" w:rsidP="00E24C6A"/>
    <w:p w14:paraId="7FB4EAB1" w14:textId="5A9C97CA" w:rsidR="00B83947" w:rsidRDefault="00B83947" w:rsidP="00E24C6A"/>
    <w:p w14:paraId="4477F43A" w14:textId="48E138BA" w:rsidR="00B83947" w:rsidRDefault="00B83947" w:rsidP="00E24C6A"/>
    <w:p w14:paraId="034A0161" w14:textId="4923967E" w:rsidR="00B83947" w:rsidRDefault="00B83947" w:rsidP="00E24C6A"/>
    <w:p w14:paraId="755138B6" w14:textId="77777777" w:rsidR="00B83947" w:rsidRDefault="00B83947" w:rsidP="00E24C6A"/>
    <w:p w14:paraId="2FBE4E21" w14:textId="32C81ADC" w:rsidR="00802678" w:rsidRDefault="00802678" w:rsidP="00E24C6A"/>
    <w:p w14:paraId="41BB3FB7" w14:textId="4788287F" w:rsidR="00802678" w:rsidRDefault="00802678" w:rsidP="00E24C6A"/>
    <w:p w14:paraId="4D8661E2" w14:textId="297BEF6E" w:rsidR="00802678" w:rsidRDefault="00802678" w:rsidP="00E24C6A"/>
    <w:p w14:paraId="129D05BD" w14:textId="2CF1CEAC" w:rsidR="009A54D8" w:rsidRDefault="009A54D8" w:rsidP="00E24C6A"/>
    <w:p w14:paraId="53925A00" w14:textId="309390B6" w:rsidR="009A54D8" w:rsidRDefault="009A54D8" w:rsidP="00E24C6A"/>
    <w:p w14:paraId="2823605F" w14:textId="7034F693" w:rsidR="009A54D8" w:rsidRDefault="009A54D8" w:rsidP="00E24C6A"/>
    <w:p w14:paraId="3AE44BFB" w14:textId="6343A948" w:rsidR="009A54D8" w:rsidRDefault="009A54D8" w:rsidP="00E24C6A"/>
    <w:p w14:paraId="35C22BD6" w14:textId="7518942B" w:rsidR="009A54D8" w:rsidRDefault="009A54D8" w:rsidP="00E24C6A"/>
    <w:p w14:paraId="4AF9373F" w14:textId="55C94F04" w:rsidR="009A54D8" w:rsidRDefault="009A54D8" w:rsidP="00E24C6A"/>
    <w:p w14:paraId="26E93235" w14:textId="5B37E85B" w:rsidR="009A54D8" w:rsidRDefault="009A54D8" w:rsidP="00E24C6A"/>
    <w:p w14:paraId="0AD9C161" w14:textId="5EDC634E" w:rsidR="009A54D8" w:rsidRDefault="009A54D8" w:rsidP="00E24C6A"/>
    <w:p w14:paraId="47DA8299" w14:textId="24D10A90" w:rsidR="009A54D8" w:rsidRDefault="009A54D8" w:rsidP="00E24C6A"/>
    <w:p w14:paraId="028F0E22" w14:textId="451DDD55" w:rsidR="009A54D8" w:rsidRDefault="009A54D8" w:rsidP="00E24C6A"/>
    <w:p w14:paraId="25C0DB74" w14:textId="72AFA5E3" w:rsidR="009A54D8" w:rsidRDefault="009A54D8" w:rsidP="00E24C6A"/>
    <w:p w14:paraId="577BF0DF" w14:textId="48D47B25" w:rsidR="009A54D8" w:rsidRDefault="009A54D8" w:rsidP="00E24C6A"/>
    <w:p w14:paraId="1A851602" w14:textId="7EA9FCDA" w:rsidR="009A54D8" w:rsidRDefault="009A54D8" w:rsidP="00E24C6A"/>
    <w:p w14:paraId="5A5624E4" w14:textId="35D215AC" w:rsidR="009A54D8" w:rsidRDefault="009A54D8" w:rsidP="00E24C6A"/>
    <w:p w14:paraId="57962EF7" w14:textId="37949E83" w:rsidR="009A54D8" w:rsidRDefault="009A54D8" w:rsidP="00E24C6A"/>
    <w:p w14:paraId="5B91C6D4" w14:textId="0285988C" w:rsidR="009A54D8" w:rsidRDefault="009A54D8" w:rsidP="00E24C6A"/>
    <w:p w14:paraId="5A39EB0E" w14:textId="7AFB5AC4" w:rsidR="009A54D8" w:rsidRDefault="009A54D8" w:rsidP="00E24C6A"/>
    <w:p w14:paraId="17D60A84" w14:textId="095E206E" w:rsidR="009A54D8" w:rsidRPr="009A54D8" w:rsidRDefault="009A54D8" w:rsidP="00E24C6A">
      <w:pPr>
        <w:rPr>
          <w:b/>
          <w:bCs/>
        </w:rPr>
      </w:pPr>
    </w:p>
    <w:p w14:paraId="7B0ED175" w14:textId="1E0E2C01" w:rsidR="009A54D8" w:rsidRPr="009A54D8" w:rsidRDefault="009A54D8" w:rsidP="00E24C6A">
      <w:pPr>
        <w:rPr>
          <w:rFonts w:asciiTheme="majorHAnsi" w:hAnsiTheme="majorHAnsi" w:cstheme="majorHAnsi"/>
          <w:b/>
          <w:bCs/>
          <w:sz w:val="48"/>
          <w:szCs w:val="52"/>
        </w:rPr>
      </w:pPr>
      <w:r w:rsidRPr="009A54D8">
        <w:rPr>
          <w:rFonts w:asciiTheme="majorHAnsi" w:hAnsiTheme="majorHAnsi" w:cstheme="majorHAnsi"/>
          <w:b/>
          <w:bCs/>
          <w:sz w:val="48"/>
          <w:szCs w:val="52"/>
        </w:rPr>
        <w:t>Annex B (MDISC)</w:t>
      </w:r>
    </w:p>
    <w:p w14:paraId="724E245C" w14:textId="77777777" w:rsidR="009A54D8" w:rsidRDefault="009A54D8" w:rsidP="009A54D8">
      <w:pPr>
        <w:rPr>
          <w:sz w:val="52"/>
          <w:szCs w:val="52"/>
        </w:rPr>
      </w:pPr>
    </w:p>
    <w:p w14:paraId="3ABDC833" w14:textId="77777777" w:rsidR="009A54D8" w:rsidRDefault="009A54D8" w:rsidP="009A54D8">
      <w:pPr>
        <w:rPr>
          <w:sz w:val="52"/>
          <w:szCs w:val="52"/>
        </w:rPr>
      </w:pPr>
    </w:p>
    <w:p w14:paraId="2B87A5FB" w14:textId="77777777" w:rsidR="009A54D8" w:rsidRDefault="009A54D8" w:rsidP="009A54D8">
      <w:pPr>
        <w:rPr>
          <w:sz w:val="52"/>
          <w:szCs w:val="52"/>
        </w:rPr>
      </w:pPr>
    </w:p>
    <w:p w14:paraId="648180D4" w14:textId="77777777" w:rsidR="009A54D8" w:rsidRDefault="009A54D8" w:rsidP="009A54D8">
      <w:pPr>
        <w:rPr>
          <w:sz w:val="52"/>
          <w:szCs w:val="52"/>
        </w:rPr>
      </w:pPr>
    </w:p>
    <w:p w14:paraId="21351004" w14:textId="77777777" w:rsidR="009A54D8" w:rsidRDefault="009A54D8" w:rsidP="009A54D8">
      <w:pPr>
        <w:rPr>
          <w:sz w:val="52"/>
          <w:szCs w:val="52"/>
        </w:rPr>
      </w:pPr>
    </w:p>
    <w:p w14:paraId="1803056B" w14:textId="77777777" w:rsidR="009A54D8" w:rsidRDefault="009A54D8" w:rsidP="009A54D8">
      <w:pPr>
        <w:rPr>
          <w:sz w:val="52"/>
          <w:szCs w:val="52"/>
        </w:rPr>
      </w:pPr>
    </w:p>
    <w:p w14:paraId="0CB85083" w14:textId="77777777" w:rsidR="009A54D8" w:rsidRDefault="009A54D8" w:rsidP="009A54D8">
      <w:pPr>
        <w:rPr>
          <w:sz w:val="52"/>
          <w:szCs w:val="52"/>
        </w:rPr>
      </w:pPr>
    </w:p>
    <w:p w14:paraId="00810261" w14:textId="77777777" w:rsidR="009A54D8" w:rsidRDefault="009A54D8" w:rsidP="009A54D8">
      <w:pPr>
        <w:rPr>
          <w:sz w:val="52"/>
          <w:szCs w:val="52"/>
        </w:rPr>
      </w:pPr>
    </w:p>
    <w:p w14:paraId="53A9B3D3" w14:textId="15F559C1" w:rsidR="009A54D8" w:rsidRPr="009A54D8" w:rsidRDefault="009A54D8" w:rsidP="009A54D8">
      <w:pPr>
        <w:rPr>
          <w:noProof w:val="0"/>
          <w:sz w:val="52"/>
          <w:szCs w:val="52"/>
        </w:rPr>
      </w:pPr>
      <w:r>
        <w:rPr>
          <w:sz w:val="52"/>
          <w:szCs w:val="52"/>
        </w:rPr>
        <w:t>MDISC User Manual Report-Group 25</w:t>
      </w:r>
    </w:p>
    <w:p w14:paraId="30647FB8" w14:textId="77777777" w:rsidR="009A54D8" w:rsidRDefault="009A54D8" w:rsidP="009A54D8">
      <w:pPr>
        <w:rPr>
          <w:sz w:val="22"/>
          <w:szCs w:val="22"/>
        </w:rPr>
      </w:pPr>
    </w:p>
    <w:p w14:paraId="1A84760F" w14:textId="77777777" w:rsidR="009A54D8" w:rsidRDefault="009A54D8" w:rsidP="009A54D8"/>
    <w:p w14:paraId="66B1EA79" w14:textId="77777777" w:rsidR="009A54D8" w:rsidRDefault="009A54D8" w:rsidP="009A54D8"/>
    <w:p w14:paraId="527D19AB" w14:textId="77777777" w:rsidR="009A54D8" w:rsidRDefault="009A54D8" w:rsidP="009A54D8"/>
    <w:p w14:paraId="06B5F410" w14:textId="77777777" w:rsidR="009A54D8" w:rsidRDefault="009A54D8" w:rsidP="009A54D8"/>
    <w:p w14:paraId="0D60CAA1" w14:textId="77777777" w:rsidR="009A54D8" w:rsidRDefault="009A54D8" w:rsidP="009A54D8"/>
    <w:p w14:paraId="554A3A89" w14:textId="77777777" w:rsidR="009A54D8" w:rsidRDefault="009A54D8" w:rsidP="009A54D8"/>
    <w:p w14:paraId="1BB46E84" w14:textId="77777777" w:rsidR="009A54D8" w:rsidRDefault="009A54D8" w:rsidP="009A54D8"/>
    <w:p w14:paraId="74008223" w14:textId="77777777" w:rsidR="009A54D8" w:rsidRDefault="009A54D8" w:rsidP="009A54D8"/>
    <w:p w14:paraId="528D5DCB" w14:textId="77777777" w:rsidR="009A54D8" w:rsidRDefault="009A54D8" w:rsidP="009A54D8"/>
    <w:p w14:paraId="14540FF0" w14:textId="77777777" w:rsidR="009A54D8" w:rsidRDefault="009A54D8" w:rsidP="009A54D8"/>
    <w:p w14:paraId="77F41FD5" w14:textId="77777777" w:rsidR="009A54D8" w:rsidRDefault="009A54D8" w:rsidP="009A54D8"/>
    <w:p w14:paraId="6B7630AD" w14:textId="77777777" w:rsidR="009A54D8" w:rsidRDefault="009A54D8" w:rsidP="009A54D8"/>
    <w:p w14:paraId="30365841" w14:textId="77777777" w:rsidR="009A54D8" w:rsidRDefault="009A54D8" w:rsidP="009A54D8"/>
    <w:p w14:paraId="2FE495BF" w14:textId="77777777" w:rsidR="009A54D8" w:rsidRDefault="009A54D8" w:rsidP="009A54D8"/>
    <w:p w14:paraId="6F519BF2" w14:textId="77777777" w:rsidR="009A54D8" w:rsidRDefault="009A54D8" w:rsidP="009A54D8"/>
    <w:p w14:paraId="5B41AEED" w14:textId="01E09A29" w:rsidR="009A54D8" w:rsidRDefault="009A54D8" w:rsidP="009A54D8"/>
    <w:p w14:paraId="2086C521" w14:textId="6D45393C" w:rsidR="009A54D8" w:rsidRDefault="009A54D8" w:rsidP="009A54D8"/>
    <w:p w14:paraId="13B1B720" w14:textId="23CAF1B6" w:rsidR="009A54D8" w:rsidRDefault="009A54D8" w:rsidP="009A54D8"/>
    <w:p w14:paraId="276FC989" w14:textId="77777777" w:rsidR="009A54D8" w:rsidRPr="009A54D8" w:rsidRDefault="009A54D8" w:rsidP="009A54D8">
      <w:pPr>
        <w:rPr>
          <w:rFonts w:asciiTheme="majorHAnsi" w:hAnsiTheme="majorHAnsi" w:cstheme="majorHAnsi"/>
          <w:b/>
          <w:bCs/>
          <w:sz w:val="48"/>
          <w:szCs w:val="48"/>
        </w:rPr>
      </w:pPr>
      <w:r w:rsidRPr="009A54D8">
        <w:rPr>
          <w:rFonts w:asciiTheme="majorHAnsi" w:hAnsiTheme="majorHAnsi" w:cstheme="majorHAnsi"/>
          <w:b/>
          <w:bCs/>
          <w:sz w:val="48"/>
          <w:szCs w:val="48"/>
        </w:rPr>
        <w:t>Introduction</w:t>
      </w:r>
    </w:p>
    <w:p w14:paraId="06935767" w14:textId="77777777" w:rsidR="009A54D8" w:rsidRDefault="009A54D8" w:rsidP="009A54D8">
      <w:pPr>
        <w:rPr>
          <w:sz w:val="52"/>
          <w:szCs w:val="52"/>
        </w:rPr>
      </w:pPr>
    </w:p>
    <w:p w14:paraId="5D8CBA98" w14:textId="77777777" w:rsidR="009A54D8" w:rsidRPr="007130A0" w:rsidRDefault="009A54D8" w:rsidP="009A54D8">
      <w:pPr>
        <w:rPr>
          <w:rFonts w:cstheme="minorHAnsi"/>
          <w:szCs w:val="24"/>
        </w:rPr>
      </w:pPr>
      <w:r w:rsidRPr="007130A0">
        <w:rPr>
          <w:rFonts w:cstheme="minorHAnsi"/>
          <w:szCs w:val="24"/>
        </w:rPr>
        <w:t>In this Use Case, we have to sort the clientes by their TIN or their name.</w:t>
      </w:r>
    </w:p>
    <w:p w14:paraId="0C7F8F90" w14:textId="325953C8" w:rsidR="007130A0" w:rsidRPr="007130A0" w:rsidRDefault="009A54D8" w:rsidP="009A54D8">
      <w:pPr>
        <w:rPr>
          <w:rFonts w:cstheme="minorHAnsi"/>
          <w:szCs w:val="24"/>
        </w:rPr>
      </w:pPr>
      <w:r w:rsidRPr="007130A0">
        <w:rPr>
          <w:rFonts w:cstheme="minorHAnsi"/>
          <w:szCs w:val="24"/>
        </w:rPr>
        <w:t>We are asked to develop two sorting algortihms to do this function: a bubble sort and a selection sort.</w:t>
      </w:r>
      <w:r>
        <w:rPr>
          <w:sz w:val="28"/>
        </w:rPr>
        <w:t xml:space="preserve"> </w:t>
      </w:r>
    </w:p>
    <w:p w14:paraId="3D6FABB3" w14:textId="77777777" w:rsidR="007130A0" w:rsidRDefault="007130A0" w:rsidP="009A54D8">
      <w:pPr>
        <w:rPr>
          <w:sz w:val="28"/>
        </w:rPr>
      </w:pPr>
    </w:p>
    <w:p w14:paraId="6448837C" w14:textId="14B34BCD" w:rsidR="009A54D8" w:rsidRPr="007130A0" w:rsidRDefault="009A54D8" w:rsidP="009A54D8">
      <w:pPr>
        <w:rPr>
          <w:sz w:val="36"/>
          <w:szCs w:val="36"/>
        </w:rPr>
      </w:pPr>
      <w:r w:rsidRPr="007130A0">
        <w:rPr>
          <w:sz w:val="36"/>
          <w:szCs w:val="36"/>
        </w:rPr>
        <w:t>showNameList</w:t>
      </w:r>
    </w:p>
    <w:p w14:paraId="4CE9103A" w14:textId="77777777" w:rsidR="009A54D8" w:rsidRDefault="009A54D8" w:rsidP="009A54D8">
      <w:pPr>
        <w:rPr>
          <w:b/>
          <w:bCs/>
          <w:sz w:val="32"/>
          <w:szCs w:val="32"/>
        </w:rPr>
      </w:pPr>
    </w:p>
    <w:p w14:paraId="0774D805" w14:textId="77777777" w:rsidR="009A54D8" w:rsidRPr="00937718" w:rsidRDefault="009A54D8" w:rsidP="009A54D8">
      <w:pPr>
        <w:rPr>
          <w:b/>
          <w:bCs/>
          <w:sz w:val="32"/>
          <w:szCs w:val="32"/>
        </w:rPr>
      </w:pPr>
      <w:r w:rsidRPr="00937718">
        <w:rPr>
          <w:b/>
          <w:bCs/>
          <w:sz w:val="32"/>
          <w:szCs w:val="32"/>
        </w:rPr>
        <w:t>Pseudocode</w:t>
      </w:r>
    </w:p>
    <w:p w14:paraId="288FED04" w14:textId="77777777" w:rsidR="009A54D8" w:rsidRDefault="009A54D8" w:rsidP="009A54D8">
      <w:pPr>
        <w:rPr>
          <w:sz w:val="28"/>
        </w:rPr>
      </w:pPr>
      <w:r>
        <w:rPr>
          <w:sz w:val="28"/>
        </w:rPr>
        <w:t xml:space="preserve">1 </w:t>
      </w:r>
      <w:r w:rsidRPr="00552D10">
        <w:rPr>
          <w:sz w:val="28"/>
        </w:rPr>
        <w:t>showNameList</w:t>
      </w:r>
      <w:r>
        <w:rPr>
          <w:sz w:val="28"/>
        </w:rPr>
        <w:t>(x[1], x[2]….x[n])</w:t>
      </w:r>
    </w:p>
    <w:p w14:paraId="34848AF2" w14:textId="77777777" w:rsidR="009A54D8" w:rsidRDefault="009A54D8" w:rsidP="009A54D8">
      <w:pPr>
        <w:rPr>
          <w:sz w:val="28"/>
        </w:rPr>
      </w:pPr>
      <w:r>
        <w:rPr>
          <w:sz w:val="28"/>
        </w:rPr>
        <w:t>2 for a=1 to n-1</w:t>
      </w:r>
    </w:p>
    <w:p w14:paraId="5BD32D3F" w14:textId="77777777" w:rsidR="009A54D8" w:rsidRDefault="009A54D8" w:rsidP="009A54D8">
      <w:pPr>
        <w:rPr>
          <w:sz w:val="28"/>
        </w:rPr>
      </w:pPr>
      <w:r>
        <w:rPr>
          <w:sz w:val="28"/>
        </w:rPr>
        <w:t>3     for b=0 to n-a-1</w:t>
      </w:r>
    </w:p>
    <w:p w14:paraId="4F7BA0BA" w14:textId="77777777" w:rsidR="009A54D8" w:rsidRPr="00ED56B3" w:rsidRDefault="009A54D8" w:rsidP="009A54D8">
      <w:pPr>
        <w:rPr>
          <w:sz w:val="28"/>
        </w:rPr>
      </w:pPr>
      <w:r>
        <w:rPr>
          <w:sz w:val="28"/>
        </w:rPr>
        <w:t>4         if x[b]&gt;x[b+1]</w:t>
      </w:r>
    </w:p>
    <w:p w14:paraId="54D1ED6A" w14:textId="77777777" w:rsidR="009A54D8" w:rsidRPr="001A0F1C" w:rsidRDefault="009A54D8" w:rsidP="009A54D8">
      <w:pPr>
        <w:rPr>
          <w:sz w:val="28"/>
        </w:rPr>
      </w:pPr>
      <w:r w:rsidRPr="001A0F1C">
        <w:rPr>
          <w:sz w:val="28"/>
        </w:rPr>
        <w:t>5</w:t>
      </w:r>
      <w:r w:rsidRPr="001A0F1C">
        <w:t xml:space="preserve">                   </w:t>
      </w:r>
      <w:r w:rsidRPr="001A0F1C">
        <w:rPr>
          <w:sz w:val="28"/>
        </w:rPr>
        <w:t>client:=x[b]</w:t>
      </w:r>
    </w:p>
    <w:p w14:paraId="148DE04A" w14:textId="77777777" w:rsidR="009A54D8" w:rsidRPr="001A0F1C" w:rsidRDefault="009A54D8" w:rsidP="009A54D8">
      <w:pPr>
        <w:rPr>
          <w:sz w:val="28"/>
        </w:rPr>
      </w:pPr>
      <w:r w:rsidRPr="001A0F1C">
        <w:rPr>
          <w:sz w:val="28"/>
        </w:rPr>
        <w:t>6               x[b]:=x[b+1]</w:t>
      </w:r>
    </w:p>
    <w:p w14:paraId="21E23620" w14:textId="77777777" w:rsidR="009A54D8" w:rsidRPr="00937718" w:rsidRDefault="009A54D8" w:rsidP="009A54D8">
      <w:pPr>
        <w:rPr>
          <w:sz w:val="28"/>
        </w:rPr>
      </w:pPr>
      <w:r>
        <w:rPr>
          <w:sz w:val="28"/>
        </w:rPr>
        <w:t>7               x{b+1]:= client</w:t>
      </w:r>
    </w:p>
    <w:p w14:paraId="7E4328C9" w14:textId="77777777" w:rsidR="009A54D8" w:rsidRDefault="009A54D8" w:rsidP="009A54D8"/>
    <w:p w14:paraId="7180ABF1" w14:textId="77777777" w:rsidR="009A54D8" w:rsidRDefault="009A54D8" w:rsidP="009A54D8"/>
    <w:p w14:paraId="54C89A7D" w14:textId="619098AC" w:rsidR="009A54D8" w:rsidRPr="00A260A8" w:rsidRDefault="009A54D8" w:rsidP="009A54D8">
      <w:pPr>
        <w:rPr>
          <w:b/>
          <w:bCs/>
          <w:sz w:val="32"/>
          <w:szCs w:val="32"/>
        </w:rPr>
      </w:pPr>
      <w:r w:rsidRPr="00937718">
        <w:rPr>
          <w:b/>
          <w:bCs/>
          <w:sz w:val="32"/>
          <w:szCs w:val="32"/>
        </w:rPr>
        <w:t>Worst-Case Time Complexity Analysis</w:t>
      </w:r>
    </w:p>
    <w:tbl>
      <w:tblPr>
        <w:tblStyle w:val="TabelacomGrelha"/>
        <w:tblpPr w:leftFromText="141" w:rightFromText="141" w:vertAnchor="text" w:horzAnchor="margin" w:tblpY="162"/>
        <w:tblW w:w="8784" w:type="dxa"/>
        <w:tblLook w:val="04A0" w:firstRow="1" w:lastRow="0" w:firstColumn="1" w:lastColumn="0" w:noHBand="0" w:noVBand="1"/>
      </w:tblPr>
      <w:tblGrid>
        <w:gridCol w:w="4247"/>
        <w:gridCol w:w="4537"/>
      </w:tblGrid>
      <w:tr w:rsidR="009A54D8" w14:paraId="4383F013" w14:textId="77777777" w:rsidTr="00281104">
        <w:tc>
          <w:tcPr>
            <w:tcW w:w="4247" w:type="dxa"/>
          </w:tcPr>
          <w:p w14:paraId="2EDBA153" w14:textId="77777777" w:rsidR="009A54D8" w:rsidRDefault="009A54D8" w:rsidP="00281104">
            <w:r>
              <w:t>N lines</w:t>
            </w:r>
          </w:p>
        </w:tc>
        <w:tc>
          <w:tcPr>
            <w:tcW w:w="4537" w:type="dxa"/>
          </w:tcPr>
          <w:p w14:paraId="3AC8C6EB" w14:textId="77777777" w:rsidR="009A54D8" w:rsidRDefault="009A54D8" w:rsidP="00281104">
            <w:r>
              <w:t>Bubble Sort</w:t>
            </w:r>
          </w:p>
        </w:tc>
      </w:tr>
      <w:tr w:rsidR="009A54D8" w14:paraId="0E6E1EB3" w14:textId="77777777" w:rsidTr="00281104">
        <w:tc>
          <w:tcPr>
            <w:tcW w:w="4247" w:type="dxa"/>
          </w:tcPr>
          <w:p w14:paraId="379DE66A" w14:textId="77777777" w:rsidR="009A54D8" w:rsidRDefault="009A54D8" w:rsidP="00281104">
            <w:r>
              <w:t>2</w:t>
            </w:r>
          </w:p>
        </w:tc>
        <w:tc>
          <w:tcPr>
            <w:tcW w:w="4537" w:type="dxa"/>
          </w:tcPr>
          <w:p w14:paraId="3F9D3E5C" w14:textId="77777777" w:rsidR="009A54D8" w:rsidRDefault="009A54D8" w:rsidP="00281104">
            <w:r>
              <w:t xml:space="preserve">            (n) (A+C)</w:t>
            </w:r>
          </w:p>
        </w:tc>
      </w:tr>
      <w:tr w:rsidR="009A54D8" w14:paraId="03C13553" w14:textId="77777777" w:rsidTr="00281104">
        <w:trPr>
          <w:trHeight w:val="891"/>
        </w:trPr>
        <w:tc>
          <w:tcPr>
            <w:tcW w:w="4247" w:type="dxa"/>
          </w:tcPr>
          <w:p w14:paraId="319C733F" w14:textId="77777777" w:rsidR="009A54D8" w:rsidRDefault="009A54D8" w:rsidP="00281104">
            <w:r>
              <w:t>3</w:t>
            </w:r>
          </w:p>
        </w:tc>
        <w:tc>
          <w:tcPr>
            <w:tcW w:w="4537" w:type="dxa"/>
          </w:tcPr>
          <w:p w14:paraId="59FE16E5" w14:textId="77777777" w:rsidR="009A54D8" w:rsidRDefault="009A54D8" w:rsidP="00281104">
            <w:r>
              <w:t xml:space="preserve">                 </w:t>
            </w:r>
            <w:r>
              <w:br/>
            </w:r>
            <w:r>
              <w:rPr>
                <w:rFonts w:eastAsiaTheme="minorEastAsia"/>
              </w:rPr>
              <w:t>(</w:t>
            </w:r>
            <m:oMath>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n-1</m:t>
                      </m:r>
                    </m:e>
                  </m:d>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oMath>
            <w:r>
              <w:rPr>
                <w:rFonts w:eastAsiaTheme="minorEastAsia"/>
              </w:rPr>
              <w:t xml:space="preserve"> + (n-1))(A+C)</w:t>
            </w:r>
          </w:p>
        </w:tc>
      </w:tr>
      <w:tr w:rsidR="009A54D8" w14:paraId="1F7CAA03" w14:textId="77777777" w:rsidTr="00281104">
        <w:tc>
          <w:tcPr>
            <w:tcW w:w="4247" w:type="dxa"/>
          </w:tcPr>
          <w:p w14:paraId="2627545F" w14:textId="77777777" w:rsidR="009A54D8" w:rsidRDefault="009A54D8" w:rsidP="00281104">
            <w:r>
              <w:t>4</w:t>
            </w:r>
          </w:p>
        </w:tc>
        <w:tc>
          <w:tcPr>
            <w:tcW w:w="4537" w:type="dxa"/>
          </w:tcPr>
          <w:p w14:paraId="4DDC8239" w14:textId="77777777" w:rsidR="009A54D8" w:rsidRDefault="009A7024" w:rsidP="00281104">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e>
                </m:d>
                <m:r>
                  <w:rPr>
                    <w:rFonts w:ascii="Cambria Math" w:eastAsiaTheme="majorEastAsia" w:hAnsi="Cambria Math" w:cstheme="majorBidi"/>
                  </w:rPr>
                  <m:t>+(C)</m:t>
                </m:r>
              </m:oMath>
            </m:oMathPara>
          </w:p>
        </w:tc>
      </w:tr>
      <w:tr w:rsidR="009A54D8" w14:paraId="0579A35D" w14:textId="77777777" w:rsidTr="00281104">
        <w:tc>
          <w:tcPr>
            <w:tcW w:w="4247" w:type="dxa"/>
          </w:tcPr>
          <w:p w14:paraId="0C92FEBF" w14:textId="77777777" w:rsidR="009A54D8" w:rsidRDefault="009A54D8" w:rsidP="00281104">
            <w:r>
              <w:t>5</w:t>
            </w:r>
          </w:p>
        </w:tc>
        <w:tc>
          <w:tcPr>
            <w:tcW w:w="4537" w:type="dxa"/>
          </w:tcPr>
          <w:p w14:paraId="7E43AE10" w14:textId="77777777" w:rsidR="009A54D8" w:rsidRDefault="009A54D8" w:rsidP="00281104">
            <m:oMath>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r>
                <w:rPr>
                  <w:rFonts w:ascii="Cambria Math" w:eastAsiaTheme="majorEastAsia" w:hAnsi="Cambria Math" w:cstheme="majorBidi"/>
                </w:rPr>
                <m:t>)</m:t>
              </m:r>
            </m:oMath>
            <w:r>
              <w:rPr>
                <w:rFonts w:eastAsiaTheme="minorEastAsia"/>
              </w:rPr>
              <w:t>+ (A)</w:t>
            </w:r>
          </w:p>
        </w:tc>
      </w:tr>
      <w:tr w:rsidR="009A54D8" w14:paraId="6C398570" w14:textId="77777777" w:rsidTr="00281104">
        <w:tc>
          <w:tcPr>
            <w:tcW w:w="4247" w:type="dxa"/>
          </w:tcPr>
          <w:p w14:paraId="267CCA87" w14:textId="77777777" w:rsidR="009A54D8" w:rsidRDefault="009A54D8" w:rsidP="00281104">
            <w:r>
              <w:t>6</w:t>
            </w:r>
          </w:p>
        </w:tc>
        <w:tc>
          <w:tcPr>
            <w:tcW w:w="4537" w:type="dxa"/>
          </w:tcPr>
          <w:p w14:paraId="1C72692C" w14:textId="77777777" w:rsidR="009A54D8" w:rsidRDefault="009A54D8" w:rsidP="00281104">
            <m:oMath>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r>
                <w:rPr>
                  <w:rFonts w:ascii="Cambria Math" w:eastAsiaTheme="majorEastAsia" w:hAnsi="Cambria Math" w:cstheme="majorBidi"/>
                </w:rPr>
                <m:t>)</m:t>
              </m:r>
            </m:oMath>
            <w:r>
              <w:rPr>
                <w:rFonts w:eastAsiaTheme="minorEastAsia"/>
              </w:rPr>
              <w:t>+(A)</w:t>
            </w:r>
          </w:p>
        </w:tc>
      </w:tr>
      <w:tr w:rsidR="009A54D8" w14:paraId="27E8167F" w14:textId="77777777" w:rsidTr="00281104">
        <w:tc>
          <w:tcPr>
            <w:tcW w:w="4247" w:type="dxa"/>
          </w:tcPr>
          <w:p w14:paraId="75C10C53" w14:textId="77777777" w:rsidR="009A54D8" w:rsidRDefault="009A54D8" w:rsidP="00281104">
            <w:r>
              <w:t>7</w:t>
            </w:r>
          </w:p>
        </w:tc>
        <w:tc>
          <w:tcPr>
            <w:tcW w:w="4537" w:type="dxa"/>
          </w:tcPr>
          <w:p w14:paraId="0A02C910" w14:textId="77777777" w:rsidR="009A54D8" w:rsidRDefault="009A54D8" w:rsidP="00281104">
            <m:oMath>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r>
                <w:rPr>
                  <w:rFonts w:ascii="Cambria Math" w:eastAsiaTheme="majorEastAsia" w:hAnsi="Cambria Math" w:cstheme="majorBidi"/>
                </w:rPr>
                <m:t>)</m:t>
              </m:r>
            </m:oMath>
            <w:r>
              <w:rPr>
                <w:rFonts w:eastAsiaTheme="minorEastAsia"/>
              </w:rPr>
              <w:t>+(A)</w:t>
            </w:r>
          </w:p>
        </w:tc>
      </w:tr>
      <w:tr w:rsidR="009A54D8" w14:paraId="0D5D0DF6" w14:textId="77777777" w:rsidTr="00281104">
        <w:tc>
          <w:tcPr>
            <w:tcW w:w="4247" w:type="dxa"/>
          </w:tcPr>
          <w:p w14:paraId="0DB3DC02" w14:textId="77777777" w:rsidR="009A54D8" w:rsidRDefault="009A54D8" w:rsidP="00281104">
            <w:r>
              <w:t>total</w:t>
            </w:r>
          </w:p>
        </w:tc>
        <w:tc>
          <w:tcPr>
            <w:tcW w:w="4537" w:type="dxa"/>
          </w:tcPr>
          <w:p w14:paraId="480BF259" w14:textId="77777777" w:rsidR="009A54D8" w:rsidRDefault="009A54D8" w:rsidP="00281104"/>
        </w:tc>
      </w:tr>
      <w:tr w:rsidR="009A54D8" w14:paraId="5E1E0D68" w14:textId="77777777" w:rsidTr="00281104">
        <w:tc>
          <w:tcPr>
            <w:tcW w:w="4247" w:type="dxa"/>
          </w:tcPr>
          <w:p w14:paraId="45ED50BC" w14:textId="77777777" w:rsidR="009A54D8" w:rsidRDefault="009A54D8" w:rsidP="00281104">
            <w:r>
              <w:t>Big-O</w:t>
            </w:r>
          </w:p>
        </w:tc>
        <w:tc>
          <w:tcPr>
            <w:tcW w:w="4537" w:type="dxa"/>
          </w:tcPr>
          <w:p w14:paraId="3C3F293E" w14:textId="77777777" w:rsidR="009A54D8" w:rsidRDefault="009A54D8" w:rsidP="00281104">
            <w:r>
              <w:t>O(n^2)</w:t>
            </w:r>
          </w:p>
        </w:tc>
      </w:tr>
    </w:tbl>
    <w:p w14:paraId="41F53F79" w14:textId="77777777" w:rsidR="009A54D8" w:rsidRDefault="009A54D8" w:rsidP="009A54D8"/>
    <w:p w14:paraId="7890E5FC" w14:textId="77777777" w:rsidR="009A54D8" w:rsidRDefault="009A54D8" w:rsidP="009A54D8"/>
    <w:p w14:paraId="69D3FD5D" w14:textId="77777777" w:rsidR="009A54D8" w:rsidRDefault="009A54D8" w:rsidP="009A54D8"/>
    <w:p w14:paraId="04ABCCB4" w14:textId="77777777" w:rsidR="009A54D8" w:rsidRDefault="009A54D8" w:rsidP="009A54D8"/>
    <w:p w14:paraId="109BDE74" w14:textId="77777777" w:rsidR="009A54D8" w:rsidRDefault="009A54D8" w:rsidP="009A54D8"/>
    <w:p w14:paraId="46B1BF4A" w14:textId="77777777" w:rsidR="009A54D8" w:rsidRDefault="009A54D8" w:rsidP="009A54D8"/>
    <w:p w14:paraId="2A07DF77" w14:textId="77777777" w:rsidR="009A54D8" w:rsidRDefault="009A54D8" w:rsidP="009A54D8"/>
    <w:p w14:paraId="0B14A27D" w14:textId="77777777" w:rsidR="009A54D8" w:rsidRDefault="009A54D8" w:rsidP="009A54D8"/>
    <w:p w14:paraId="31AA491D" w14:textId="77777777" w:rsidR="009A54D8" w:rsidRDefault="009A54D8" w:rsidP="009A54D8"/>
    <w:p w14:paraId="6CC39DBF" w14:textId="77777777" w:rsidR="009A54D8" w:rsidRDefault="009A54D8" w:rsidP="009A54D8"/>
    <w:p w14:paraId="27879BC7" w14:textId="77777777" w:rsidR="009A54D8" w:rsidRDefault="009A54D8" w:rsidP="009A54D8"/>
    <w:p w14:paraId="186FF0A5" w14:textId="77777777" w:rsidR="009A54D8" w:rsidRDefault="009A54D8" w:rsidP="009A54D8"/>
    <w:p w14:paraId="196FAB22" w14:textId="77777777" w:rsidR="009A54D8" w:rsidRDefault="009A54D8" w:rsidP="009A54D8"/>
    <w:p w14:paraId="6C04EBE0" w14:textId="77777777" w:rsidR="009A54D8" w:rsidRDefault="009A54D8" w:rsidP="009A54D8"/>
    <w:p w14:paraId="4F55FC63" w14:textId="77777777" w:rsidR="00C01DA2" w:rsidRDefault="00C01DA2" w:rsidP="007130A0">
      <w:pPr>
        <w:rPr>
          <w:b/>
          <w:bCs/>
          <w:sz w:val="28"/>
        </w:rPr>
      </w:pPr>
    </w:p>
    <w:p w14:paraId="59E59DF4" w14:textId="77777777" w:rsidR="00C01DA2" w:rsidRDefault="00C01DA2" w:rsidP="007130A0">
      <w:pPr>
        <w:rPr>
          <w:b/>
          <w:bCs/>
          <w:sz w:val="28"/>
        </w:rPr>
      </w:pPr>
    </w:p>
    <w:p w14:paraId="5896CB9F" w14:textId="77777777" w:rsidR="00A260A8" w:rsidRDefault="00A260A8" w:rsidP="007130A0">
      <w:pPr>
        <w:rPr>
          <w:b/>
          <w:bCs/>
          <w:sz w:val="28"/>
        </w:rPr>
      </w:pPr>
    </w:p>
    <w:p w14:paraId="4376FE71" w14:textId="77777777" w:rsidR="00A260A8" w:rsidRDefault="00A260A8" w:rsidP="007130A0">
      <w:pPr>
        <w:rPr>
          <w:b/>
          <w:bCs/>
          <w:sz w:val="28"/>
        </w:rPr>
      </w:pPr>
    </w:p>
    <w:p w14:paraId="3350E1C3" w14:textId="77777777" w:rsidR="00A260A8" w:rsidRDefault="00A260A8" w:rsidP="007130A0">
      <w:pPr>
        <w:rPr>
          <w:b/>
          <w:bCs/>
          <w:sz w:val="28"/>
        </w:rPr>
      </w:pPr>
    </w:p>
    <w:p w14:paraId="15CAAE21" w14:textId="77777777" w:rsidR="00A260A8" w:rsidRDefault="00A260A8" w:rsidP="007130A0">
      <w:pPr>
        <w:rPr>
          <w:b/>
          <w:bCs/>
          <w:sz w:val="28"/>
        </w:rPr>
      </w:pPr>
    </w:p>
    <w:p w14:paraId="224A5720" w14:textId="77777777" w:rsidR="00A260A8" w:rsidRDefault="00A260A8" w:rsidP="007130A0">
      <w:pPr>
        <w:rPr>
          <w:b/>
          <w:bCs/>
          <w:sz w:val="28"/>
        </w:rPr>
      </w:pPr>
    </w:p>
    <w:p w14:paraId="434C0D2F" w14:textId="77777777" w:rsidR="00A260A8" w:rsidRDefault="00A260A8" w:rsidP="007130A0">
      <w:pPr>
        <w:rPr>
          <w:b/>
          <w:bCs/>
          <w:sz w:val="28"/>
        </w:rPr>
      </w:pPr>
    </w:p>
    <w:p w14:paraId="1354B9E9" w14:textId="77777777" w:rsidR="00A260A8" w:rsidRDefault="00A260A8" w:rsidP="007130A0">
      <w:pPr>
        <w:rPr>
          <w:b/>
          <w:bCs/>
          <w:sz w:val="28"/>
        </w:rPr>
      </w:pPr>
    </w:p>
    <w:p w14:paraId="4CCCAADE" w14:textId="77777777" w:rsidR="00A260A8" w:rsidRDefault="00A260A8" w:rsidP="007130A0">
      <w:pPr>
        <w:rPr>
          <w:b/>
          <w:bCs/>
          <w:sz w:val="28"/>
        </w:rPr>
      </w:pPr>
    </w:p>
    <w:p w14:paraId="3AFE5D84" w14:textId="346CCBA1" w:rsidR="007130A0" w:rsidRPr="007130A0" w:rsidRDefault="007130A0" w:rsidP="007130A0">
      <w:pPr>
        <w:rPr>
          <w:b/>
          <w:bCs/>
          <w:sz w:val="28"/>
        </w:rPr>
      </w:pPr>
      <w:r w:rsidRPr="007130A0">
        <w:rPr>
          <w:b/>
          <w:bCs/>
          <w:sz w:val="28"/>
        </w:rPr>
        <w:t xml:space="preserve">Realtime Run Tests </w:t>
      </w:r>
    </w:p>
    <w:p w14:paraId="63B035C6" w14:textId="6A3CEB40" w:rsidR="007130A0" w:rsidRDefault="007130A0" w:rsidP="009A54D8">
      <w:pPr>
        <w:rPr>
          <w:sz w:val="72"/>
          <w:szCs w:val="72"/>
        </w:rPr>
      </w:pPr>
      <w:r w:rsidRPr="007130A0">
        <w:drawing>
          <wp:inline distT="0" distB="0" distL="0" distR="0" wp14:anchorId="06053F8E" wp14:editId="661AB07D">
            <wp:extent cx="5556361" cy="1781299"/>
            <wp:effectExtent l="0" t="0" r="635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602005" cy="1795932"/>
                    </a:xfrm>
                    <a:prstGeom prst="rect">
                      <a:avLst/>
                    </a:prstGeom>
                    <a:noFill/>
                    <a:ln>
                      <a:noFill/>
                    </a:ln>
                  </pic:spPr>
                </pic:pic>
              </a:graphicData>
            </a:graphic>
          </wp:inline>
        </w:drawing>
      </w:r>
    </w:p>
    <w:p w14:paraId="5C75D02A" w14:textId="77777777" w:rsidR="00A76666" w:rsidRPr="00E767E3" w:rsidRDefault="00A76666" w:rsidP="009A54D8">
      <w:pPr>
        <w:rPr>
          <w:sz w:val="52"/>
          <w:szCs w:val="52"/>
        </w:rPr>
      </w:pPr>
    </w:p>
    <w:p w14:paraId="13D9D6E1" w14:textId="24D3627B" w:rsidR="009A54D8" w:rsidRPr="007130A0" w:rsidRDefault="009A54D8" w:rsidP="009A54D8">
      <w:pPr>
        <w:rPr>
          <w:sz w:val="48"/>
          <w:szCs w:val="48"/>
        </w:rPr>
      </w:pPr>
      <w:r w:rsidRPr="00E767E3">
        <w:rPr>
          <w:sz w:val="40"/>
          <w:szCs w:val="40"/>
        </w:rPr>
        <w:t>showNameList1</w:t>
      </w:r>
    </w:p>
    <w:p w14:paraId="74A3D494" w14:textId="77777777" w:rsidR="009A54D8" w:rsidRPr="0023250F" w:rsidRDefault="009A54D8" w:rsidP="009A54D8">
      <w:pPr>
        <w:rPr>
          <w:b/>
          <w:bCs/>
          <w:sz w:val="32"/>
          <w:szCs w:val="32"/>
        </w:rPr>
      </w:pPr>
      <w:r w:rsidRPr="0023250F">
        <w:rPr>
          <w:b/>
          <w:bCs/>
          <w:sz w:val="32"/>
          <w:szCs w:val="32"/>
        </w:rPr>
        <w:t>Pseudocode</w:t>
      </w:r>
    </w:p>
    <w:p w14:paraId="4C1F18F1" w14:textId="3A8F4756" w:rsidR="009A54D8" w:rsidRPr="0023250F" w:rsidRDefault="009A54D8" w:rsidP="009A54D8">
      <w:pPr>
        <w:rPr>
          <w:sz w:val="28"/>
        </w:rPr>
      </w:pPr>
      <w:r w:rsidRPr="0023250F">
        <w:rPr>
          <w:sz w:val="28"/>
        </w:rPr>
        <w:t>1</w:t>
      </w:r>
      <w:r w:rsidR="007130A0" w:rsidRPr="0023250F">
        <w:rPr>
          <w:sz w:val="28"/>
        </w:rPr>
        <w:tab/>
      </w:r>
      <w:r w:rsidRPr="0023250F">
        <w:rPr>
          <w:sz w:val="28"/>
        </w:rPr>
        <w:t xml:space="preserve"> showNameList(x[1], x[2]….x[n])</w:t>
      </w:r>
    </w:p>
    <w:p w14:paraId="600CB409" w14:textId="25B08323" w:rsidR="009A54D8" w:rsidRDefault="009A54D8" w:rsidP="009A54D8">
      <w:pPr>
        <w:rPr>
          <w:sz w:val="28"/>
        </w:rPr>
      </w:pPr>
      <w:r>
        <w:rPr>
          <w:sz w:val="28"/>
        </w:rPr>
        <w:t>2</w:t>
      </w:r>
      <w:r w:rsidR="007130A0">
        <w:rPr>
          <w:sz w:val="28"/>
        </w:rPr>
        <w:tab/>
      </w:r>
      <w:r>
        <w:rPr>
          <w:sz w:val="28"/>
        </w:rPr>
        <w:t xml:space="preserve"> for a=1 to n-1</w:t>
      </w:r>
    </w:p>
    <w:p w14:paraId="626398FB" w14:textId="446A9994" w:rsidR="009A54D8" w:rsidRDefault="009A54D8" w:rsidP="009A54D8">
      <w:pPr>
        <w:rPr>
          <w:sz w:val="28"/>
        </w:rPr>
      </w:pPr>
      <w:r>
        <w:rPr>
          <w:sz w:val="28"/>
        </w:rPr>
        <w:t xml:space="preserve">3     </w:t>
      </w:r>
      <w:r w:rsidR="007130A0">
        <w:rPr>
          <w:sz w:val="28"/>
        </w:rPr>
        <w:tab/>
      </w:r>
      <w:r w:rsidR="007130A0">
        <w:rPr>
          <w:sz w:val="28"/>
        </w:rPr>
        <w:tab/>
      </w:r>
      <w:r>
        <w:rPr>
          <w:sz w:val="28"/>
        </w:rPr>
        <w:t>for b=0 to n-a-1</w:t>
      </w:r>
    </w:p>
    <w:p w14:paraId="21F0BB9D" w14:textId="3BDF345C" w:rsidR="009A54D8" w:rsidRPr="00ED56B3" w:rsidRDefault="009A54D8" w:rsidP="009A54D8">
      <w:pPr>
        <w:rPr>
          <w:sz w:val="28"/>
        </w:rPr>
      </w:pPr>
      <w:r>
        <w:rPr>
          <w:sz w:val="28"/>
        </w:rPr>
        <w:t xml:space="preserve">4         </w:t>
      </w:r>
      <w:r w:rsidR="007130A0">
        <w:rPr>
          <w:sz w:val="28"/>
        </w:rPr>
        <w:tab/>
      </w:r>
      <w:r w:rsidR="007130A0">
        <w:rPr>
          <w:sz w:val="28"/>
        </w:rPr>
        <w:tab/>
      </w:r>
      <w:r>
        <w:rPr>
          <w:sz w:val="28"/>
        </w:rPr>
        <w:t>if x[b]&gt;x[b+1]</w:t>
      </w:r>
    </w:p>
    <w:p w14:paraId="2B5A3520" w14:textId="1903C636" w:rsidR="009A54D8" w:rsidRPr="001A0F1C" w:rsidRDefault="009A54D8" w:rsidP="009A54D8">
      <w:pPr>
        <w:rPr>
          <w:sz w:val="28"/>
        </w:rPr>
      </w:pPr>
      <w:r w:rsidRPr="001A0F1C">
        <w:rPr>
          <w:sz w:val="28"/>
        </w:rPr>
        <w:t>5</w:t>
      </w:r>
      <w:r w:rsidRPr="001A0F1C">
        <w:t xml:space="preserve">                   </w:t>
      </w:r>
      <w:r w:rsidR="007130A0">
        <w:rPr>
          <w:sz w:val="28"/>
        </w:rPr>
        <w:tab/>
      </w:r>
      <w:r w:rsidR="007130A0">
        <w:rPr>
          <w:sz w:val="28"/>
        </w:rPr>
        <w:tab/>
        <w:t xml:space="preserve">   c</w:t>
      </w:r>
      <w:r w:rsidRPr="001A0F1C">
        <w:rPr>
          <w:sz w:val="28"/>
        </w:rPr>
        <w:t>lient:=x[b]</w:t>
      </w:r>
    </w:p>
    <w:p w14:paraId="3EB4E437" w14:textId="261A774A" w:rsidR="009A54D8" w:rsidRPr="001A0F1C" w:rsidRDefault="009A54D8" w:rsidP="009A54D8">
      <w:pPr>
        <w:rPr>
          <w:sz w:val="28"/>
        </w:rPr>
      </w:pPr>
      <w:r w:rsidRPr="001A0F1C">
        <w:rPr>
          <w:sz w:val="28"/>
        </w:rPr>
        <w:t xml:space="preserve">6               </w:t>
      </w:r>
      <w:r w:rsidR="007130A0">
        <w:rPr>
          <w:sz w:val="28"/>
        </w:rPr>
        <w:tab/>
      </w:r>
      <w:r w:rsidR="007130A0">
        <w:rPr>
          <w:sz w:val="28"/>
        </w:rPr>
        <w:tab/>
        <w:t xml:space="preserve">   </w:t>
      </w:r>
      <w:r w:rsidRPr="001A0F1C">
        <w:rPr>
          <w:sz w:val="28"/>
        </w:rPr>
        <w:t>x[b]:=x[b+1]</w:t>
      </w:r>
    </w:p>
    <w:p w14:paraId="3CA3F8C8" w14:textId="32D4BB19" w:rsidR="009A54D8" w:rsidRPr="00937718" w:rsidRDefault="009A54D8" w:rsidP="009A54D8">
      <w:pPr>
        <w:rPr>
          <w:sz w:val="28"/>
        </w:rPr>
      </w:pPr>
      <w:r>
        <w:rPr>
          <w:sz w:val="28"/>
        </w:rPr>
        <w:t xml:space="preserve">7               </w:t>
      </w:r>
      <w:r w:rsidR="007130A0">
        <w:rPr>
          <w:sz w:val="28"/>
        </w:rPr>
        <w:tab/>
      </w:r>
      <w:r w:rsidR="007130A0">
        <w:rPr>
          <w:sz w:val="28"/>
        </w:rPr>
        <w:tab/>
        <w:t xml:space="preserve">   </w:t>
      </w:r>
      <w:r>
        <w:rPr>
          <w:sz w:val="28"/>
        </w:rPr>
        <w:t>x{b+1]:= client</w:t>
      </w:r>
    </w:p>
    <w:p w14:paraId="798BF296" w14:textId="77777777" w:rsidR="009A54D8" w:rsidRPr="006D0513" w:rsidRDefault="009A54D8" w:rsidP="009A54D8">
      <w:pPr>
        <w:rPr>
          <w:b/>
          <w:bCs/>
          <w:sz w:val="32"/>
          <w:szCs w:val="32"/>
        </w:rPr>
      </w:pPr>
    </w:p>
    <w:p w14:paraId="08E64DD8" w14:textId="77777777" w:rsidR="009A54D8" w:rsidRDefault="009A54D8" w:rsidP="009A54D8"/>
    <w:p w14:paraId="6A4C9C28" w14:textId="77777777" w:rsidR="009A54D8" w:rsidRPr="00E767E3" w:rsidRDefault="009A54D8" w:rsidP="009A54D8">
      <w:pPr>
        <w:rPr>
          <w:b/>
          <w:bCs/>
          <w:sz w:val="28"/>
        </w:rPr>
      </w:pPr>
      <w:r w:rsidRPr="00E767E3">
        <w:rPr>
          <w:b/>
          <w:bCs/>
          <w:sz w:val="28"/>
        </w:rPr>
        <w:t>Worst-Case Time Complexity Analysis</w:t>
      </w:r>
    </w:p>
    <w:p w14:paraId="180F9E26" w14:textId="77777777" w:rsidR="009A54D8" w:rsidRPr="00E767E3" w:rsidRDefault="009A54D8" w:rsidP="009A54D8">
      <w:pPr>
        <w:rPr>
          <w:sz w:val="22"/>
          <w:szCs w:val="24"/>
        </w:rPr>
      </w:pPr>
    </w:p>
    <w:tbl>
      <w:tblPr>
        <w:tblStyle w:val="TabelacomGrelha"/>
        <w:tblpPr w:leftFromText="141" w:rightFromText="141" w:vertAnchor="text" w:horzAnchor="margin" w:tblpY="162"/>
        <w:tblW w:w="8784" w:type="dxa"/>
        <w:tblLook w:val="04A0" w:firstRow="1" w:lastRow="0" w:firstColumn="1" w:lastColumn="0" w:noHBand="0" w:noVBand="1"/>
      </w:tblPr>
      <w:tblGrid>
        <w:gridCol w:w="4247"/>
        <w:gridCol w:w="4537"/>
      </w:tblGrid>
      <w:tr w:rsidR="009A54D8" w14:paraId="6ABDCF34" w14:textId="77777777" w:rsidTr="00281104">
        <w:tc>
          <w:tcPr>
            <w:tcW w:w="4247" w:type="dxa"/>
          </w:tcPr>
          <w:p w14:paraId="2A32D5B2" w14:textId="77777777" w:rsidR="009A54D8" w:rsidRDefault="009A54D8" w:rsidP="00281104">
            <w:r>
              <w:t>N lines</w:t>
            </w:r>
          </w:p>
        </w:tc>
        <w:tc>
          <w:tcPr>
            <w:tcW w:w="4537" w:type="dxa"/>
          </w:tcPr>
          <w:p w14:paraId="7B3CE8D9" w14:textId="77777777" w:rsidR="009A54D8" w:rsidRDefault="009A54D8" w:rsidP="00281104">
            <w:r>
              <w:t>Bubble Sort</w:t>
            </w:r>
          </w:p>
        </w:tc>
      </w:tr>
      <w:tr w:rsidR="009A54D8" w14:paraId="7E215AA7" w14:textId="77777777" w:rsidTr="00281104">
        <w:tc>
          <w:tcPr>
            <w:tcW w:w="4247" w:type="dxa"/>
          </w:tcPr>
          <w:p w14:paraId="0EC30032" w14:textId="77777777" w:rsidR="009A54D8" w:rsidRDefault="009A54D8" w:rsidP="00281104">
            <w:r>
              <w:t>2</w:t>
            </w:r>
          </w:p>
        </w:tc>
        <w:tc>
          <w:tcPr>
            <w:tcW w:w="4537" w:type="dxa"/>
          </w:tcPr>
          <w:p w14:paraId="69EB2CC4" w14:textId="77777777" w:rsidR="009A54D8" w:rsidRDefault="009A54D8" w:rsidP="00281104">
            <w:r>
              <w:t xml:space="preserve">            (n) (A+C)</w:t>
            </w:r>
          </w:p>
        </w:tc>
      </w:tr>
      <w:tr w:rsidR="009A54D8" w14:paraId="71FA229A" w14:textId="77777777" w:rsidTr="00281104">
        <w:trPr>
          <w:trHeight w:val="891"/>
        </w:trPr>
        <w:tc>
          <w:tcPr>
            <w:tcW w:w="4247" w:type="dxa"/>
          </w:tcPr>
          <w:p w14:paraId="609FB7BF" w14:textId="77777777" w:rsidR="009A54D8" w:rsidRDefault="009A54D8" w:rsidP="00281104">
            <w:r>
              <w:t>3</w:t>
            </w:r>
          </w:p>
        </w:tc>
        <w:tc>
          <w:tcPr>
            <w:tcW w:w="4537" w:type="dxa"/>
          </w:tcPr>
          <w:p w14:paraId="6A58F69F" w14:textId="77777777" w:rsidR="009A54D8" w:rsidRDefault="009A54D8" w:rsidP="00281104">
            <w:r>
              <w:t xml:space="preserve">                 </w:t>
            </w:r>
            <w:r>
              <w:br/>
            </w:r>
            <w:r>
              <w:rPr>
                <w:rFonts w:eastAsiaTheme="minorEastAsia"/>
              </w:rPr>
              <w:t>(</w:t>
            </w:r>
            <m:oMath>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n-1</m:t>
                      </m:r>
                    </m:e>
                  </m:d>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oMath>
            <w:r>
              <w:rPr>
                <w:rFonts w:eastAsiaTheme="minorEastAsia"/>
              </w:rPr>
              <w:t xml:space="preserve"> + (n-1))(A+C)</w:t>
            </w:r>
          </w:p>
        </w:tc>
      </w:tr>
      <w:tr w:rsidR="009A54D8" w14:paraId="2594D3BB" w14:textId="77777777" w:rsidTr="00281104">
        <w:tc>
          <w:tcPr>
            <w:tcW w:w="4247" w:type="dxa"/>
          </w:tcPr>
          <w:p w14:paraId="240E5CEB" w14:textId="77777777" w:rsidR="009A54D8" w:rsidRDefault="009A54D8" w:rsidP="00281104">
            <w:r>
              <w:t>4</w:t>
            </w:r>
          </w:p>
        </w:tc>
        <w:tc>
          <w:tcPr>
            <w:tcW w:w="4537" w:type="dxa"/>
          </w:tcPr>
          <w:p w14:paraId="560F574C" w14:textId="77777777" w:rsidR="009A54D8" w:rsidRDefault="009A7024" w:rsidP="00281104">
            <m:oMathPara>
              <m:oMath>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e>
                </m:d>
                <m:r>
                  <w:rPr>
                    <w:rFonts w:ascii="Cambria Math" w:eastAsiaTheme="majorEastAsia" w:hAnsi="Cambria Math" w:cstheme="majorBidi"/>
                  </w:rPr>
                  <m:t>+(C)</m:t>
                </m:r>
              </m:oMath>
            </m:oMathPara>
          </w:p>
        </w:tc>
      </w:tr>
      <w:tr w:rsidR="009A54D8" w14:paraId="56309112" w14:textId="77777777" w:rsidTr="00281104">
        <w:tc>
          <w:tcPr>
            <w:tcW w:w="4247" w:type="dxa"/>
          </w:tcPr>
          <w:p w14:paraId="598B6D98" w14:textId="77777777" w:rsidR="009A54D8" w:rsidRDefault="009A54D8" w:rsidP="00281104">
            <w:r>
              <w:t>5</w:t>
            </w:r>
          </w:p>
        </w:tc>
        <w:tc>
          <w:tcPr>
            <w:tcW w:w="4537" w:type="dxa"/>
          </w:tcPr>
          <w:p w14:paraId="54F8570E" w14:textId="77777777" w:rsidR="009A54D8" w:rsidRDefault="009A54D8" w:rsidP="00281104">
            <m:oMath>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r>
                <w:rPr>
                  <w:rFonts w:ascii="Cambria Math" w:eastAsiaTheme="majorEastAsia" w:hAnsi="Cambria Math" w:cstheme="majorBidi"/>
                </w:rPr>
                <m:t>)</m:t>
              </m:r>
            </m:oMath>
            <w:r>
              <w:rPr>
                <w:rFonts w:eastAsiaTheme="minorEastAsia"/>
              </w:rPr>
              <w:t>+ (A)</w:t>
            </w:r>
          </w:p>
        </w:tc>
      </w:tr>
      <w:tr w:rsidR="009A54D8" w14:paraId="14DD51C0" w14:textId="77777777" w:rsidTr="00281104">
        <w:tc>
          <w:tcPr>
            <w:tcW w:w="4247" w:type="dxa"/>
          </w:tcPr>
          <w:p w14:paraId="203A4957" w14:textId="77777777" w:rsidR="009A54D8" w:rsidRDefault="009A54D8" w:rsidP="00281104">
            <w:r>
              <w:t>6</w:t>
            </w:r>
          </w:p>
        </w:tc>
        <w:tc>
          <w:tcPr>
            <w:tcW w:w="4537" w:type="dxa"/>
          </w:tcPr>
          <w:p w14:paraId="771C545C" w14:textId="77777777" w:rsidR="009A54D8" w:rsidRDefault="009A54D8" w:rsidP="00281104">
            <m:oMath>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r>
                <w:rPr>
                  <w:rFonts w:ascii="Cambria Math" w:eastAsiaTheme="majorEastAsia" w:hAnsi="Cambria Math" w:cstheme="majorBidi"/>
                </w:rPr>
                <m:t>)</m:t>
              </m:r>
            </m:oMath>
            <w:r>
              <w:rPr>
                <w:rFonts w:eastAsiaTheme="minorEastAsia"/>
              </w:rPr>
              <w:t>+(A)</w:t>
            </w:r>
          </w:p>
        </w:tc>
      </w:tr>
      <w:tr w:rsidR="009A54D8" w14:paraId="2FF6CEA9" w14:textId="77777777" w:rsidTr="00281104">
        <w:tc>
          <w:tcPr>
            <w:tcW w:w="4247" w:type="dxa"/>
          </w:tcPr>
          <w:p w14:paraId="0995DDD6" w14:textId="77777777" w:rsidR="009A54D8" w:rsidRDefault="009A54D8" w:rsidP="00281104">
            <w:r>
              <w:t>7</w:t>
            </w:r>
          </w:p>
        </w:tc>
        <w:tc>
          <w:tcPr>
            <w:tcW w:w="4537" w:type="dxa"/>
          </w:tcPr>
          <w:p w14:paraId="556C1F3A" w14:textId="77777777" w:rsidR="009A54D8" w:rsidRDefault="009A54D8" w:rsidP="00281104">
            <m:oMath>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n-a-1</m:t>
                      </m:r>
                    </m:e>
                  </m:d>
                </m:num>
                <m:den>
                  <m:r>
                    <w:rPr>
                      <w:rFonts w:ascii="Cambria Math" w:eastAsiaTheme="majorEastAsia" w:hAnsi="Cambria Math" w:cstheme="majorBidi"/>
                    </w:rPr>
                    <m:t>2</m:t>
                  </m:r>
                </m:den>
              </m:f>
              <m:r>
                <w:rPr>
                  <w:rFonts w:ascii="Cambria Math" w:eastAsiaTheme="majorEastAsia" w:hAnsi="Cambria Math" w:cstheme="majorBidi"/>
                </w:rPr>
                <m:t>)</m:t>
              </m:r>
            </m:oMath>
            <w:r>
              <w:rPr>
                <w:rFonts w:eastAsiaTheme="minorEastAsia"/>
              </w:rPr>
              <w:t>+(A)</w:t>
            </w:r>
          </w:p>
        </w:tc>
      </w:tr>
      <w:tr w:rsidR="009A54D8" w14:paraId="5AE36B2D" w14:textId="77777777" w:rsidTr="00281104">
        <w:tc>
          <w:tcPr>
            <w:tcW w:w="4247" w:type="dxa"/>
          </w:tcPr>
          <w:p w14:paraId="2A62F406" w14:textId="77777777" w:rsidR="009A54D8" w:rsidRDefault="009A54D8" w:rsidP="00281104">
            <w:r>
              <w:t>total</w:t>
            </w:r>
          </w:p>
        </w:tc>
        <w:tc>
          <w:tcPr>
            <w:tcW w:w="4537" w:type="dxa"/>
          </w:tcPr>
          <w:p w14:paraId="313860B9" w14:textId="77777777" w:rsidR="009A54D8" w:rsidRDefault="009A54D8" w:rsidP="00281104"/>
        </w:tc>
      </w:tr>
      <w:tr w:rsidR="009A54D8" w14:paraId="5716F58B" w14:textId="77777777" w:rsidTr="00281104">
        <w:tc>
          <w:tcPr>
            <w:tcW w:w="4247" w:type="dxa"/>
          </w:tcPr>
          <w:p w14:paraId="6193929C" w14:textId="77777777" w:rsidR="009A54D8" w:rsidRDefault="009A54D8" w:rsidP="00281104">
            <w:r>
              <w:t>Big-O</w:t>
            </w:r>
          </w:p>
        </w:tc>
        <w:tc>
          <w:tcPr>
            <w:tcW w:w="4537" w:type="dxa"/>
          </w:tcPr>
          <w:p w14:paraId="756C4EC6" w14:textId="77777777" w:rsidR="009A54D8" w:rsidRDefault="009A54D8" w:rsidP="00281104">
            <w:r>
              <w:t>O(n^2)</w:t>
            </w:r>
          </w:p>
        </w:tc>
      </w:tr>
    </w:tbl>
    <w:p w14:paraId="26D6B9D4" w14:textId="77777777" w:rsidR="009A54D8" w:rsidRDefault="009A54D8" w:rsidP="009A54D8"/>
    <w:p w14:paraId="16A3B5D0" w14:textId="77777777" w:rsidR="009A54D8" w:rsidRDefault="009A54D8" w:rsidP="009A54D8"/>
    <w:p w14:paraId="21829E18" w14:textId="77777777" w:rsidR="009A54D8" w:rsidRDefault="009A54D8" w:rsidP="009A54D8"/>
    <w:p w14:paraId="7BDAD591" w14:textId="22DC9DEE" w:rsidR="009A54D8" w:rsidRPr="00886D8D" w:rsidRDefault="009A54D8" w:rsidP="009A54D8">
      <w:pPr>
        <w:rPr>
          <w:b/>
          <w:bCs/>
          <w:sz w:val="32"/>
          <w:szCs w:val="32"/>
        </w:rPr>
      </w:pPr>
      <w:r w:rsidRPr="00886D8D">
        <w:rPr>
          <w:b/>
          <w:bCs/>
          <w:sz w:val="32"/>
          <w:szCs w:val="32"/>
        </w:rPr>
        <w:t xml:space="preserve"> </w:t>
      </w:r>
    </w:p>
    <w:p w14:paraId="26C7AC84" w14:textId="77777777" w:rsidR="00E767E3" w:rsidRDefault="00E767E3" w:rsidP="00E767E3">
      <w:pPr>
        <w:rPr>
          <w:b/>
          <w:bCs/>
          <w:sz w:val="32"/>
          <w:szCs w:val="32"/>
        </w:rPr>
      </w:pPr>
    </w:p>
    <w:p w14:paraId="7ACE1308" w14:textId="77777777" w:rsidR="00E767E3" w:rsidRDefault="00E767E3" w:rsidP="00E767E3">
      <w:pPr>
        <w:rPr>
          <w:b/>
          <w:bCs/>
          <w:sz w:val="32"/>
          <w:szCs w:val="32"/>
        </w:rPr>
      </w:pPr>
    </w:p>
    <w:p w14:paraId="47E7529C" w14:textId="77777777" w:rsidR="00E767E3" w:rsidRDefault="00E767E3" w:rsidP="00E767E3">
      <w:pPr>
        <w:rPr>
          <w:b/>
          <w:bCs/>
          <w:sz w:val="32"/>
          <w:szCs w:val="32"/>
        </w:rPr>
      </w:pPr>
    </w:p>
    <w:p w14:paraId="43CC7337" w14:textId="77777777" w:rsidR="00E767E3" w:rsidRDefault="00E767E3" w:rsidP="00E767E3">
      <w:pPr>
        <w:rPr>
          <w:b/>
          <w:bCs/>
          <w:sz w:val="32"/>
          <w:szCs w:val="32"/>
        </w:rPr>
      </w:pPr>
    </w:p>
    <w:p w14:paraId="0E9E3997" w14:textId="77777777" w:rsidR="00E767E3" w:rsidRDefault="00E767E3" w:rsidP="00E767E3">
      <w:pPr>
        <w:rPr>
          <w:b/>
          <w:bCs/>
          <w:sz w:val="32"/>
          <w:szCs w:val="32"/>
        </w:rPr>
      </w:pPr>
    </w:p>
    <w:p w14:paraId="0909D8C9" w14:textId="77777777" w:rsidR="00E767E3" w:rsidRDefault="00E767E3" w:rsidP="00E767E3">
      <w:pPr>
        <w:rPr>
          <w:b/>
          <w:bCs/>
          <w:sz w:val="32"/>
          <w:szCs w:val="32"/>
        </w:rPr>
      </w:pPr>
    </w:p>
    <w:p w14:paraId="589FAC3B" w14:textId="77777777" w:rsidR="00E767E3" w:rsidRDefault="00E767E3" w:rsidP="00E767E3">
      <w:pPr>
        <w:rPr>
          <w:b/>
          <w:bCs/>
          <w:sz w:val="32"/>
          <w:szCs w:val="32"/>
        </w:rPr>
      </w:pPr>
    </w:p>
    <w:p w14:paraId="79391E53" w14:textId="77777777" w:rsidR="00E767E3" w:rsidRDefault="00E767E3" w:rsidP="00E767E3">
      <w:pPr>
        <w:rPr>
          <w:b/>
          <w:bCs/>
          <w:sz w:val="32"/>
          <w:szCs w:val="32"/>
        </w:rPr>
      </w:pPr>
    </w:p>
    <w:p w14:paraId="76A30AFF" w14:textId="77777777" w:rsidR="00E767E3" w:rsidRDefault="00E767E3" w:rsidP="00E767E3">
      <w:pPr>
        <w:rPr>
          <w:b/>
          <w:bCs/>
          <w:sz w:val="32"/>
          <w:szCs w:val="32"/>
        </w:rPr>
      </w:pPr>
    </w:p>
    <w:p w14:paraId="10EE64C1" w14:textId="77777777" w:rsidR="00E767E3" w:rsidRDefault="00E767E3" w:rsidP="00E767E3">
      <w:pPr>
        <w:rPr>
          <w:b/>
          <w:bCs/>
          <w:sz w:val="32"/>
          <w:szCs w:val="32"/>
        </w:rPr>
      </w:pPr>
    </w:p>
    <w:p w14:paraId="10803B24" w14:textId="77777777" w:rsidR="00E767E3" w:rsidRDefault="00E767E3" w:rsidP="00E767E3">
      <w:pPr>
        <w:rPr>
          <w:b/>
          <w:bCs/>
          <w:sz w:val="32"/>
          <w:szCs w:val="32"/>
        </w:rPr>
      </w:pPr>
    </w:p>
    <w:p w14:paraId="44099533" w14:textId="77777777" w:rsidR="00E767E3" w:rsidRDefault="00E767E3" w:rsidP="00E767E3">
      <w:pPr>
        <w:rPr>
          <w:b/>
          <w:bCs/>
          <w:sz w:val="32"/>
          <w:szCs w:val="32"/>
        </w:rPr>
      </w:pPr>
    </w:p>
    <w:p w14:paraId="0DFB3EEF" w14:textId="77777777" w:rsidR="00A260A8" w:rsidRDefault="00A260A8" w:rsidP="00E767E3">
      <w:pPr>
        <w:rPr>
          <w:b/>
          <w:bCs/>
          <w:sz w:val="32"/>
          <w:szCs w:val="32"/>
        </w:rPr>
      </w:pPr>
    </w:p>
    <w:p w14:paraId="67460A0F" w14:textId="77777777" w:rsidR="00A260A8" w:rsidRDefault="00A260A8" w:rsidP="00E767E3">
      <w:pPr>
        <w:rPr>
          <w:b/>
          <w:bCs/>
          <w:sz w:val="32"/>
          <w:szCs w:val="32"/>
        </w:rPr>
      </w:pPr>
    </w:p>
    <w:p w14:paraId="706A4361" w14:textId="77777777" w:rsidR="00A260A8" w:rsidRDefault="00A260A8" w:rsidP="00E767E3">
      <w:pPr>
        <w:rPr>
          <w:b/>
          <w:bCs/>
          <w:sz w:val="32"/>
          <w:szCs w:val="32"/>
        </w:rPr>
      </w:pPr>
    </w:p>
    <w:p w14:paraId="39ED93C1" w14:textId="77777777" w:rsidR="00A260A8" w:rsidRDefault="00A260A8" w:rsidP="00E767E3">
      <w:pPr>
        <w:rPr>
          <w:b/>
          <w:bCs/>
          <w:sz w:val="32"/>
          <w:szCs w:val="32"/>
        </w:rPr>
      </w:pPr>
    </w:p>
    <w:p w14:paraId="34CBA1BE" w14:textId="37A7C2EB" w:rsidR="00E767E3" w:rsidRPr="00886D8D" w:rsidRDefault="00E767E3" w:rsidP="00E767E3">
      <w:pPr>
        <w:rPr>
          <w:b/>
          <w:bCs/>
          <w:sz w:val="32"/>
          <w:szCs w:val="32"/>
        </w:rPr>
      </w:pPr>
      <w:r w:rsidRPr="00886D8D">
        <w:rPr>
          <w:b/>
          <w:bCs/>
          <w:sz w:val="32"/>
          <w:szCs w:val="32"/>
        </w:rPr>
        <w:t xml:space="preserve">Realtime Run Tests </w:t>
      </w:r>
    </w:p>
    <w:p w14:paraId="15400687" w14:textId="77777777" w:rsidR="009A54D8" w:rsidRDefault="009A54D8" w:rsidP="009A54D8"/>
    <w:p w14:paraId="54471D6B" w14:textId="77777777" w:rsidR="009A54D8" w:rsidRDefault="009A54D8" w:rsidP="009A54D8"/>
    <w:tbl>
      <w:tblPr>
        <w:tblStyle w:val="TabelacomGrelha"/>
        <w:tblpPr w:leftFromText="141" w:rightFromText="141" w:vertAnchor="page" w:horzAnchor="margin" w:tblpY="2865"/>
        <w:tblW w:w="0" w:type="auto"/>
        <w:tblLook w:val="04A0" w:firstRow="1" w:lastRow="0" w:firstColumn="1" w:lastColumn="0" w:noHBand="0" w:noVBand="1"/>
      </w:tblPr>
      <w:tblGrid>
        <w:gridCol w:w="4247"/>
        <w:gridCol w:w="4247"/>
      </w:tblGrid>
      <w:tr w:rsidR="009A54D8" w14:paraId="6F0B74A1" w14:textId="77777777" w:rsidTr="00E767E3">
        <w:tc>
          <w:tcPr>
            <w:tcW w:w="4247" w:type="dxa"/>
          </w:tcPr>
          <w:p w14:paraId="47406A70" w14:textId="77777777" w:rsidR="009A54D8" w:rsidRDefault="009A54D8" w:rsidP="00E767E3">
            <w:r>
              <w:t>N clients</w:t>
            </w:r>
          </w:p>
        </w:tc>
        <w:tc>
          <w:tcPr>
            <w:tcW w:w="4247" w:type="dxa"/>
          </w:tcPr>
          <w:p w14:paraId="0D4018FE" w14:textId="77777777" w:rsidR="009A54D8" w:rsidRDefault="009A54D8" w:rsidP="00E767E3">
            <w:r>
              <w:t>Time wasted</w:t>
            </w:r>
          </w:p>
        </w:tc>
      </w:tr>
      <w:tr w:rsidR="009A54D8" w14:paraId="4005C2F5" w14:textId="77777777" w:rsidTr="00E767E3">
        <w:tc>
          <w:tcPr>
            <w:tcW w:w="4247" w:type="dxa"/>
          </w:tcPr>
          <w:p w14:paraId="258632B6" w14:textId="77777777" w:rsidR="009A54D8" w:rsidRDefault="009A54D8" w:rsidP="00E767E3">
            <w:r>
              <w:t>3</w:t>
            </w:r>
          </w:p>
        </w:tc>
        <w:tc>
          <w:tcPr>
            <w:tcW w:w="4247" w:type="dxa"/>
          </w:tcPr>
          <w:p w14:paraId="28542B16" w14:textId="77777777" w:rsidR="009A54D8" w:rsidRDefault="009A54D8" w:rsidP="00E767E3">
            <w:r w:rsidRPr="00FB11DF">
              <w:t>1502900</w:t>
            </w:r>
            <w:r>
              <w:t xml:space="preserve"> ns</w:t>
            </w:r>
          </w:p>
        </w:tc>
      </w:tr>
      <w:tr w:rsidR="009A54D8" w14:paraId="7D2BA6B0" w14:textId="77777777" w:rsidTr="00E767E3">
        <w:tc>
          <w:tcPr>
            <w:tcW w:w="4247" w:type="dxa"/>
          </w:tcPr>
          <w:p w14:paraId="38151449" w14:textId="77777777" w:rsidR="009A54D8" w:rsidRDefault="009A54D8" w:rsidP="00E767E3">
            <w:r>
              <w:t>1589</w:t>
            </w:r>
          </w:p>
        </w:tc>
        <w:tc>
          <w:tcPr>
            <w:tcW w:w="4247" w:type="dxa"/>
          </w:tcPr>
          <w:p w14:paraId="1BB801D9" w14:textId="77777777" w:rsidR="009A54D8" w:rsidRDefault="009A54D8" w:rsidP="00E767E3">
            <w:r w:rsidRPr="00FB11DF">
              <w:t>19216100</w:t>
            </w:r>
            <w:r>
              <w:t xml:space="preserve"> ns</w:t>
            </w:r>
          </w:p>
        </w:tc>
      </w:tr>
      <w:tr w:rsidR="009A54D8" w14:paraId="15F84CEE" w14:textId="77777777" w:rsidTr="00E767E3">
        <w:tc>
          <w:tcPr>
            <w:tcW w:w="4247" w:type="dxa"/>
          </w:tcPr>
          <w:p w14:paraId="0EA6AB5F" w14:textId="77777777" w:rsidR="009A54D8" w:rsidRDefault="009A54D8" w:rsidP="00E767E3">
            <w:r w:rsidRPr="00E72C9E">
              <w:t>3065</w:t>
            </w:r>
          </w:p>
        </w:tc>
        <w:tc>
          <w:tcPr>
            <w:tcW w:w="4247" w:type="dxa"/>
          </w:tcPr>
          <w:p w14:paraId="2B0911B0" w14:textId="77777777" w:rsidR="009A54D8" w:rsidRDefault="009A54D8" w:rsidP="00E767E3">
            <w:r w:rsidRPr="00E72C9E">
              <w:t>24800600</w:t>
            </w:r>
            <w:r>
              <w:t xml:space="preserve"> ns</w:t>
            </w:r>
          </w:p>
        </w:tc>
      </w:tr>
      <w:tr w:rsidR="009A54D8" w14:paraId="6C7F9F88" w14:textId="77777777" w:rsidTr="00E767E3">
        <w:tc>
          <w:tcPr>
            <w:tcW w:w="4247" w:type="dxa"/>
          </w:tcPr>
          <w:p w14:paraId="71ABFE94" w14:textId="77777777" w:rsidR="009A54D8" w:rsidRDefault="009A54D8" w:rsidP="00E767E3">
            <w:r w:rsidRPr="00EE3646">
              <w:t>3852</w:t>
            </w:r>
          </w:p>
        </w:tc>
        <w:tc>
          <w:tcPr>
            <w:tcW w:w="4247" w:type="dxa"/>
          </w:tcPr>
          <w:p w14:paraId="6E5275D7" w14:textId="77777777" w:rsidR="009A54D8" w:rsidRDefault="009A54D8" w:rsidP="00E767E3">
            <w:r w:rsidRPr="00DD3607">
              <w:t>40130500</w:t>
            </w:r>
            <w:r>
              <w:t xml:space="preserve"> ns</w:t>
            </w:r>
          </w:p>
        </w:tc>
      </w:tr>
      <w:tr w:rsidR="009A54D8" w14:paraId="2D4C163B" w14:textId="77777777" w:rsidTr="00E767E3">
        <w:tc>
          <w:tcPr>
            <w:tcW w:w="4247" w:type="dxa"/>
          </w:tcPr>
          <w:p w14:paraId="771809EE" w14:textId="77777777" w:rsidR="009A54D8" w:rsidRDefault="009A54D8" w:rsidP="00E767E3"/>
        </w:tc>
        <w:tc>
          <w:tcPr>
            <w:tcW w:w="4247" w:type="dxa"/>
          </w:tcPr>
          <w:p w14:paraId="7041F475" w14:textId="77777777" w:rsidR="009A54D8" w:rsidRDefault="009A54D8" w:rsidP="00E767E3"/>
        </w:tc>
      </w:tr>
      <w:tr w:rsidR="009A54D8" w14:paraId="219EF033" w14:textId="77777777" w:rsidTr="00E767E3">
        <w:tc>
          <w:tcPr>
            <w:tcW w:w="4247" w:type="dxa"/>
          </w:tcPr>
          <w:p w14:paraId="5AFD944C" w14:textId="77777777" w:rsidR="009A54D8" w:rsidRDefault="009A54D8" w:rsidP="00E767E3"/>
        </w:tc>
        <w:tc>
          <w:tcPr>
            <w:tcW w:w="4247" w:type="dxa"/>
          </w:tcPr>
          <w:p w14:paraId="4D2F10A9" w14:textId="77777777" w:rsidR="009A54D8" w:rsidRDefault="009A54D8" w:rsidP="00E767E3"/>
        </w:tc>
      </w:tr>
    </w:tbl>
    <w:p w14:paraId="7EB48A7D" w14:textId="77777777" w:rsidR="009A54D8" w:rsidRDefault="009A54D8" w:rsidP="009A54D8"/>
    <w:p w14:paraId="6F31CE79" w14:textId="527F6889" w:rsidR="009A54D8" w:rsidRDefault="009A54D8" w:rsidP="009A54D8"/>
    <w:p w14:paraId="7CDA26C2" w14:textId="77777777" w:rsidR="00E767E3" w:rsidRDefault="00E767E3" w:rsidP="009A54D8"/>
    <w:p w14:paraId="64CAFBE7" w14:textId="77777777" w:rsidR="009A54D8" w:rsidRDefault="009A54D8" w:rsidP="009A54D8"/>
    <w:p w14:paraId="6B1B4C1D" w14:textId="77777777" w:rsidR="007130A0" w:rsidRDefault="007130A0" w:rsidP="009A54D8">
      <w:pPr>
        <w:rPr>
          <w:sz w:val="52"/>
          <w:szCs w:val="52"/>
        </w:rPr>
      </w:pPr>
    </w:p>
    <w:p w14:paraId="5A2EC82C" w14:textId="1143EE99" w:rsidR="009A54D8" w:rsidRDefault="009A54D8" w:rsidP="009A54D8">
      <w:pPr>
        <w:rPr>
          <w:sz w:val="52"/>
          <w:szCs w:val="52"/>
        </w:rPr>
      </w:pPr>
      <w:r w:rsidRPr="00ED56B3">
        <w:rPr>
          <w:sz w:val="52"/>
          <w:szCs w:val="52"/>
        </w:rPr>
        <w:t>In</w:t>
      </w:r>
      <w:r>
        <w:rPr>
          <w:sz w:val="52"/>
          <w:szCs w:val="52"/>
        </w:rPr>
        <w:t>troduction</w:t>
      </w:r>
    </w:p>
    <w:p w14:paraId="4FC23878" w14:textId="77777777" w:rsidR="009A54D8" w:rsidRDefault="009A54D8" w:rsidP="009A54D8"/>
    <w:p w14:paraId="68FD306D" w14:textId="77777777" w:rsidR="009A54D8" w:rsidRPr="001A0F1C" w:rsidRDefault="009A54D8" w:rsidP="009A54D8">
      <w:pPr>
        <w:rPr>
          <w:sz w:val="28"/>
        </w:rPr>
      </w:pPr>
      <w:r w:rsidRPr="001A0F1C">
        <w:rPr>
          <w:sz w:val="28"/>
        </w:rPr>
        <w:t>In this Use Case we had evaluate the Company performance and we have to analyze wich was the maximum sequence where there was more tests registred than tests with result through thow BruteForce algorithm(one that we have to make and another one provided by ISEP)  .</w:t>
      </w:r>
    </w:p>
    <w:p w14:paraId="5437C7D2" w14:textId="77777777" w:rsidR="009A54D8" w:rsidRPr="001A0F1C" w:rsidRDefault="009A54D8" w:rsidP="009A54D8"/>
    <w:p w14:paraId="7AF9B7A6" w14:textId="77777777" w:rsidR="009A54D8" w:rsidRPr="001A0F1C" w:rsidRDefault="009A54D8" w:rsidP="009A54D8"/>
    <w:p w14:paraId="59075EE1" w14:textId="77777777" w:rsidR="009A54D8" w:rsidRDefault="009A54D8" w:rsidP="009A54D8">
      <w:pPr>
        <w:rPr>
          <w:sz w:val="72"/>
          <w:szCs w:val="72"/>
        </w:rPr>
      </w:pPr>
      <w:r>
        <w:rPr>
          <w:sz w:val="72"/>
          <w:szCs w:val="72"/>
        </w:rPr>
        <w:t>BruteForceAlgorithm( our’s)</w:t>
      </w:r>
    </w:p>
    <w:p w14:paraId="0ACFB615" w14:textId="77777777" w:rsidR="009A54D8" w:rsidRPr="00CE7552" w:rsidRDefault="009A54D8" w:rsidP="009A54D8">
      <w:pPr>
        <w:rPr>
          <w:sz w:val="72"/>
          <w:szCs w:val="72"/>
        </w:rPr>
      </w:pPr>
    </w:p>
    <w:p w14:paraId="5D88FD06" w14:textId="77777777" w:rsidR="009A54D8" w:rsidRDefault="009A54D8" w:rsidP="009A54D8">
      <w:pPr>
        <w:rPr>
          <w:b/>
          <w:bCs/>
          <w:sz w:val="32"/>
          <w:szCs w:val="32"/>
        </w:rPr>
      </w:pPr>
      <w:r w:rsidRPr="00CE7552">
        <w:rPr>
          <w:b/>
          <w:bCs/>
          <w:sz w:val="32"/>
          <w:szCs w:val="32"/>
        </w:rPr>
        <w:t>Pseudocode</w:t>
      </w:r>
    </w:p>
    <w:p w14:paraId="6B5FAE43" w14:textId="77777777" w:rsidR="009A54D8" w:rsidRDefault="009A54D8" w:rsidP="009A54D8">
      <w:pPr>
        <w:rPr>
          <w:sz w:val="32"/>
          <w:szCs w:val="32"/>
        </w:rPr>
      </w:pPr>
      <w:r>
        <w:rPr>
          <w:sz w:val="32"/>
          <w:szCs w:val="32"/>
        </w:rPr>
        <w:t>1</w:t>
      </w:r>
      <w:r w:rsidRPr="00C61BA2">
        <w:rPr>
          <w:sz w:val="28"/>
        </w:rPr>
        <w:t xml:space="preserve"> </w:t>
      </w:r>
      <w:r>
        <w:rPr>
          <w:sz w:val="28"/>
        </w:rPr>
        <w:t>maxSubArray(y[1], y[2]….y[n])</w:t>
      </w:r>
    </w:p>
    <w:p w14:paraId="50AD2D6F" w14:textId="77777777" w:rsidR="009A54D8" w:rsidRDefault="009A54D8" w:rsidP="009A54D8">
      <w:pPr>
        <w:rPr>
          <w:sz w:val="32"/>
          <w:szCs w:val="32"/>
        </w:rPr>
      </w:pPr>
      <w:r>
        <w:rPr>
          <w:sz w:val="32"/>
          <w:szCs w:val="32"/>
        </w:rPr>
        <w:t>2 n:=x</w:t>
      </w:r>
    </w:p>
    <w:p w14:paraId="1EB4E726" w14:textId="77777777" w:rsidR="009A54D8" w:rsidRDefault="009A54D8" w:rsidP="009A54D8">
      <w:pPr>
        <w:rPr>
          <w:sz w:val="32"/>
          <w:szCs w:val="32"/>
        </w:rPr>
      </w:pPr>
      <w:r>
        <w:rPr>
          <w:sz w:val="32"/>
          <w:szCs w:val="32"/>
        </w:rPr>
        <w:t>3sum:=-2</w:t>
      </w:r>
      <w:r w:rsidRPr="00C61BA2">
        <w:rPr>
          <w:sz w:val="32"/>
          <w:szCs w:val="32"/>
          <w:vertAlign w:val="superscript"/>
        </w:rPr>
        <w:t>31</w:t>
      </w:r>
    </w:p>
    <w:p w14:paraId="1D145EE5" w14:textId="77777777" w:rsidR="009A54D8" w:rsidRDefault="009A54D8" w:rsidP="009A54D8">
      <w:pPr>
        <w:rPr>
          <w:sz w:val="32"/>
          <w:szCs w:val="32"/>
        </w:rPr>
      </w:pPr>
      <w:r>
        <w:rPr>
          <w:sz w:val="32"/>
          <w:szCs w:val="32"/>
        </w:rPr>
        <w:t>4 start:=0</w:t>
      </w:r>
    </w:p>
    <w:p w14:paraId="3189329C" w14:textId="77777777" w:rsidR="009A54D8" w:rsidRDefault="009A54D8" w:rsidP="009A54D8">
      <w:pPr>
        <w:rPr>
          <w:sz w:val="32"/>
          <w:szCs w:val="32"/>
        </w:rPr>
      </w:pPr>
      <w:r>
        <w:rPr>
          <w:sz w:val="32"/>
          <w:szCs w:val="32"/>
        </w:rPr>
        <w:t>5end:=0</w:t>
      </w:r>
    </w:p>
    <w:p w14:paraId="77676615" w14:textId="77777777" w:rsidR="009A54D8" w:rsidRDefault="009A54D8" w:rsidP="009A54D8">
      <w:pPr>
        <w:rPr>
          <w:sz w:val="32"/>
          <w:szCs w:val="32"/>
        </w:rPr>
      </w:pPr>
      <w:r>
        <w:rPr>
          <w:sz w:val="32"/>
          <w:szCs w:val="32"/>
        </w:rPr>
        <w:t>6for i=0 to n-1</w:t>
      </w:r>
    </w:p>
    <w:p w14:paraId="54C4248B" w14:textId="77777777" w:rsidR="009A54D8" w:rsidRDefault="009A54D8" w:rsidP="009A54D8">
      <w:pPr>
        <w:rPr>
          <w:sz w:val="32"/>
          <w:szCs w:val="32"/>
        </w:rPr>
      </w:pPr>
      <w:r>
        <w:rPr>
          <w:sz w:val="32"/>
          <w:szCs w:val="32"/>
        </w:rPr>
        <w:t>7 runningWindowsSum:=0</w:t>
      </w:r>
    </w:p>
    <w:p w14:paraId="03BADE83" w14:textId="77777777" w:rsidR="009A54D8" w:rsidRDefault="009A54D8" w:rsidP="009A54D8">
      <w:pPr>
        <w:rPr>
          <w:sz w:val="32"/>
          <w:szCs w:val="32"/>
        </w:rPr>
      </w:pPr>
      <w:r>
        <w:rPr>
          <w:sz w:val="32"/>
          <w:szCs w:val="32"/>
        </w:rPr>
        <w:t>8for j=i to n-1</w:t>
      </w:r>
    </w:p>
    <w:p w14:paraId="32F6FE4A" w14:textId="77777777" w:rsidR="009A54D8" w:rsidRPr="001A0F1C" w:rsidRDefault="009A54D8" w:rsidP="009A54D8">
      <w:pPr>
        <w:rPr>
          <w:sz w:val="32"/>
          <w:szCs w:val="32"/>
        </w:rPr>
      </w:pPr>
      <w:r w:rsidRPr="001A0F1C">
        <w:rPr>
          <w:sz w:val="32"/>
          <w:szCs w:val="32"/>
        </w:rPr>
        <w:t>9 runningWindowsSum:=runningWindowsSum+y[j]</w:t>
      </w:r>
    </w:p>
    <w:p w14:paraId="48862749" w14:textId="77777777" w:rsidR="009A54D8" w:rsidRPr="001A0F1C" w:rsidRDefault="009A54D8" w:rsidP="009A54D8">
      <w:pPr>
        <w:rPr>
          <w:sz w:val="32"/>
          <w:szCs w:val="32"/>
        </w:rPr>
      </w:pPr>
      <w:r w:rsidRPr="001A0F1C">
        <w:rPr>
          <w:sz w:val="32"/>
          <w:szCs w:val="32"/>
        </w:rPr>
        <w:t>10 start:=i</w:t>
      </w:r>
    </w:p>
    <w:p w14:paraId="5D9E0385" w14:textId="77777777" w:rsidR="009A54D8" w:rsidRPr="001A0F1C" w:rsidRDefault="009A54D8" w:rsidP="009A54D8">
      <w:pPr>
        <w:rPr>
          <w:sz w:val="32"/>
          <w:szCs w:val="32"/>
        </w:rPr>
      </w:pPr>
      <w:r w:rsidRPr="001A0F1C">
        <w:rPr>
          <w:sz w:val="32"/>
          <w:szCs w:val="32"/>
        </w:rPr>
        <w:t>11 end:=j+1</w:t>
      </w:r>
    </w:p>
    <w:p w14:paraId="11F9E3A7" w14:textId="77777777" w:rsidR="009A54D8" w:rsidRPr="001A0F1C" w:rsidRDefault="009A54D8" w:rsidP="009A54D8">
      <w:pPr>
        <w:rPr>
          <w:sz w:val="32"/>
          <w:szCs w:val="32"/>
        </w:rPr>
      </w:pPr>
      <w:r w:rsidRPr="001A0F1C">
        <w:rPr>
          <w:sz w:val="32"/>
          <w:szCs w:val="32"/>
        </w:rPr>
        <w:t>12 return Arrays.copyOfRange(y,start,end)</w:t>
      </w:r>
    </w:p>
    <w:p w14:paraId="60B9F5A7" w14:textId="77777777" w:rsidR="00E767E3" w:rsidRDefault="00E767E3" w:rsidP="009A54D8">
      <w:pPr>
        <w:rPr>
          <w:b/>
          <w:bCs/>
          <w:sz w:val="32"/>
          <w:szCs w:val="32"/>
        </w:rPr>
      </w:pPr>
    </w:p>
    <w:p w14:paraId="1DA06E6D" w14:textId="77777777" w:rsidR="00E767E3" w:rsidRDefault="00E767E3" w:rsidP="009A54D8">
      <w:pPr>
        <w:rPr>
          <w:b/>
          <w:bCs/>
          <w:sz w:val="32"/>
          <w:szCs w:val="32"/>
        </w:rPr>
      </w:pPr>
    </w:p>
    <w:p w14:paraId="0E6B3C0C" w14:textId="77777777" w:rsidR="00E767E3" w:rsidRDefault="00E767E3" w:rsidP="009A54D8">
      <w:pPr>
        <w:rPr>
          <w:b/>
          <w:bCs/>
          <w:sz w:val="32"/>
          <w:szCs w:val="32"/>
        </w:rPr>
      </w:pPr>
    </w:p>
    <w:p w14:paraId="56E60CA1" w14:textId="77777777" w:rsidR="00E767E3" w:rsidRDefault="00E767E3" w:rsidP="009A54D8">
      <w:pPr>
        <w:rPr>
          <w:b/>
          <w:bCs/>
          <w:sz w:val="32"/>
          <w:szCs w:val="32"/>
        </w:rPr>
      </w:pPr>
    </w:p>
    <w:p w14:paraId="4EB89B7F" w14:textId="42EB45EA" w:rsidR="009A54D8" w:rsidRPr="00937718" w:rsidRDefault="009A54D8" w:rsidP="009A54D8">
      <w:pPr>
        <w:rPr>
          <w:b/>
          <w:bCs/>
          <w:sz w:val="32"/>
          <w:szCs w:val="32"/>
        </w:rPr>
      </w:pPr>
      <w:r w:rsidRPr="00937718">
        <w:rPr>
          <w:b/>
          <w:bCs/>
          <w:sz w:val="32"/>
          <w:szCs w:val="32"/>
        </w:rPr>
        <w:lastRenderedPageBreak/>
        <w:t>Worst-Case Time Complexity Analysis</w:t>
      </w:r>
    </w:p>
    <w:tbl>
      <w:tblPr>
        <w:tblStyle w:val="TabelacomGrelha"/>
        <w:tblW w:w="8746" w:type="dxa"/>
        <w:tblLook w:val="04A0" w:firstRow="1" w:lastRow="0" w:firstColumn="1" w:lastColumn="0" w:noHBand="0" w:noVBand="1"/>
      </w:tblPr>
      <w:tblGrid>
        <w:gridCol w:w="4373"/>
        <w:gridCol w:w="4373"/>
      </w:tblGrid>
      <w:tr w:rsidR="009A54D8" w14:paraId="367408A7" w14:textId="77777777" w:rsidTr="00281104">
        <w:trPr>
          <w:trHeight w:val="460"/>
        </w:trPr>
        <w:tc>
          <w:tcPr>
            <w:tcW w:w="4373" w:type="dxa"/>
          </w:tcPr>
          <w:p w14:paraId="1B323C4B" w14:textId="77777777" w:rsidR="009A54D8" w:rsidRDefault="009A54D8" w:rsidP="00281104">
            <w:pPr>
              <w:rPr>
                <w:sz w:val="32"/>
                <w:szCs w:val="32"/>
              </w:rPr>
            </w:pPr>
            <w:r>
              <w:rPr>
                <w:sz w:val="32"/>
                <w:szCs w:val="32"/>
              </w:rPr>
              <w:t>N lines</w:t>
            </w:r>
          </w:p>
        </w:tc>
        <w:tc>
          <w:tcPr>
            <w:tcW w:w="4373" w:type="dxa"/>
          </w:tcPr>
          <w:p w14:paraId="713FC4F6" w14:textId="77777777" w:rsidR="009A54D8" w:rsidRDefault="009A54D8" w:rsidP="00281104">
            <w:pPr>
              <w:rPr>
                <w:sz w:val="32"/>
                <w:szCs w:val="32"/>
              </w:rPr>
            </w:pPr>
            <w:r>
              <w:rPr>
                <w:sz w:val="32"/>
                <w:szCs w:val="32"/>
              </w:rPr>
              <w:t>BruteForce</w:t>
            </w:r>
          </w:p>
        </w:tc>
      </w:tr>
      <w:tr w:rsidR="009A54D8" w14:paraId="5F085B52" w14:textId="77777777" w:rsidTr="00281104">
        <w:trPr>
          <w:trHeight w:val="443"/>
        </w:trPr>
        <w:tc>
          <w:tcPr>
            <w:tcW w:w="4373" w:type="dxa"/>
          </w:tcPr>
          <w:p w14:paraId="1C7CCF1A" w14:textId="77777777" w:rsidR="009A54D8" w:rsidRDefault="009A54D8" w:rsidP="00281104">
            <w:pPr>
              <w:rPr>
                <w:sz w:val="32"/>
                <w:szCs w:val="32"/>
              </w:rPr>
            </w:pPr>
            <w:r>
              <w:rPr>
                <w:sz w:val="32"/>
                <w:szCs w:val="32"/>
              </w:rPr>
              <w:t>2</w:t>
            </w:r>
          </w:p>
        </w:tc>
        <w:tc>
          <w:tcPr>
            <w:tcW w:w="4373" w:type="dxa"/>
          </w:tcPr>
          <w:p w14:paraId="7B21E984" w14:textId="77777777" w:rsidR="009A54D8" w:rsidRDefault="009A54D8" w:rsidP="00281104">
            <w:pPr>
              <w:rPr>
                <w:sz w:val="32"/>
                <w:szCs w:val="32"/>
              </w:rPr>
            </w:pPr>
            <w:r>
              <w:rPr>
                <w:sz w:val="32"/>
                <w:szCs w:val="32"/>
              </w:rPr>
              <w:t>1(A)</w:t>
            </w:r>
          </w:p>
        </w:tc>
      </w:tr>
      <w:tr w:rsidR="009A54D8" w14:paraId="7BEA7703" w14:textId="77777777" w:rsidTr="00281104">
        <w:trPr>
          <w:trHeight w:val="460"/>
        </w:trPr>
        <w:tc>
          <w:tcPr>
            <w:tcW w:w="4373" w:type="dxa"/>
          </w:tcPr>
          <w:p w14:paraId="5EA4480E" w14:textId="77777777" w:rsidR="009A54D8" w:rsidRDefault="009A54D8" w:rsidP="00281104">
            <w:pPr>
              <w:rPr>
                <w:sz w:val="32"/>
                <w:szCs w:val="32"/>
              </w:rPr>
            </w:pPr>
            <w:r>
              <w:rPr>
                <w:sz w:val="32"/>
                <w:szCs w:val="32"/>
              </w:rPr>
              <w:t>3</w:t>
            </w:r>
          </w:p>
        </w:tc>
        <w:tc>
          <w:tcPr>
            <w:tcW w:w="4373" w:type="dxa"/>
          </w:tcPr>
          <w:p w14:paraId="5F6D372C" w14:textId="77777777" w:rsidR="009A54D8" w:rsidRDefault="009A54D8" w:rsidP="00281104">
            <w:pPr>
              <w:rPr>
                <w:sz w:val="32"/>
                <w:szCs w:val="32"/>
              </w:rPr>
            </w:pPr>
            <w:r>
              <w:rPr>
                <w:sz w:val="32"/>
                <w:szCs w:val="32"/>
              </w:rPr>
              <w:t>1(A)</w:t>
            </w:r>
          </w:p>
        </w:tc>
      </w:tr>
      <w:tr w:rsidR="009A54D8" w14:paraId="3D3F8F1D" w14:textId="77777777" w:rsidTr="00281104">
        <w:trPr>
          <w:trHeight w:val="460"/>
        </w:trPr>
        <w:tc>
          <w:tcPr>
            <w:tcW w:w="4373" w:type="dxa"/>
          </w:tcPr>
          <w:p w14:paraId="6CE49ABC" w14:textId="77777777" w:rsidR="009A54D8" w:rsidRDefault="009A54D8" w:rsidP="00281104">
            <w:pPr>
              <w:rPr>
                <w:sz w:val="32"/>
                <w:szCs w:val="32"/>
              </w:rPr>
            </w:pPr>
            <w:r>
              <w:rPr>
                <w:sz w:val="32"/>
                <w:szCs w:val="32"/>
              </w:rPr>
              <w:t>4</w:t>
            </w:r>
          </w:p>
        </w:tc>
        <w:tc>
          <w:tcPr>
            <w:tcW w:w="4373" w:type="dxa"/>
          </w:tcPr>
          <w:p w14:paraId="191106D3" w14:textId="77777777" w:rsidR="009A54D8" w:rsidRDefault="009A54D8" w:rsidP="00281104">
            <w:pPr>
              <w:rPr>
                <w:sz w:val="32"/>
                <w:szCs w:val="32"/>
              </w:rPr>
            </w:pPr>
            <w:r>
              <w:rPr>
                <w:sz w:val="32"/>
                <w:szCs w:val="32"/>
              </w:rPr>
              <w:t>1(A)</w:t>
            </w:r>
          </w:p>
        </w:tc>
      </w:tr>
      <w:tr w:rsidR="009A54D8" w14:paraId="5F562CCC" w14:textId="77777777" w:rsidTr="00281104">
        <w:trPr>
          <w:trHeight w:val="460"/>
        </w:trPr>
        <w:tc>
          <w:tcPr>
            <w:tcW w:w="4373" w:type="dxa"/>
          </w:tcPr>
          <w:p w14:paraId="4A6229CB" w14:textId="77777777" w:rsidR="009A54D8" w:rsidRDefault="009A54D8" w:rsidP="00281104">
            <w:pPr>
              <w:rPr>
                <w:sz w:val="32"/>
                <w:szCs w:val="32"/>
              </w:rPr>
            </w:pPr>
            <w:r>
              <w:rPr>
                <w:sz w:val="32"/>
                <w:szCs w:val="32"/>
              </w:rPr>
              <w:t>5</w:t>
            </w:r>
          </w:p>
        </w:tc>
        <w:tc>
          <w:tcPr>
            <w:tcW w:w="4373" w:type="dxa"/>
          </w:tcPr>
          <w:p w14:paraId="32EA3DEB" w14:textId="77777777" w:rsidR="009A54D8" w:rsidRDefault="009A54D8" w:rsidP="00281104">
            <w:pPr>
              <w:rPr>
                <w:sz w:val="32"/>
                <w:szCs w:val="32"/>
              </w:rPr>
            </w:pPr>
            <w:r>
              <w:rPr>
                <w:sz w:val="32"/>
                <w:szCs w:val="32"/>
              </w:rPr>
              <w:t>1(A)</w:t>
            </w:r>
          </w:p>
        </w:tc>
      </w:tr>
      <w:tr w:rsidR="009A54D8" w14:paraId="447C7A5C" w14:textId="77777777" w:rsidTr="00281104">
        <w:trPr>
          <w:trHeight w:val="443"/>
        </w:trPr>
        <w:tc>
          <w:tcPr>
            <w:tcW w:w="4373" w:type="dxa"/>
          </w:tcPr>
          <w:p w14:paraId="08017271" w14:textId="77777777" w:rsidR="009A54D8" w:rsidRDefault="009A54D8" w:rsidP="00281104">
            <w:pPr>
              <w:rPr>
                <w:sz w:val="32"/>
                <w:szCs w:val="32"/>
              </w:rPr>
            </w:pPr>
            <w:r>
              <w:rPr>
                <w:sz w:val="32"/>
                <w:szCs w:val="32"/>
              </w:rPr>
              <w:t>6</w:t>
            </w:r>
          </w:p>
        </w:tc>
        <w:tc>
          <w:tcPr>
            <w:tcW w:w="4373" w:type="dxa"/>
          </w:tcPr>
          <w:p w14:paraId="3A9014D8" w14:textId="77777777" w:rsidR="009A54D8" w:rsidRDefault="009A54D8" w:rsidP="00281104">
            <w:pPr>
              <w:rPr>
                <w:sz w:val="32"/>
                <w:szCs w:val="32"/>
              </w:rPr>
            </w:pPr>
            <w:r>
              <w:rPr>
                <w:sz w:val="32"/>
                <w:szCs w:val="32"/>
              </w:rPr>
              <w:t>(n+1)(A+C)</w:t>
            </w:r>
          </w:p>
        </w:tc>
      </w:tr>
      <w:tr w:rsidR="009A54D8" w14:paraId="41163BF2" w14:textId="77777777" w:rsidTr="00281104">
        <w:trPr>
          <w:trHeight w:val="460"/>
        </w:trPr>
        <w:tc>
          <w:tcPr>
            <w:tcW w:w="4373" w:type="dxa"/>
          </w:tcPr>
          <w:p w14:paraId="766EF7BB" w14:textId="77777777" w:rsidR="009A54D8" w:rsidRDefault="009A54D8" w:rsidP="00281104">
            <w:pPr>
              <w:rPr>
                <w:sz w:val="32"/>
                <w:szCs w:val="32"/>
              </w:rPr>
            </w:pPr>
            <w:r>
              <w:rPr>
                <w:sz w:val="32"/>
                <w:szCs w:val="32"/>
              </w:rPr>
              <w:t>7</w:t>
            </w:r>
          </w:p>
        </w:tc>
        <w:tc>
          <w:tcPr>
            <w:tcW w:w="4373" w:type="dxa"/>
          </w:tcPr>
          <w:p w14:paraId="1A22B8BF" w14:textId="77777777" w:rsidR="009A54D8" w:rsidRDefault="009A54D8" w:rsidP="00281104">
            <w:pPr>
              <w:rPr>
                <w:sz w:val="32"/>
                <w:szCs w:val="32"/>
              </w:rPr>
            </w:pPr>
            <w:r>
              <w:rPr>
                <w:sz w:val="32"/>
                <w:szCs w:val="32"/>
              </w:rPr>
              <w:t>(n+1)(A)</w:t>
            </w:r>
          </w:p>
        </w:tc>
      </w:tr>
      <w:tr w:rsidR="009A54D8" w14:paraId="0D372827" w14:textId="77777777" w:rsidTr="00281104">
        <w:trPr>
          <w:trHeight w:val="460"/>
        </w:trPr>
        <w:tc>
          <w:tcPr>
            <w:tcW w:w="4373" w:type="dxa"/>
          </w:tcPr>
          <w:p w14:paraId="0D069479" w14:textId="77777777" w:rsidR="009A54D8" w:rsidRDefault="009A54D8" w:rsidP="00281104">
            <w:pPr>
              <w:rPr>
                <w:sz w:val="32"/>
                <w:szCs w:val="32"/>
              </w:rPr>
            </w:pPr>
            <w:r>
              <w:rPr>
                <w:sz w:val="32"/>
                <w:szCs w:val="32"/>
              </w:rPr>
              <w:t>8</w:t>
            </w:r>
          </w:p>
        </w:tc>
        <w:tc>
          <w:tcPr>
            <w:tcW w:w="4373" w:type="dxa"/>
          </w:tcPr>
          <w:p w14:paraId="507AAC77" w14:textId="77777777" w:rsidR="009A54D8" w:rsidRDefault="009A54D8" w:rsidP="00281104">
            <w:pPr>
              <w:rPr>
                <w:sz w:val="32"/>
                <w:szCs w:val="32"/>
              </w:rPr>
            </w:pPr>
            <m:oMath>
              <m:r>
                <w:rPr>
                  <w:rFonts w:ascii="Cambria Math" w:eastAsiaTheme="majorEastAsia" w:hAnsi="Cambria Math" w:cstheme="majorBidi"/>
                </w:rPr>
                <m:t>(</m:t>
              </m:r>
              <m:d>
                <m:dPr>
                  <m:ctrlPr>
                    <w:rPr>
                      <w:rFonts w:ascii="Cambria Math" w:eastAsiaTheme="majorEastAsia" w:hAnsi="Cambria Math" w:cstheme="majorBidi"/>
                      <w:i/>
                    </w:rPr>
                  </m:ctrlPr>
                </m:dPr>
                <m:e>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n-1</m:t>
                          </m:r>
                        </m:e>
                      </m:d>
                      <m:d>
                        <m:dPr>
                          <m:ctrlPr>
                            <w:rPr>
                              <w:rFonts w:ascii="Cambria Math" w:eastAsiaTheme="majorEastAsia" w:hAnsi="Cambria Math" w:cstheme="majorBidi"/>
                              <w:i/>
                            </w:rPr>
                          </m:ctrlPr>
                        </m:dPr>
                        <m:e>
                          <m:r>
                            <w:rPr>
                              <w:rFonts w:ascii="Cambria Math" w:eastAsiaTheme="majorEastAsia" w:hAnsi="Cambria Math" w:cstheme="majorBidi"/>
                            </w:rPr>
                            <m:t>n-1</m:t>
                          </m:r>
                        </m:e>
                      </m:d>
                    </m:num>
                    <m:den>
                      <m:r>
                        <w:rPr>
                          <w:rFonts w:ascii="Cambria Math" w:eastAsiaTheme="majorEastAsia" w:hAnsi="Cambria Math" w:cstheme="majorBidi"/>
                        </w:rPr>
                        <m:t>2</m:t>
                      </m:r>
                    </m:den>
                  </m:f>
                </m:e>
              </m:d>
              <m:r>
                <w:rPr>
                  <w:rFonts w:ascii="Cambria Math" w:eastAsiaTheme="majorEastAsia" w:hAnsi="Cambria Math" w:cstheme="majorBidi"/>
                </w:rPr>
                <m:t>+(N-1))(A+C)</m:t>
              </m:r>
            </m:oMath>
            <w:r>
              <w:rPr>
                <w:rFonts w:eastAsiaTheme="minorEastAsia"/>
              </w:rPr>
              <w:t>+</w:t>
            </w:r>
          </w:p>
        </w:tc>
      </w:tr>
      <w:tr w:rsidR="009A54D8" w14:paraId="091CEB0C" w14:textId="77777777" w:rsidTr="00281104">
        <w:trPr>
          <w:trHeight w:val="460"/>
        </w:trPr>
        <w:tc>
          <w:tcPr>
            <w:tcW w:w="4373" w:type="dxa"/>
          </w:tcPr>
          <w:p w14:paraId="180C0842" w14:textId="77777777" w:rsidR="009A54D8" w:rsidRDefault="009A54D8" w:rsidP="00281104">
            <w:pPr>
              <w:rPr>
                <w:sz w:val="32"/>
                <w:szCs w:val="32"/>
              </w:rPr>
            </w:pPr>
            <w:r>
              <w:rPr>
                <w:sz w:val="32"/>
                <w:szCs w:val="32"/>
              </w:rPr>
              <w:t>9</w:t>
            </w:r>
          </w:p>
        </w:tc>
        <w:tc>
          <w:tcPr>
            <w:tcW w:w="4373" w:type="dxa"/>
          </w:tcPr>
          <w:p w14:paraId="20A58646" w14:textId="77777777" w:rsidR="009A54D8" w:rsidRDefault="009A54D8" w:rsidP="00281104">
            <w:pPr>
              <w:rPr>
                <w:sz w:val="32"/>
                <w:szCs w:val="32"/>
              </w:rPr>
            </w:pPr>
            <m:oMathPara>
              <m:oMath>
                <m:r>
                  <w:rPr>
                    <w:rFonts w:ascii="Cambria Math" w:eastAsiaTheme="majorEastAsia" w:hAnsi="Cambria Math" w:cstheme="majorBidi"/>
                  </w:rPr>
                  <m:t>(</m:t>
                </m:r>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n-1</m:t>
                        </m:r>
                      </m:e>
                    </m:d>
                    <m:d>
                      <m:dPr>
                        <m:ctrlPr>
                          <w:rPr>
                            <w:rFonts w:ascii="Cambria Math" w:eastAsiaTheme="majorEastAsia" w:hAnsi="Cambria Math" w:cstheme="majorBidi"/>
                            <w:i/>
                          </w:rPr>
                        </m:ctrlPr>
                      </m:dPr>
                      <m:e>
                        <m:r>
                          <w:rPr>
                            <w:rFonts w:ascii="Cambria Math" w:eastAsiaTheme="majorEastAsia" w:hAnsi="Cambria Math" w:cstheme="majorBidi"/>
                          </w:rPr>
                          <m:t>n-1</m:t>
                        </m:r>
                      </m:e>
                    </m:d>
                  </m:num>
                  <m:den>
                    <m:r>
                      <w:rPr>
                        <w:rFonts w:ascii="Cambria Math" w:eastAsiaTheme="majorEastAsia" w:hAnsi="Cambria Math" w:cstheme="majorBidi"/>
                      </w:rPr>
                      <m:t>2</m:t>
                    </m:r>
                  </m:den>
                </m:f>
                <m:r>
                  <w:rPr>
                    <w:rFonts w:ascii="Cambria Math" w:eastAsiaTheme="majorEastAsia" w:hAnsi="Cambria Math" w:cstheme="majorBidi"/>
                  </w:rPr>
                  <m:t>)A</m:t>
                </m:r>
              </m:oMath>
            </m:oMathPara>
          </w:p>
        </w:tc>
      </w:tr>
      <w:tr w:rsidR="009A54D8" w14:paraId="416596FB" w14:textId="77777777" w:rsidTr="00281104">
        <w:trPr>
          <w:trHeight w:val="460"/>
        </w:trPr>
        <w:tc>
          <w:tcPr>
            <w:tcW w:w="4373" w:type="dxa"/>
          </w:tcPr>
          <w:p w14:paraId="3571E701" w14:textId="77777777" w:rsidR="009A54D8" w:rsidRDefault="009A54D8" w:rsidP="00281104">
            <w:pPr>
              <w:rPr>
                <w:sz w:val="32"/>
                <w:szCs w:val="32"/>
              </w:rPr>
            </w:pPr>
            <w:r>
              <w:rPr>
                <w:sz w:val="32"/>
                <w:szCs w:val="32"/>
              </w:rPr>
              <w:t>10</w:t>
            </w:r>
          </w:p>
        </w:tc>
        <w:tc>
          <w:tcPr>
            <w:tcW w:w="4373" w:type="dxa"/>
          </w:tcPr>
          <w:p w14:paraId="6DB7DB51" w14:textId="77777777" w:rsidR="009A54D8" w:rsidRDefault="009A7024" w:rsidP="00281104">
            <w:pPr>
              <w:rPr>
                <w:sz w:val="32"/>
                <w:szCs w:val="32"/>
              </w:rPr>
            </w:pPr>
            <m:oMathPara>
              <m:oMath>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n-1</m:t>
                        </m:r>
                      </m:e>
                    </m:d>
                    <m:d>
                      <m:dPr>
                        <m:ctrlPr>
                          <w:rPr>
                            <w:rFonts w:ascii="Cambria Math" w:eastAsiaTheme="majorEastAsia" w:hAnsi="Cambria Math" w:cstheme="majorBidi"/>
                            <w:i/>
                          </w:rPr>
                        </m:ctrlPr>
                      </m:dPr>
                      <m:e>
                        <m:r>
                          <w:rPr>
                            <w:rFonts w:ascii="Cambria Math" w:eastAsiaTheme="majorEastAsia" w:hAnsi="Cambria Math" w:cstheme="majorBidi"/>
                          </w:rPr>
                          <m:t>n-1</m:t>
                        </m:r>
                      </m:e>
                    </m:d>
                  </m:num>
                  <m:den>
                    <m:r>
                      <w:rPr>
                        <w:rFonts w:ascii="Cambria Math" w:eastAsiaTheme="majorEastAsia" w:hAnsi="Cambria Math" w:cstheme="majorBidi"/>
                      </w:rPr>
                      <m:t>2</m:t>
                    </m:r>
                  </m:den>
                </m:f>
                <m:r>
                  <w:rPr>
                    <w:rFonts w:ascii="Cambria Math" w:eastAsiaTheme="majorEastAsia" w:hAnsi="Cambria Math" w:cstheme="majorBidi"/>
                  </w:rPr>
                  <m:t>)A</m:t>
                </m:r>
              </m:oMath>
            </m:oMathPara>
          </w:p>
        </w:tc>
      </w:tr>
      <w:tr w:rsidR="009A54D8" w14:paraId="72F7B9DA" w14:textId="77777777" w:rsidTr="00281104">
        <w:trPr>
          <w:trHeight w:val="460"/>
        </w:trPr>
        <w:tc>
          <w:tcPr>
            <w:tcW w:w="4373" w:type="dxa"/>
          </w:tcPr>
          <w:p w14:paraId="715DEC07" w14:textId="77777777" w:rsidR="009A54D8" w:rsidRDefault="009A54D8" w:rsidP="00281104">
            <w:pPr>
              <w:rPr>
                <w:sz w:val="32"/>
                <w:szCs w:val="32"/>
              </w:rPr>
            </w:pPr>
            <w:r>
              <w:rPr>
                <w:sz w:val="32"/>
                <w:szCs w:val="32"/>
              </w:rPr>
              <w:t>11</w:t>
            </w:r>
          </w:p>
        </w:tc>
        <w:tc>
          <w:tcPr>
            <w:tcW w:w="4373" w:type="dxa"/>
          </w:tcPr>
          <w:p w14:paraId="3B34C85F" w14:textId="77777777" w:rsidR="009A54D8" w:rsidRDefault="009A7024" w:rsidP="00281104">
            <w:pPr>
              <w:rPr>
                <w:sz w:val="32"/>
                <w:szCs w:val="32"/>
              </w:rPr>
            </w:pPr>
            <m:oMathPara>
              <m:oMath>
                <m:f>
                  <m:fPr>
                    <m:ctrlPr>
                      <w:rPr>
                        <w:rFonts w:ascii="Cambria Math" w:eastAsiaTheme="majorEastAsia" w:hAnsi="Cambria Math" w:cstheme="majorBidi"/>
                        <w:i/>
                      </w:rPr>
                    </m:ctrlPr>
                  </m:fPr>
                  <m:num>
                    <m:d>
                      <m:dPr>
                        <m:ctrlPr>
                          <w:rPr>
                            <w:rFonts w:ascii="Cambria Math" w:eastAsiaTheme="majorEastAsia" w:hAnsi="Cambria Math" w:cstheme="majorBidi"/>
                            <w:i/>
                          </w:rPr>
                        </m:ctrlPr>
                      </m:dPr>
                      <m:e>
                        <m:r>
                          <w:rPr>
                            <w:rFonts w:ascii="Cambria Math" w:eastAsiaTheme="majorEastAsia" w:hAnsi="Cambria Math" w:cstheme="majorBidi"/>
                          </w:rPr>
                          <m:t>n-1</m:t>
                        </m:r>
                      </m:e>
                    </m:d>
                    <m:d>
                      <m:dPr>
                        <m:ctrlPr>
                          <w:rPr>
                            <w:rFonts w:ascii="Cambria Math" w:eastAsiaTheme="majorEastAsia" w:hAnsi="Cambria Math" w:cstheme="majorBidi"/>
                            <w:i/>
                          </w:rPr>
                        </m:ctrlPr>
                      </m:dPr>
                      <m:e>
                        <m:r>
                          <w:rPr>
                            <w:rFonts w:ascii="Cambria Math" w:eastAsiaTheme="majorEastAsia" w:hAnsi="Cambria Math" w:cstheme="majorBidi"/>
                          </w:rPr>
                          <m:t>n-1</m:t>
                        </m:r>
                      </m:e>
                    </m:d>
                  </m:num>
                  <m:den>
                    <m:r>
                      <w:rPr>
                        <w:rFonts w:ascii="Cambria Math" w:eastAsiaTheme="majorEastAsia" w:hAnsi="Cambria Math" w:cstheme="majorBidi"/>
                      </w:rPr>
                      <m:t>2</m:t>
                    </m:r>
                  </m:den>
                </m:f>
                <m:r>
                  <w:rPr>
                    <w:rFonts w:ascii="Cambria Math" w:eastAsiaTheme="majorEastAsia" w:hAnsi="Cambria Math" w:cstheme="majorBidi"/>
                  </w:rPr>
                  <m:t>)A</m:t>
                </m:r>
              </m:oMath>
            </m:oMathPara>
          </w:p>
        </w:tc>
      </w:tr>
      <w:tr w:rsidR="009A54D8" w14:paraId="780B36EE" w14:textId="77777777" w:rsidTr="00281104">
        <w:trPr>
          <w:trHeight w:val="460"/>
        </w:trPr>
        <w:tc>
          <w:tcPr>
            <w:tcW w:w="4373" w:type="dxa"/>
          </w:tcPr>
          <w:p w14:paraId="24A1DC21" w14:textId="77777777" w:rsidR="009A54D8" w:rsidRDefault="009A54D8" w:rsidP="00281104">
            <w:pPr>
              <w:rPr>
                <w:sz w:val="32"/>
                <w:szCs w:val="32"/>
              </w:rPr>
            </w:pPr>
            <w:r>
              <w:rPr>
                <w:sz w:val="32"/>
                <w:szCs w:val="32"/>
              </w:rPr>
              <w:t>12</w:t>
            </w:r>
          </w:p>
        </w:tc>
        <w:tc>
          <w:tcPr>
            <w:tcW w:w="4373" w:type="dxa"/>
          </w:tcPr>
          <w:p w14:paraId="7086A23F" w14:textId="77777777" w:rsidR="009A54D8" w:rsidRPr="007962CA" w:rsidRDefault="009A54D8" w:rsidP="00281104">
            <w:pPr>
              <w:rPr>
                <w:rFonts w:ascii="Calibri" w:eastAsia="Calibri" w:hAnsi="Calibri" w:cs="Times New Roman"/>
                <w:sz w:val="32"/>
                <w:szCs w:val="32"/>
              </w:rPr>
            </w:pPr>
            <w:r>
              <w:rPr>
                <w:rFonts w:ascii="Calibri" w:eastAsia="Calibri" w:hAnsi="Calibri" w:cs="Times New Roman"/>
                <w:sz w:val="32"/>
                <w:szCs w:val="32"/>
              </w:rPr>
              <w:t>1 (R)</w:t>
            </w:r>
          </w:p>
        </w:tc>
      </w:tr>
      <w:tr w:rsidR="009A54D8" w14:paraId="5E641828" w14:textId="77777777" w:rsidTr="00281104">
        <w:trPr>
          <w:trHeight w:val="460"/>
        </w:trPr>
        <w:tc>
          <w:tcPr>
            <w:tcW w:w="4373" w:type="dxa"/>
          </w:tcPr>
          <w:p w14:paraId="614745F7" w14:textId="77777777" w:rsidR="009A54D8" w:rsidRDefault="009A54D8" w:rsidP="00281104">
            <w:pPr>
              <w:rPr>
                <w:sz w:val="32"/>
                <w:szCs w:val="32"/>
              </w:rPr>
            </w:pPr>
            <w:r>
              <w:rPr>
                <w:sz w:val="32"/>
                <w:szCs w:val="32"/>
              </w:rPr>
              <w:t>total</w:t>
            </w:r>
          </w:p>
        </w:tc>
        <w:tc>
          <w:tcPr>
            <w:tcW w:w="4373" w:type="dxa"/>
          </w:tcPr>
          <w:p w14:paraId="0653F82A" w14:textId="77777777" w:rsidR="009A54D8" w:rsidRPr="002D2477" w:rsidRDefault="009A54D8" w:rsidP="00281104">
            <w:pPr>
              <w:rPr>
                <w:rFonts w:ascii="Calibri" w:eastAsia="Calibri" w:hAnsi="Calibri" w:cs="Times New Roman"/>
              </w:rPr>
            </w:pPr>
          </w:p>
        </w:tc>
      </w:tr>
      <w:tr w:rsidR="009A54D8" w14:paraId="2B828120" w14:textId="77777777" w:rsidTr="00281104">
        <w:trPr>
          <w:trHeight w:val="460"/>
        </w:trPr>
        <w:tc>
          <w:tcPr>
            <w:tcW w:w="4373" w:type="dxa"/>
          </w:tcPr>
          <w:p w14:paraId="40FF9983" w14:textId="77777777" w:rsidR="009A54D8" w:rsidRDefault="009A54D8" w:rsidP="00281104">
            <w:pPr>
              <w:rPr>
                <w:sz w:val="32"/>
                <w:szCs w:val="32"/>
              </w:rPr>
            </w:pPr>
            <w:r>
              <w:rPr>
                <w:sz w:val="32"/>
                <w:szCs w:val="32"/>
              </w:rPr>
              <w:t>Big-O</w:t>
            </w:r>
          </w:p>
        </w:tc>
        <w:tc>
          <w:tcPr>
            <w:tcW w:w="4373" w:type="dxa"/>
          </w:tcPr>
          <w:p w14:paraId="28B10E68" w14:textId="77777777" w:rsidR="009A54D8" w:rsidRPr="007962CA" w:rsidRDefault="009A54D8" w:rsidP="00281104">
            <w:pPr>
              <w:rPr>
                <w:rFonts w:ascii="Calibri" w:eastAsia="Calibri" w:hAnsi="Calibri" w:cs="Times New Roman"/>
                <w:sz w:val="32"/>
                <w:szCs w:val="32"/>
              </w:rPr>
            </w:pPr>
            <w:r>
              <w:rPr>
                <w:rFonts w:ascii="Calibri" w:eastAsia="Calibri" w:hAnsi="Calibri" w:cs="Times New Roman"/>
                <w:sz w:val="32"/>
                <w:szCs w:val="32"/>
              </w:rPr>
              <w:t>O(n</w:t>
            </w:r>
            <w:r w:rsidRPr="007962CA">
              <w:rPr>
                <w:rFonts w:ascii="Calibri" w:eastAsia="Calibri" w:hAnsi="Calibri" w:cs="Times New Roman"/>
                <w:sz w:val="32"/>
                <w:szCs w:val="32"/>
                <w:vertAlign w:val="superscript"/>
              </w:rPr>
              <w:t>2</w:t>
            </w:r>
            <w:r>
              <w:rPr>
                <w:rFonts w:ascii="Calibri" w:eastAsia="Calibri" w:hAnsi="Calibri" w:cs="Times New Roman"/>
                <w:sz w:val="32"/>
                <w:szCs w:val="32"/>
                <w:vertAlign w:val="superscript"/>
              </w:rPr>
              <w:t xml:space="preserve"> </w:t>
            </w:r>
            <w:r>
              <w:rPr>
                <w:rFonts w:ascii="Calibri" w:eastAsia="Calibri" w:hAnsi="Calibri" w:cs="Times New Roman"/>
                <w:sz w:val="32"/>
                <w:szCs w:val="32"/>
              </w:rPr>
              <w:t>)</w:t>
            </w:r>
          </w:p>
        </w:tc>
      </w:tr>
    </w:tbl>
    <w:p w14:paraId="48A07E31" w14:textId="77777777" w:rsidR="009A54D8" w:rsidRDefault="009A54D8" w:rsidP="009A54D8">
      <w:pPr>
        <w:rPr>
          <w:sz w:val="32"/>
          <w:szCs w:val="32"/>
        </w:rPr>
      </w:pPr>
    </w:p>
    <w:p w14:paraId="50160846" w14:textId="77777777" w:rsidR="009A54D8" w:rsidRPr="00886D8D" w:rsidRDefault="009A54D8" w:rsidP="009A54D8">
      <w:pPr>
        <w:rPr>
          <w:b/>
          <w:bCs/>
          <w:sz w:val="32"/>
          <w:szCs w:val="32"/>
        </w:rPr>
      </w:pPr>
      <w:r w:rsidRPr="00886D8D">
        <w:rPr>
          <w:b/>
          <w:bCs/>
          <w:sz w:val="32"/>
          <w:szCs w:val="32"/>
        </w:rPr>
        <w:t xml:space="preserve">Realtime Run Tests </w:t>
      </w:r>
    </w:p>
    <w:p w14:paraId="78484389" w14:textId="77777777" w:rsidR="009A54D8" w:rsidRDefault="009A54D8" w:rsidP="009A54D8">
      <w:pPr>
        <w:rPr>
          <w:sz w:val="32"/>
          <w:szCs w:val="32"/>
        </w:rPr>
      </w:pPr>
    </w:p>
    <w:tbl>
      <w:tblPr>
        <w:tblStyle w:val="TabelacomGrelha"/>
        <w:tblW w:w="0" w:type="auto"/>
        <w:tblLook w:val="04A0" w:firstRow="1" w:lastRow="0" w:firstColumn="1" w:lastColumn="0" w:noHBand="0" w:noVBand="1"/>
      </w:tblPr>
      <w:tblGrid>
        <w:gridCol w:w="4247"/>
        <w:gridCol w:w="4247"/>
      </w:tblGrid>
      <w:tr w:rsidR="009A54D8" w14:paraId="3EE41B60" w14:textId="77777777" w:rsidTr="00281104">
        <w:tc>
          <w:tcPr>
            <w:tcW w:w="4247" w:type="dxa"/>
          </w:tcPr>
          <w:p w14:paraId="0753E45F" w14:textId="77777777" w:rsidR="009A54D8" w:rsidRDefault="009A54D8" w:rsidP="00281104">
            <w:pPr>
              <w:rPr>
                <w:sz w:val="32"/>
                <w:szCs w:val="32"/>
              </w:rPr>
            </w:pPr>
            <w:r>
              <w:rPr>
                <w:sz w:val="32"/>
                <w:szCs w:val="32"/>
              </w:rPr>
              <w:t>N tests with result</w:t>
            </w:r>
          </w:p>
        </w:tc>
        <w:tc>
          <w:tcPr>
            <w:tcW w:w="4247" w:type="dxa"/>
          </w:tcPr>
          <w:p w14:paraId="386CBEE5" w14:textId="77777777" w:rsidR="009A54D8" w:rsidRDefault="009A54D8" w:rsidP="00281104">
            <w:pPr>
              <w:rPr>
                <w:sz w:val="32"/>
                <w:szCs w:val="32"/>
              </w:rPr>
            </w:pPr>
            <w:r>
              <w:rPr>
                <w:sz w:val="32"/>
                <w:szCs w:val="32"/>
              </w:rPr>
              <w:t>Time wasted</w:t>
            </w:r>
          </w:p>
        </w:tc>
      </w:tr>
      <w:tr w:rsidR="009A54D8" w14:paraId="6761E628" w14:textId="77777777" w:rsidTr="00281104">
        <w:tc>
          <w:tcPr>
            <w:tcW w:w="4247" w:type="dxa"/>
          </w:tcPr>
          <w:p w14:paraId="4FFB16F4" w14:textId="77777777" w:rsidR="009A54D8" w:rsidRDefault="009A54D8" w:rsidP="00281104">
            <w:pPr>
              <w:rPr>
                <w:sz w:val="32"/>
                <w:szCs w:val="32"/>
              </w:rPr>
            </w:pPr>
            <w:r w:rsidRPr="008E5AE8">
              <w:rPr>
                <w:sz w:val="32"/>
                <w:szCs w:val="32"/>
              </w:rPr>
              <w:t>457</w:t>
            </w:r>
          </w:p>
        </w:tc>
        <w:tc>
          <w:tcPr>
            <w:tcW w:w="4247" w:type="dxa"/>
          </w:tcPr>
          <w:p w14:paraId="6EAC69C0" w14:textId="77777777" w:rsidR="009A54D8" w:rsidRDefault="009A54D8" w:rsidP="00281104">
            <w:pPr>
              <w:rPr>
                <w:sz w:val="32"/>
                <w:szCs w:val="32"/>
              </w:rPr>
            </w:pPr>
            <w:r w:rsidRPr="00637BA4">
              <w:rPr>
                <w:sz w:val="32"/>
                <w:szCs w:val="32"/>
              </w:rPr>
              <w:t>5256100</w:t>
            </w:r>
            <w:r>
              <w:rPr>
                <w:sz w:val="32"/>
                <w:szCs w:val="32"/>
              </w:rPr>
              <w:t xml:space="preserve"> ns</w:t>
            </w:r>
          </w:p>
        </w:tc>
      </w:tr>
      <w:tr w:rsidR="009A54D8" w14:paraId="0CF3CF48" w14:textId="77777777" w:rsidTr="00281104">
        <w:tc>
          <w:tcPr>
            <w:tcW w:w="4247" w:type="dxa"/>
          </w:tcPr>
          <w:p w14:paraId="31C76CAA" w14:textId="77777777" w:rsidR="009A54D8" w:rsidRDefault="009A54D8" w:rsidP="00281104">
            <w:pPr>
              <w:rPr>
                <w:sz w:val="32"/>
                <w:szCs w:val="32"/>
              </w:rPr>
            </w:pPr>
            <w:r w:rsidRPr="008E5AE8">
              <w:rPr>
                <w:sz w:val="32"/>
                <w:szCs w:val="32"/>
              </w:rPr>
              <w:t>1269</w:t>
            </w:r>
          </w:p>
        </w:tc>
        <w:tc>
          <w:tcPr>
            <w:tcW w:w="4247" w:type="dxa"/>
          </w:tcPr>
          <w:p w14:paraId="4AA09152" w14:textId="77777777" w:rsidR="009A54D8" w:rsidRDefault="009A54D8" w:rsidP="00281104">
            <w:pPr>
              <w:rPr>
                <w:sz w:val="32"/>
                <w:szCs w:val="32"/>
              </w:rPr>
            </w:pPr>
            <w:r w:rsidRPr="008E5AE8">
              <w:rPr>
                <w:sz w:val="32"/>
                <w:szCs w:val="32"/>
              </w:rPr>
              <w:t>8712000</w:t>
            </w:r>
            <w:r>
              <w:rPr>
                <w:sz w:val="32"/>
                <w:szCs w:val="32"/>
              </w:rPr>
              <w:t xml:space="preserve"> ns</w:t>
            </w:r>
          </w:p>
        </w:tc>
      </w:tr>
      <w:tr w:rsidR="009A54D8" w14:paraId="57437318" w14:textId="77777777" w:rsidTr="00281104">
        <w:tc>
          <w:tcPr>
            <w:tcW w:w="4247" w:type="dxa"/>
          </w:tcPr>
          <w:p w14:paraId="0063C47E" w14:textId="77777777" w:rsidR="009A54D8" w:rsidRDefault="009A54D8" w:rsidP="00281104">
            <w:pPr>
              <w:rPr>
                <w:sz w:val="32"/>
                <w:szCs w:val="32"/>
              </w:rPr>
            </w:pPr>
            <w:r w:rsidRPr="00E93A97">
              <w:rPr>
                <w:sz w:val="32"/>
                <w:szCs w:val="32"/>
              </w:rPr>
              <w:t>1726</w:t>
            </w:r>
          </w:p>
        </w:tc>
        <w:tc>
          <w:tcPr>
            <w:tcW w:w="4247" w:type="dxa"/>
          </w:tcPr>
          <w:p w14:paraId="0E75C641" w14:textId="77777777" w:rsidR="009A54D8" w:rsidRDefault="009A54D8" w:rsidP="00281104">
            <w:pPr>
              <w:rPr>
                <w:sz w:val="32"/>
                <w:szCs w:val="32"/>
              </w:rPr>
            </w:pPr>
            <w:r w:rsidRPr="00E93A97">
              <w:rPr>
                <w:sz w:val="32"/>
                <w:szCs w:val="32"/>
              </w:rPr>
              <w:t>8797600</w:t>
            </w:r>
            <w:r>
              <w:rPr>
                <w:sz w:val="32"/>
                <w:szCs w:val="32"/>
              </w:rPr>
              <w:t xml:space="preserve"> ns</w:t>
            </w:r>
          </w:p>
        </w:tc>
      </w:tr>
    </w:tbl>
    <w:p w14:paraId="51A352DD" w14:textId="77777777" w:rsidR="009A54D8" w:rsidRDefault="009A54D8" w:rsidP="009A54D8">
      <w:pPr>
        <w:rPr>
          <w:sz w:val="32"/>
          <w:szCs w:val="32"/>
        </w:rPr>
      </w:pPr>
    </w:p>
    <w:p w14:paraId="01AED0F7" w14:textId="77777777" w:rsidR="009A54D8" w:rsidRDefault="009A54D8" w:rsidP="009A54D8">
      <w:pPr>
        <w:rPr>
          <w:sz w:val="32"/>
          <w:szCs w:val="32"/>
        </w:rPr>
      </w:pPr>
    </w:p>
    <w:p w14:paraId="2A933DB1" w14:textId="77777777" w:rsidR="009A54D8" w:rsidRDefault="009A54D8" w:rsidP="009A54D8">
      <w:pPr>
        <w:rPr>
          <w:sz w:val="32"/>
          <w:szCs w:val="32"/>
        </w:rPr>
      </w:pPr>
    </w:p>
    <w:p w14:paraId="73A62560" w14:textId="77777777" w:rsidR="009A54D8" w:rsidRPr="00E767E3" w:rsidRDefault="009A54D8" w:rsidP="009A54D8">
      <w:pPr>
        <w:rPr>
          <w:sz w:val="52"/>
          <w:szCs w:val="52"/>
        </w:rPr>
      </w:pPr>
      <w:r w:rsidRPr="00E767E3">
        <w:rPr>
          <w:sz w:val="52"/>
          <w:szCs w:val="52"/>
        </w:rPr>
        <w:t>BruteForceAlgorithm( ISEP)</w:t>
      </w:r>
    </w:p>
    <w:p w14:paraId="47F4B641" w14:textId="77777777" w:rsidR="009A54D8" w:rsidRPr="00E767E3" w:rsidRDefault="009A54D8" w:rsidP="009A54D8">
      <w:pPr>
        <w:rPr>
          <w:szCs w:val="24"/>
        </w:rPr>
      </w:pPr>
    </w:p>
    <w:p w14:paraId="1200C87D" w14:textId="77777777" w:rsidR="009A54D8" w:rsidRPr="00E767E3" w:rsidRDefault="009A54D8" w:rsidP="009A54D8">
      <w:pPr>
        <w:rPr>
          <w:b/>
          <w:bCs/>
          <w:szCs w:val="24"/>
        </w:rPr>
      </w:pPr>
      <w:r w:rsidRPr="00E767E3">
        <w:rPr>
          <w:b/>
          <w:bCs/>
          <w:szCs w:val="24"/>
        </w:rPr>
        <w:t xml:space="preserve">Realtime Run Tests </w:t>
      </w:r>
    </w:p>
    <w:tbl>
      <w:tblPr>
        <w:tblStyle w:val="TabelacomGrelha"/>
        <w:tblW w:w="0" w:type="auto"/>
        <w:tblLook w:val="04A0" w:firstRow="1" w:lastRow="0" w:firstColumn="1" w:lastColumn="0" w:noHBand="0" w:noVBand="1"/>
      </w:tblPr>
      <w:tblGrid>
        <w:gridCol w:w="4247"/>
        <w:gridCol w:w="4247"/>
      </w:tblGrid>
      <w:tr w:rsidR="009A54D8" w14:paraId="0246FA5F" w14:textId="77777777" w:rsidTr="00281104">
        <w:tc>
          <w:tcPr>
            <w:tcW w:w="4247" w:type="dxa"/>
          </w:tcPr>
          <w:p w14:paraId="431813F7" w14:textId="77777777" w:rsidR="009A54D8" w:rsidRDefault="009A54D8" w:rsidP="00281104">
            <w:pPr>
              <w:rPr>
                <w:sz w:val="32"/>
                <w:szCs w:val="32"/>
              </w:rPr>
            </w:pPr>
            <w:r>
              <w:rPr>
                <w:sz w:val="32"/>
                <w:szCs w:val="32"/>
              </w:rPr>
              <w:t>N tests with result</w:t>
            </w:r>
          </w:p>
        </w:tc>
        <w:tc>
          <w:tcPr>
            <w:tcW w:w="4247" w:type="dxa"/>
          </w:tcPr>
          <w:p w14:paraId="0DC2B92F" w14:textId="77777777" w:rsidR="009A54D8" w:rsidRDefault="009A54D8" w:rsidP="00281104">
            <w:pPr>
              <w:rPr>
                <w:sz w:val="32"/>
                <w:szCs w:val="32"/>
              </w:rPr>
            </w:pPr>
            <w:r>
              <w:rPr>
                <w:sz w:val="32"/>
                <w:szCs w:val="32"/>
              </w:rPr>
              <w:t>Time wasted</w:t>
            </w:r>
          </w:p>
        </w:tc>
      </w:tr>
      <w:tr w:rsidR="009A54D8" w14:paraId="552DBEE2" w14:textId="77777777" w:rsidTr="00281104">
        <w:tc>
          <w:tcPr>
            <w:tcW w:w="4247" w:type="dxa"/>
          </w:tcPr>
          <w:p w14:paraId="77FFCE1F" w14:textId="77777777" w:rsidR="009A54D8" w:rsidRDefault="009A54D8" w:rsidP="00281104">
            <w:pPr>
              <w:rPr>
                <w:sz w:val="32"/>
                <w:szCs w:val="32"/>
              </w:rPr>
            </w:pPr>
            <w:r w:rsidRPr="008E5AE8">
              <w:rPr>
                <w:sz w:val="32"/>
                <w:szCs w:val="32"/>
              </w:rPr>
              <w:t>457</w:t>
            </w:r>
          </w:p>
        </w:tc>
        <w:tc>
          <w:tcPr>
            <w:tcW w:w="4247" w:type="dxa"/>
          </w:tcPr>
          <w:p w14:paraId="2B9383A3" w14:textId="77777777" w:rsidR="009A54D8" w:rsidRDefault="009A54D8" w:rsidP="00281104">
            <w:pPr>
              <w:rPr>
                <w:sz w:val="32"/>
                <w:szCs w:val="32"/>
              </w:rPr>
            </w:pPr>
            <w:r w:rsidRPr="008E5AE8">
              <w:rPr>
                <w:sz w:val="32"/>
                <w:szCs w:val="32"/>
              </w:rPr>
              <w:t>270495400</w:t>
            </w:r>
            <w:r>
              <w:rPr>
                <w:sz w:val="32"/>
                <w:szCs w:val="32"/>
              </w:rPr>
              <w:t xml:space="preserve"> ns</w:t>
            </w:r>
          </w:p>
        </w:tc>
      </w:tr>
      <w:tr w:rsidR="009A54D8" w14:paraId="27152D86" w14:textId="77777777" w:rsidTr="00281104">
        <w:tc>
          <w:tcPr>
            <w:tcW w:w="4247" w:type="dxa"/>
          </w:tcPr>
          <w:p w14:paraId="5700C68E" w14:textId="77777777" w:rsidR="009A54D8" w:rsidRDefault="009A54D8" w:rsidP="00281104">
            <w:pPr>
              <w:rPr>
                <w:sz w:val="32"/>
                <w:szCs w:val="32"/>
              </w:rPr>
            </w:pPr>
            <w:r w:rsidRPr="00E93A97">
              <w:rPr>
                <w:sz w:val="32"/>
                <w:szCs w:val="32"/>
              </w:rPr>
              <w:t>1269</w:t>
            </w:r>
          </w:p>
        </w:tc>
        <w:tc>
          <w:tcPr>
            <w:tcW w:w="4247" w:type="dxa"/>
          </w:tcPr>
          <w:p w14:paraId="53CE2959" w14:textId="77777777" w:rsidR="009A54D8" w:rsidRDefault="009A54D8" w:rsidP="00281104">
            <w:pPr>
              <w:rPr>
                <w:sz w:val="32"/>
                <w:szCs w:val="32"/>
              </w:rPr>
            </w:pPr>
            <w:r w:rsidRPr="00E93A97">
              <w:rPr>
                <w:sz w:val="32"/>
                <w:szCs w:val="32"/>
              </w:rPr>
              <w:t>712870900</w:t>
            </w:r>
            <w:r>
              <w:rPr>
                <w:sz w:val="32"/>
                <w:szCs w:val="32"/>
              </w:rPr>
              <w:t xml:space="preserve"> ns</w:t>
            </w:r>
          </w:p>
        </w:tc>
      </w:tr>
      <w:tr w:rsidR="009A54D8" w14:paraId="4546D782" w14:textId="77777777" w:rsidTr="00281104">
        <w:tc>
          <w:tcPr>
            <w:tcW w:w="4247" w:type="dxa"/>
          </w:tcPr>
          <w:p w14:paraId="7280409F" w14:textId="77777777" w:rsidR="009A54D8" w:rsidRDefault="009A54D8" w:rsidP="00281104">
            <w:pPr>
              <w:rPr>
                <w:sz w:val="32"/>
                <w:szCs w:val="32"/>
              </w:rPr>
            </w:pPr>
            <w:r>
              <w:rPr>
                <w:sz w:val="32"/>
                <w:szCs w:val="32"/>
              </w:rPr>
              <w:t>1726</w:t>
            </w:r>
          </w:p>
        </w:tc>
        <w:tc>
          <w:tcPr>
            <w:tcW w:w="4247" w:type="dxa"/>
          </w:tcPr>
          <w:p w14:paraId="3D3C16E3" w14:textId="77777777" w:rsidR="009A54D8" w:rsidRDefault="009A54D8" w:rsidP="00281104">
            <w:pPr>
              <w:rPr>
                <w:sz w:val="32"/>
                <w:szCs w:val="32"/>
              </w:rPr>
            </w:pPr>
            <w:r w:rsidRPr="00E93A97">
              <w:rPr>
                <w:sz w:val="32"/>
                <w:szCs w:val="32"/>
              </w:rPr>
              <w:t>918253800</w:t>
            </w:r>
            <w:r>
              <w:rPr>
                <w:sz w:val="32"/>
                <w:szCs w:val="32"/>
              </w:rPr>
              <w:t xml:space="preserve"> ns</w:t>
            </w:r>
          </w:p>
        </w:tc>
      </w:tr>
    </w:tbl>
    <w:p w14:paraId="50D60C62" w14:textId="77777777" w:rsidR="009A54D8" w:rsidRDefault="009A54D8" w:rsidP="009A54D8">
      <w:pPr>
        <w:rPr>
          <w:b/>
          <w:bCs/>
          <w:sz w:val="32"/>
          <w:szCs w:val="32"/>
        </w:rPr>
      </w:pPr>
    </w:p>
    <w:sectPr w:rsidR="009A54D8" w:rsidSect="003A1029">
      <w:pgSz w:w="11906" w:h="16838" w:code="9"/>
      <w:pgMar w:top="1152" w:right="576" w:bottom="1152" w:left="576"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3368DA" w14:textId="77777777" w:rsidR="009A7024" w:rsidRDefault="009A7024" w:rsidP="00B7244E">
      <w:r>
        <w:separator/>
      </w:r>
    </w:p>
  </w:endnote>
  <w:endnote w:type="continuationSeparator" w:id="0">
    <w:p w14:paraId="4121E180" w14:textId="77777777" w:rsidR="009A7024" w:rsidRDefault="009A7024"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elha"/>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835"/>
      <w:gridCol w:w="6155"/>
      <w:gridCol w:w="1800"/>
    </w:tblGrid>
    <w:tr w:rsidR="00AD2941" w14:paraId="7A5E0BD8" w14:textId="77777777" w:rsidTr="00672022">
      <w:trPr>
        <w:trHeight w:val="628"/>
      </w:trPr>
      <w:tc>
        <w:tcPr>
          <w:tcW w:w="2835" w:type="dxa"/>
          <w:shd w:val="clear" w:color="auto" w:fill="FFFFFF" w:themeFill="background1"/>
          <w:vAlign w:val="center"/>
        </w:tcPr>
        <w:p w14:paraId="02D13861" w14:textId="29B378B7" w:rsidR="007C24D4" w:rsidRPr="00E77D6F" w:rsidRDefault="007C24D4" w:rsidP="00B7244E">
          <w:pPr>
            <w:pStyle w:val="Rodap"/>
            <w:rPr>
              <w:lang w:bidi="pt-PT"/>
            </w:rPr>
          </w:pPr>
          <w:r>
            <w:rPr>
              <w:lang w:bidi="pt-PT"/>
            </w:rPr>
            <w:t>USER MAnual</w:t>
          </w:r>
        </w:p>
      </w:tc>
      <w:tc>
        <w:tcPr>
          <w:tcW w:w="6155" w:type="dxa"/>
          <w:shd w:val="clear" w:color="auto" w:fill="FFFFFF" w:themeFill="background1"/>
        </w:tcPr>
        <w:p w14:paraId="2F6C9C0F" w14:textId="77777777" w:rsidR="00AD2941" w:rsidRPr="00F705BA" w:rsidRDefault="00AD2941" w:rsidP="00B7244E">
          <w:pPr>
            <w:pStyle w:val="Cabealho"/>
          </w:pPr>
        </w:p>
      </w:tc>
      <w:tc>
        <w:tcPr>
          <w:tcW w:w="1800" w:type="dxa"/>
          <w:shd w:val="clear" w:color="auto" w:fill="FFFFFF" w:themeFill="background1"/>
          <w:vAlign w:val="center"/>
        </w:tcPr>
        <w:sdt>
          <w:sdtPr>
            <w:rPr>
              <w:rStyle w:val="Nmerodepgina"/>
            </w:rPr>
            <w:id w:val="396635694"/>
            <w:docPartObj>
              <w:docPartGallery w:val="Page Numbers (Bottom of Page)"/>
              <w:docPartUnique/>
            </w:docPartObj>
          </w:sdtPr>
          <w:sdtEndPr>
            <w:rPr>
              <w:rStyle w:val="Nmerodepgina"/>
            </w:rPr>
          </w:sdtEndPr>
          <w:sdtContent>
            <w:p w14:paraId="74ABB57A" w14:textId="77777777" w:rsidR="00AD2941" w:rsidRPr="00F705BA" w:rsidRDefault="00AD2941" w:rsidP="002A5BA5">
              <w:pPr>
                <w:pStyle w:val="Rodap"/>
                <w:jc w:val="right"/>
              </w:pPr>
              <w:r w:rsidRPr="00F705BA">
                <w:rPr>
                  <w:rStyle w:val="Nmerodepgina"/>
                  <w:szCs w:val="20"/>
                  <w:lang w:bidi="pt-PT"/>
                </w:rPr>
                <w:fldChar w:fldCharType="begin"/>
              </w:r>
              <w:r w:rsidRPr="00F705BA">
                <w:rPr>
                  <w:rStyle w:val="Nmerodepgina"/>
                  <w:szCs w:val="20"/>
                  <w:lang w:bidi="pt-PT"/>
                </w:rPr>
                <w:instrText xml:space="preserve"> PAGE </w:instrText>
              </w:r>
              <w:r w:rsidRPr="00F705BA">
                <w:rPr>
                  <w:rStyle w:val="Nmerodepgina"/>
                  <w:szCs w:val="20"/>
                  <w:lang w:bidi="pt-PT"/>
                </w:rPr>
                <w:fldChar w:fldCharType="separate"/>
              </w:r>
              <w:r w:rsidR="001F3540">
                <w:rPr>
                  <w:rStyle w:val="Nmerodepgina"/>
                  <w:szCs w:val="20"/>
                  <w:lang w:bidi="pt-PT"/>
                </w:rPr>
                <w:t>6</w:t>
              </w:r>
              <w:r w:rsidRPr="00F705BA">
                <w:rPr>
                  <w:rStyle w:val="Nmerodepgina"/>
                  <w:szCs w:val="20"/>
                  <w:lang w:bidi="pt-PT"/>
                </w:rPr>
                <w:fldChar w:fldCharType="end"/>
              </w:r>
            </w:p>
          </w:sdtContent>
        </w:sdt>
      </w:tc>
    </w:tr>
  </w:tbl>
  <w:p w14:paraId="04F9477F" w14:textId="77777777" w:rsidR="00AD2941" w:rsidRDefault="00AD2941" w:rsidP="00B7244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9C212" w14:textId="77777777" w:rsidR="009B1E5E" w:rsidRDefault="009B1E5E" w:rsidP="009B1E5E">
    <w:pPr>
      <w:pStyle w:val="Rodap"/>
      <w:jc w:val="right"/>
    </w:pPr>
    <w:r>
      <w:t>Registered at 20/06/2021 Copyright</w:t>
    </w:r>
    <w:r>
      <w:rPr>
        <w:rFonts w:cstheme="minorHAnsi"/>
      </w:rPr>
      <w:t xml:space="preserve"> ©</w:t>
    </w:r>
    <w:r>
      <w:t xml:space="preserve"> ISep.Inc </w:t>
    </w:r>
  </w:p>
  <w:p w14:paraId="7E171CC7" w14:textId="77777777" w:rsidR="009B1E5E" w:rsidRDefault="009B1E5E" w:rsidP="009B1E5E">
    <w:pPr>
      <w:pStyle w:val="Rodap"/>
    </w:pPr>
  </w:p>
  <w:p w14:paraId="61682C56" w14:textId="77777777" w:rsidR="009B1E5E" w:rsidRDefault="009B1E5E" w:rsidP="009B1E5E">
    <w:pPr>
      <w:pStyle w:val="Rodap"/>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5BF5D1" w14:textId="77777777" w:rsidR="009A7024" w:rsidRDefault="009A7024" w:rsidP="00B7244E">
      <w:r>
        <w:separator/>
      </w:r>
    </w:p>
  </w:footnote>
  <w:footnote w:type="continuationSeparator" w:id="0">
    <w:p w14:paraId="08300FE9" w14:textId="77777777" w:rsidR="009A7024" w:rsidRDefault="009A7024"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merodepgina"/>
      </w:rPr>
      <w:id w:val="1305045292"/>
      <w:docPartObj>
        <w:docPartGallery w:val="Page Numbers (Top of Page)"/>
        <w:docPartUnique/>
      </w:docPartObj>
    </w:sdtPr>
    <w:sdtEndPr>
      <w:rPr>
        <w:rStyle w:val="Nmerodepgina"/>
      </w:rPr>
    </w:sdtEndPr>
    <w:sdtContent>
      <w:p w14:paraId="5428718C" w14:textId="77777777" w:rsidR="0032399A" w:rsidRDefault="0032399A" w:rsidP="00B7244E">
        <w:pPr>
          <w:pStyle w:val="Cabealho"/>
          <w:rPr>
            <w:rStyle w:val="Nmerodepgina"/>
          </w:rPr>
        </w:pPr>
        <w:r>
          <w:rPr>
            <w:rStyle w:val="Nmerodepgina"/>
            <w:lang w:bidi="pt-PT"/>
          </w:rPr>
          <w:fldChar w:fldCharType="begin"/>
        </w:r>
        <w:r>
          <w:rPr>
            <w:rStyle w:val="Nmerodepgina"/>
            <w:lang w:bidi="pt-PT"/>
          </w:rPr>
          <w:instrText xml:space="preserve"> PAGE </w:instrText>
        </w:r>
        <w:r>
          <w:rPr>
            <w:rStyle w:val="Nmerodepgina"/>
            <w:lang w:bidi="pt-PT"/>
          </w:rPr>
          <w:fldChar w:fldCharType="end"/>
        </w:r>
      </w:p>
    </w:sdtContent>
  </w:sdt>
  <w:p w14:paraId="2E98EDFD" w14:textId="77777777" w:rsidR="0032399A" w:rsidRDefault="0032399A" w:rsidP="00B7244E">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7BF7C" w14:textId="77777777" w:rsidR="0032399A" w:rsidRDefault="0032399A" w:rsidP="00B7244E">
    <w:pPr>
      <w:pStyle w:val="Cabealho"/>
      <w:rPr>
        <w:rStyle w:val="Nmerodepgina"/>
      </w:rPr>
    </w:pPr>
  </w:p>
  <w:p w14:paraId="36E9DD5A" w14:textId="77777777" w:rsidR="0032399A" w:rsidRDefault="0032399A" w:rsidP="00B7244E">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D06F2"/>
    <w:multiLevelType w:val="hybridMultilevel"/>
    <w:tmpl w:val="63D2CB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817FE3"/>
    <w:multiLevelType w:val="hybridMultilevel"/>
    <w:tmpl w:val="0AEC77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BAC6C9B"/>
    <w:multiLevelType w:val="hybridMultilevel"/>
    <w:tmpl w:val="2CC4E0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3D2608D5"/>
    <w:multiLevelType w:val="multilevel"/>
    <w:tmpl w:val="3566161A"/>
    <w:lvl w:ilvl="0">
      <w:start w:val="1"/>
      <w:numFmt w:val="decimal"/>
      <w:lvlText w:val="%1."/>
      <w:lvlJc w:val="left"/>
      <w:pPr>
        <w:ind w:left="1080" w:hanging="360"/>
      </w:pPr>
      <w:rPr>
        <w:rFonts w:hint="default"/>
        <w:sz w:val="32"/>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8"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035884"/>
    <w:multiLevelType w:val="hybridMultilevel"/>
    <w:tmpl w:val="A9B65866"/>
    <w:lvl w:ilvl="0" w:tplc="E760E5E2">
      <w:start w:val="1"/>
      <w:numFmt w:val="decimal"/>
      <w:lvlText w:val="%1."/>
      <w:lvlJc w:val="left"/>
      <w:pPr>
        <w:ind w:left="1125" w:hanging="405"/>
      </w:pPr>
      <w:rPr>
        <w:rFonts w:hint="default"/>
        <w:sz w:val="48"/>
      </w:r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0" w15:restartNumberingAfterBreak="0">
    <w:nsid w:val="549104D5"/>
    <w:multiLevelType w:val="hybridMultilevel"/>
    <w:tmpl w:val="FE36ED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832A0B"/>
    <w:multiLevelType w:val="multilevel"/>
    <w:tmpl w:val="2D5A4272"/>
    <w:lvl w:ilvl="0">
      <w:start w:val="1"/>
      <w:numFmt w:val="decimal"/>
      <w:lvlText w:val="%1"/>
      <w:lvlJc w:val="left"/>
      <w:pPr>
        <w:ind w:left="540" w:hanging="54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25"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23"/>
  </w:num>
  <w:num w:numId="4">
    <w:abstractNumId w:val="13"/>
  </w:num>
  <w:num w:numId="5">
    <w:abstractNumId w:val="11"/>
  </w:num>
  <w:num w:numId="6">
    <w:abstractNumId w:val="14"/>
  </w:num>
  <w:num w:numId="7">
    <w:abstractNumId w:val="21"/>
  </w:num>
  <w:num w:numId="8">
    <w:abstractNumId w:val="22"/>
  </w:num>
  <w:num w:numId="9">
    <w:abstractNumId w:val="25"/>
  </w:num>
  <w:num w:numId="10">
    <w:abstractNumId w:val="0"/>
  </w:num>
  <w:num w:numId="11">
    <w:abstractNumId w:val="1"/>
  </w:num>
  <w:num w:numId="12">
    <w:abstractNumId w:val="2"/>
  </w:num>
  <w:num w:numId="13">
    <w:abstractNumId w:val="3"/>
  </w:num>
  <w:num w:numId="14">
    <w:abstractNumId w:val="8"/>
  </w:num>
  <w:num w:numId="15">
    <w:abstractNumId w:val="4"/>
  </w:num>
  <w:num w:numId="16">
    <w:abstractNumId w:val="5"/>
  </w:num>
  <w:num w:numId="17">
    <w:abstractNumId w:val="6"/>
  </w:num>
  <w:num w:numId="18">
    <w:abstractNumId w:val="7"/>
  </w:num>
  <w:num w:numId="19">
    <w:abstractNumId w:val="9"/>
  </w:num>
  <w:num w:numId="20">
    <w:abstractNumId w:val="15"/>
  </w:num>
  <w:num w:numId="21">
    <w:abstractNumId w:val="16"/>
  </w:num>
  <w:num w:numId="22">
    <w:abstractNumId w:val="17"/>
  </w:num>
  <w:num w:numId="23">
    <w:abstractNumId w:val="19"/>
  </w:num>
  <w:num w:numId="24">
    <w:abstractNumId w:val="24"/>
  </w:num>
  <w:num w:numId="25">
    <w:abstractNumId w:val="2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doNotDisplayPageBoundaries/>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EFA"/>
    <w:rsid w:val="00000EF7"/>
    <w:rsid w:val="00005EAD"/>
    <w:rsid w:val="00017F7A"/>
    <w:rsid w:val="00020E6F"/>
    <w:rsid w:val="00021216"/>
    <w:rsid w:val="00022EDB"/>
    <w:rsid w:val="000300EF"/>
    <w:rsid w:val="0004136F"/>
    <w:rsid w:val="00044129"/>
    <w:rsid w:val="00047A4E"/>
    <w:rsid w:val="00056B1A"/>
    <w:rsid w:val="000640C9"/>
    <w:rsid w:val="00067A5F"/>
    <w:rsid w:val="00071CB3"/>
    <w:rsid w:val="00072C42"/>
    <w:rsid w:val="00073FC1"/>
    <w:rsid w:val="000749AA"/>
    <w:rsid w:val="000817EE"/>
    <w:rsid w:val="00090800"/>
    <w:rsid w:val="00092BF7"/>
    <w:rsid w:val="00097B3E"/>
    <w:rsid w:val="000A75A9"/>
    <w:rsid w:val="000B53FE"/>
    <w:rsid w:val="000C02E5"/>
    <w:rsid w:val="000C0C84"/>
    <w:rsid w:val="000C19DD"/>
    <w:rsid w:val="000C2126"/>
    <w:rsid w:val="000D3F4C"/>
    <w:rsid w:val="000D6312"/>
    <w:rsid w:val="000D7FD4"/>
    <w:rsid w:val="000E2ADE"/>
    <w:rsid w:val="000E4DDA"/>
    <w:rsid w:val="000E5C71"/>
    <w:rsid w:val="000F426F"/>
    <w:rsid w:val="000F4644"/>
    <w:rsid w:val="00101467"/>
    <w:rsid w:val="00104128"/>
    <w:rsid w:val="0010470B"/>
    <w:rsid w:val="001132E1"/>
    <w:rsid w:val="00116422"/>
    <w:rsid w:val="00117711"/>
    <w:rsid w:val="00125DF8"/>
    <w:rsid w:val="001320AC"/>
    <w:rsid w:val="00134BC2"/>
    <w:rsid w:val="00136B70"/>
    <w:rsid w:val="00140206"/>
    <w:rsid w:val="0015019A"/>
    <w:rsid w:val="00153581"/>
    <w:rsid w:val="00157746"/>
    <w:rsid w:val="0018213C"/>
    <w:rsid w:val="001840CD"/>
    <w:rsid w:val="001A26FE"/>
    <w:rsid w:val="001A531B"/>
    <w:rsid w:val="001A6F00"/>
    <w:rsid w:val="001B28D2"/>
    <w:rsid w:val="001D13FE"/>
    <w:rsid w:val="001D1DC4"/>
    <w:rsid w:val="001D2EC5"/>
    <w:rsid w:val="001E70AA"/>
    <w:rsid w:val="001F11E3"/>
    <w:rsid w:val="001F1356"/>
    <w:rsid w:val="001F3540"/>
    <w:rsid w:val="001F3EDC"/>
    <w:rsid w:val="001F4472"/>
    <w:rsid w:val="001F5CAE"/>
    <w:rsid w:val="00206327"/>
    <w:rsid w:val="00206C67"/>
    <w:rsid w:val="002076EF"/>
    <w:rsid w:val="00225E3D"/>
    <w:rsid w:val="0023250F"/>
    <w:rsid w:val="00233294"/>
    <w:rsid w:val="002340F4"/>
    <w:rsid w:val="00236C25"/>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263"/>
    <w:rsid w:val="002D3E61"/>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557AA"/>
    <w:rsid w:val="0036302B"/>
    <w:rsid w:val="0037272C"/>
    <w:rsid w:val="003733B7"/>
    <w:rsid w:val="00375E2A"/>
    <w:rsid w:val="0037798D"/>
    <w:rsid w:val="00384F04"/>
    <w:rsid w:val="00387373"/>
    <w:rsid w:val="00390F1C"/>
    <w:rsid w:val="00391728"/>
    <w:rsid w:val="00392774"/>
    <w:rsid w:val="00394FEC"/>
    <w:rsid w:val="003A1029"/>
    <w:rsid w:val="003A10AF"/>
    <w:rsid w:val="003A21CA"/>
    <w:rsid w:val="003C2EA7"/>
    <w:rsid w:val="003C7515"/>
    <w:rsid w:val="003D127B"/>
    <w:rsid w:val="003D181F"/>
    <w:rsid w:val="003D5CD3"/>
    <w:rsid w:val="003D630C"/>
    <w:rsid w:val="003F55DC"/>
    <w:rsid w:val="003F6A04"/>
    <w:rsid w:val="00400A5D"/>
    <w:rsid w:val="0040676A"/>
    <w:rsid w:val="00412447"/>
    <w:rsid w:val="00415473"/>
    <w:rsid w:val="00415D62"/>
    <w:rsid w:val="00416BF1"/>
    <w:rsid w:val="0042742A"/>
    <w:rsid w:val="00432FF5"/>
    <w:rsid w:val="0043454C"/>
    <w:rsid w:val="00434DEB"/>
    <w:rsid w:val="004370EB"/>
    <w:rsid w:val="004465E6"/>
    <w:rsid w:val="004522CD"/>
    <w:rsid w:val="00452462"/>
    <w:rsid w:val="0046144F"/>
    <w:rsid w:val="00467636"/>
    <w:rsid w:val="00475139"/>
    <w:rsid w:val="00475B12"/>
    <w:rsid w:val="0048068B"/>
    <w:rsid w:val="00483166"/>
    <w:rsid w:val="00484CA7"/>
    <w:rsid w:val="004A090E"/>
    <w:rsid w:val="004A0DED"/>
    <w:rsid w:val="004A6442"/>
    <w:rsid w:val="004C2B9F"/>
    <w:rsid w:val="004C5908"/>
    <w:rsid w:val="004E0C50"/>
    <w:rsid w:val="004E31F6"/>
    <w:rsid w:val="004E57A1"/>
    <w:rsid w:val="004E5C7F"/>
    <w:rsid w:val="004F6E1B"/>
    <w:rsid w:val="00502E42"/>
    <w:rsid w:val="00505872"/>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149B2"/>
    <w:rsid w:val="00620D24"/>
    <w:rsid w:val="00626E2F"/>
    <w:rsid w:val="006314D5"/>
    <w:rsid w:val="0063313B"/>
    <w:rsid w:val="00654B90"/>
    <w:rsid w:val="00654BBB"/>
    <w:rsid w:val="006560DA"/>
    <w:rsid w:val="0066367C"/>
    <w:rsid w:val="00672022"/>
    <w:rsid w:val="0067284F"/>
    <w:rsid w:val="00682575"/>
    <w:rsid w:val="0069611B"/>
    <w:rsid w:val="006A4ABE"/>
    <w:rsid w:val="006A692A"/>
    <w:rsid w:val="006A7F36"/>
    <w:rsid w:val="006C0101"/>
    <w:rsid w:val="006C60E6"/>
    <w:rsid w:val="006D1A41"/>
    <w:rsid w:val="006D33C2"/>
    <w:rsid w:val="006D434B"/>
    <w:rsid w:val="006D5AB1"/>
    <w:rsid w:val="006E0CA6"/>
    <w:rsid w:val="006E5382"/>
    <w:rsid w:val="00700D78"/>
    <w:rsid w:val="0070225B"/>
    <w:rsid w:val="00703E20"/>
    <w:rsid w:val="0070604C"/>
    <w:rsid w:val="007130A0"/>
    <w:rsid w:val="007161C2"/>
    <w:rsid w:val="00752F43"/>
    <w:rsid w:val="00757285"/>
    <w:rsid w:val="00763721"/>
    <w:rsid w:val="007667FC"/>
    <w:rsid w:val="00766E44"/>
    <w:rsid w:val="007735A6"/>
    <w:rsid w:val="00780D61"/>
    <w:rsid w:val="007835FA"/>
    <w:rsid w:val="00787FB8"/>
    <w:rsid w:val="00791D0F"/>
    <w:rsid w:val="007A1E48"/>
    <w:rsid w:val="007B3515"/>
    <w:rsid w:val="007B3D1D"/>
    <w:rsid w:val="007B5ECB"/>
    <w:rsid w:val="007B684A"/>
    <w:rsid w:val="007B744F"/>
    <w:rsid w:val="007C24D4"/>
    <w:rsid w:val="007C4FC6"/>
    <w:rsid w:val="007C5C45"/>
    <w:rsid w:val="007C675A"/>
    <w:rsid w:val="007D74A0"/>
    <w:rsid w:val="007E4AF1"/>
    <w:rsid w:val="007E6D49"/>
    <w:rsid w:val="00802678"/>
    <w:rsid w:val="008154B0"/>
    <w:rsid w:val="0081777C"/>
    <w:rsid w:val="0083037D"/>
    <w:rsid w:val="0083384A"/>
    <w:rsid w:val="0085479B"/>
    <w:rsid w:val="00854D35"/>
    <w:rsid w:val="00857809"/>
    <w:rsid w:val="00860169"/>
    <w:rsid w:val="00876D14"/>
    <w:rsid w:val="00876F85"/>
    <w:rsid w:val="00877027"/>
    <w:rsid w:val="008776FD"/>
    <w:rsid w:val="008817F5"/>
    <w:rsid w:val="008852FA"/>
    <w:rsid w:val="008873D4"/>
    <w:rsid w:val="008924A2"/>
    <w:rsid w:val="008A64AA"/>
    <w:rsid w:val="008A6DCC"/>
    <w:rsid w:val="008A7A8F"/>
    <w:rsid w:val="008B4763"/>
    <w:rsid w:val="008C3364"/>
    <w:rsid w:val="008C413C"/>
    <w:rsid w:val="008D1BFA"/>
    <w:rsid w:val="008D2B3A"/>
    <w:rsid w:val="008D5393"/>
    <w:rsid w:val="008E2877"/>
    <w:rsid w:val="008E3630"/>
    <w:rsid w:val="008E522E"/>
    <w:rsid w:val="008E5A83"/>
    <w:rsid w:val="008F327A"/>
    <w:rsid w:val="008F33EF"/>
    <w:rsid w:val="008F4379"/>
    <w:rsid w:val="008F670A"/>
    <w:rsid w:val="0090692B"/>
    <w:rsid w:val="00926B0B"/>
    <w:rsid w:val="00930D4E"/>
    <w:rsid w:val="00933950"/>
    <w:rsid w:val="00936779"/>
    <w:rsid w:val="0093678C"/>
    <w:rsid w:val="00951DFD"/>
    <w:rsid w:val="00952F7D"/>
    <w:rsid w:val="009557CB"/>
    <w:rsid w:val="00957B95"/>
    <w:rsid w:val="009623DF"/>
    <w:rsid w:val="00962443"/>
    <w:rsid w:val="009649D7"/>
    <w:rsid w:val="00965D9B"/>
    <w:rsid w:val="009777E6"/>
    <w:rsid w:val="00983EFD"/>
    <w:rsid w:val="009857E2"/>
    <w:rsid w:val="009969A9"/>
    <w:rsid w:val="009A2CEE"/>
    <w:rsid w:val="009A44BF"/>
    <w:rsid w:val="009A54D8"/>
    <w:rsid w:val="009A674C"/>
    <w:rsid w:val="009A7024"/>
    <w:rsid w:val="009B0B83"/>
    <w:rsid w:val="009B1E5E"/>
    <w:rsid w:val="009B1E6B"/>
    <w:rsid w:val="009B5DF8"/>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0037"/>
    <w:rsid w:val="00A212CB"/>
    <w:rsid w:val="00A23938"/>
    <w:rsid w:val="00A260A8"/>
    <w:rsid w:val="00A3043D"/>
    <w:rsid w:val="00A33F33"/>
    <w:rsid w:val="00A440DD"/>
    <w:rsid w:val="00A47528"/>
    <w:rsid w:val="00A532E3"/>
    <w:rsid w:val="00A73560"/>
    <w:rsid w:val="00A73B3A"/>
    <w:rsid w:val="00A76489"/>
    <w:rsid w:val="00A76666"/>
    <w:rsid w:val="00A81B82"/>
    <w:rsid w:val="00AA665A"/>
    <w:rsid w:val="00AB3D02"/>
    <w:rsid w:val="00AB6D54"/>
    <w:rsid w:val="00AC1A2C"/>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36645"/>
    <w:rsid w:val="00B41603"/>
    <w:rsid w:val="00B419EE"/>
    <w:rsid w:val="00B42BC4"/>
    <w:rsid w:val="00B43828"/>
    <w:rsid w:val="00B449EC"/>
    <w:rsid w:val="00B5413C"/>
    <w:rsid w:val="00B61049"/>
    <w:rsid w:val="00B65F7E"/>
    <w:rsid w:val="00B66903"/>
    <w:rsid w:val="00B714FD"/>
    <w:rsid w:val="00B71579"/>
    <w:rsid w:val="00B7244E"/>
    <w:rsid w:val="00B75049"/>
    <w:rsid w:val="00B83947"/>
    <w:rsid w:val="00B87536"/>
    <w:rsid w:val="00B910CB"/>
    <w:rsid w:val="00B91773"/>
    <w:rsid w:val="00B92420"/>
    <w:rsid w:val="00B97733"/>
    <w:rsid w:val="00BA1AD5"/>
    <w:rsid w:val="00BA580E"/>
    <w:rsid w:val="00BB121B"/>
    <w:rsid w:val="00BB1C25"/>
    <w:rsid w:val="00BB46F5"/>
    <w:rsid w:val="00BC42D4"/>
    <w:rsid w:val="00BC758D"/>
    <w:rsid w:val="00BD12BB"/>
    <w:rsid w:val="00BD6189"/>
    <w:rsid w:val="00BE266E"/>
    <w:rsid w:val="00BE2795"/>
    <w:rsid w:val="00BE4726"/>
    <w:rsid w:val="00BE4B45"/>
    <w:rsid w:val="00BE7006"/>
    <w:rsid w:val="00BE752F"/>
    <w:rsid w:val="00BF3944"/>
    <w:rsid w:val="00C01DA2"/>
    <w:rsid w:val="00C02434"/>
    <w:rsid w:val="00C06F7E"/>
    <w:rsid w:val="00C147A6"/>
    <w:rsid w:val="00C20B82"/>
    <w:rsid w:val="00C23F12"/>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68E9"/>
    <w:rsid w:val="00CB72F0"/>
    <w:rsid w:val="00CD318F"/>
    <w:rsid w:val="00CD60EB"/>
    <w:rsid w:val="00CD7991"/>
    <w:rsid w:val="00CE071F"/>
    <w:rsid w:val="00CE1C22"/>
    <w:rsid w:val="00CE36C3"/>
    <w:rsid w:val="00CF15AF"/>
    <w:rsid w:val="00CF6BB5"/>
    <w:rsid w:val="00D00CF3"/>
    <w:rsid w:val="00D01E49"/>
    <w:rsid w:val="00D050DC"/>
    <w:rsid w:val="00D07940"/>
    <w:rsid w:val="00D14CE7"/>
    <w:rsid w:val="00D20432"/>
    <w:rsid w:val="00D2068A"/>
    <w:rsid w:val="00D21FFB"/>
    <w:rsid w:val="00D22594"/>
    <w:rsid w:val="00D23932"/>
    <w:rsid w:val="00D42AA4"/>
    <w:rsid w:val="00D45DC4"/>
    <w:rsid w:val="00D4798A"/>
    <w:rsid w:val="00D55295"/>
    <w:rsid w:val="00D5551D"/>
    <w:rsid w:val="00D63DA0"/>
    <w:rsid w:val="00D66D6F"/>
    <w:rsid w:val="00D80478"/>
    <w:rsid w:val="00D859BB"/>
    <w:rsid w:val="00D90F9C"/>
    <w:rsid w:val="00D91173"/>
    <w:rsid w:val="00D95483"/>
    <w:rsid w:val="00D95CD2"/>
    <w:rsid w:val="00DA530F"/>
    <w:rsid w:val="00DA60D5"/>
    <w:rsid w:val="00DB07D0"/>
    <w:rsid w:val="00DB5F96"/>
    <w:rsid w:val="00DB7B96"/>
    <w:rsid w:val="00DC034F"/>
    <w:rsid w:val="00DC280E"/>
    <w:rsid w:val="00DC3E6D"/>
    <w:rsid w:val="00DC40C2"/>
    <w:rsid w:val="00DD1CFC"/>
    <w:rsid w:val="00DE11D2"/>
    <w:rsid w:val="00DF709B"/>
    <w:rsid w:val="00E01022"/>
    <w:rsid w:val="00E0510F"/>
    <w:rsid w:val="00E07AE3"/>
    <w:rsid w:val="00E12350"/>
    <w:rsid w:val="00E17304"/>
    <w:rsid w:val="00E23988"/>
    <w:rsid w:val="00E24C6A"/>
    <w:rsid w:val="00E31DF0"/>
    <w:rsid w:val="00E360CC"/>
    <w:rsid w:val="00E45B19"/>
    <w:rsid w:val="00E51622"/>
    <w:rsid w:val="00E55818"/>
    <w:rsid w:val="00E575A3"/>
    <w:rsid w:val="00E6750C"/>
    <w:rsid w:val="00E7439D"/>
    <w:rsid w:val="00E744BD"/>
    <w:rsid w:val="00E767E3"/>
    <w:rsid w:val="00E77D6F"/>
    <w:rsid w:val="00E84BAF"/>
    <w:rsid w:val="00E8689A"/>
    <w:rsid w:val="00E95EFA"/>
    <w:rsid w:val="00EA15C4"/>
    <w:rsid w:val="00EA1BBC"/>
    <w:rsid w:val="00EB17CF"/>
    <w:rsid w:val="00EB20FC"/>
    <w:rsid w:val="00EB5475"/>
    <w:rsid w:val="00EB61D9"/>
    <w:rsid w:val="00EC22F2"/>
    <w:rsid w:val="00EC3B2F"/>
    <w:rsid w:val="00ED561B"/>
    <w:rsid w:val="00ED5A5C"/>
    <w:rsid w:val="00EE6114"/>
    <w:rsid w:val="00EE65FF"/>
    <w:rsid w:val="00EF4C41"/>
    <w:rsid w:val="00EF6690"/>
    <w:rsid w:val="00EF7F0C"/>
    <w:rsid w:val="00F00FF2"/>
    <w:rsid w:val="00F0605D"/>
    <w:rsid w:val="00F111DC"/>
    <w:rsid w:val="00F11820"/>
    <w:rsid w:val="00F1761E"/>
    <w:rsid w:val="00F20651"/>
    <w:rsid w:val="00F2312E"/>
    <w:rsid w:val="00F23A48"/>
    <w:rsid w:val="00F25E32"/>
    <w:rsid w:val="00F260D3"/>
    <w:rsid w:val="00F31B08"/>
    <w:rsid w:val="00F34ECA"/>
    <w:rsid w:val="00F438DC"/>
    <w:rsid w:val="00F4715A"/>
    <w:rsid w:val="00F60CE4"/>
    <w:rsid w:val="00F616A6"/>
    <w:rsid w:val="00F6267B"/>
    <w:rsid w:val="00F705BA"/>
    <w:rsid w:val="00F72251"/>
    <w:rsid w:val="00F74F95"/>
    <w:rsid w:val="00F821F2"/>
    <w:rsid w:val="00F82E92"/>
    <w:rsid w:val="00F831BE"/>
    <w:rsid w:val="00F85A46"/>
    <w:rsid w:val="00F86C35"/>
    <w:rsid w:val="00F92B2C"/>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0D033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PT"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2A5BA5"/>
    <w:rPr>
      <w:noProof/>
      <w:szCs w:val="28"/>
      <w:lang w:val="en-GB"/>
    </w:rPr>
  </w:style>
  <w:style w:type="paragraph" w:styleId="Ttulo1">
    <w:name w:val="heading 1"/>
    <w:basedOn w:val="Normal"/>
    <w:next w:val="Normal"/>
    <w:link w:val="Ttulo1Carter"/>
    <w:qFormat/>
    <w:rsid w:val="00B7244E"/>
    <w:pPr>
      <w:spacing w:before="240" w:after="120"/>
      <w:outlineLvl w:val="0"/>
    </w:pPr>
    <w:rPr>
      <w:rFonts w:asciiTheme="majorHAnsi" w:hAnsiTheme="majorHAnsi"/>
      <w:b/>
      <w:caps/>
      <w:sz w:val="48"/>
      <w:szCs w:val="48"/>
    </w:rPr>
  </w:style>
  <w:style w:type="paragraph" w:styleId="Ttulo2">
    <w:name w:val="heading 2"/>
    <w:basedOn w:val="Normal"/>
    <w:next w:val="Normal"/>
    <w:link w:val="Ttulo2Carter"/>
    <w:uiPriority w:val="1"/>
    <w:qFormat/>
    <w:rsid w:val="00391728"/>
    <w:pPr>
      <w:spacing w:before="60"/>
      <w:outlineLvl w:val="1"/>
    </w:pPr>
    <w:rPr>
      <w:b/>
      <w:color w:val="000000" w:themeColor="text1"/>
      <w:sz w:val="28"/>
      <w:szCs w:val="36"/>
    </w:rPr>
  </w:style>
  <w:style w:type="paragraph" w:styleId="Ttulo3">
    <w:name w:val="heading 3"/>
    <w:basedOn w:val="Normal"/>
    <w:next w:val="Normal"/>
    <w:link w:val="Ttulo3Carter"/>
    <w:uiPriority w:val="2"/>
    <w:qFormat/>
    <w:rsid w:val="00CD318F"/>
    <w:pPr>
      <w:spacing w:after="120"/>
      <w:outlineLvl w:val="2"/>
    </w:pPr>
    <w:rPr>
      <w:caps/>
      <w:sz w:val="32"/>
    </w:rPr>
  </w:style>
  <w:style w:type="paragraph" w:styleId="Ttulo4">
    <w:name w:val="heading 4"/>
    <w:basedOn w:val="Ttulo2"/>
    <w:next w:val="Normal"/>
    <w:link w:val="Ttulo4Carter"/>
    <w:uiPriority w:val="9"/>
    <w:semiHidden/>
    <w:qFormat/>
    <w:rsid w:val="00C3569F"/>
    <w:pPr>
      <w:spacing w:after="240"/>
      <w:outlineLvl w:val="3"/>
    </w:pPr>
    <w:rPr>
      <w:color w:val="FFFFFF" w:themeColor="background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ter"/>
    <w:uiPriority w:val="99"/>
    <w:semiHidden/>
    <w:rsid w:val="007735A6"/>
    <w:rPr>
      <w:rFonts w:ascii="Times New Roman" w:hAnsi="Times New Roman" w:cs="Times New Roman"/>
      <w:sz w:val="18"/>
      <w:szCs w:val="18"/>
    </w:rPr>
  </w:style>
  <w:style w:type="character" w:customStyle="1" w:styleId="TextodebaloCarter">
    <w:name w:val="Texto de balão Caráter"/>
    <w:basedOn w:val="Tipodeletrapredefinidodopargrafo"/>
    <w:link w:val="Textodebalo"/>
    <w:uiPriority w:val="99"/>
    <w:semiHidden/>
    <w:rsid w:val="001A6F00"/>
    <w:rPr>
      <w:rFonts w:ascii="Times New Roman" w:hAnsi="Times New Roman" w:cs="Times New Roman"/>
      <w:sz w:val="18"/>
      <w:szCs w:val="18"/>
    </w:rPr>
  </w:style>
  <w:style w:type="table" w:styleId="TabelacomGrelha">
    <w:name w:val="Table Grid"/>
    <w:basedOn w:val="Tabela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odap1">
    <w:name w:val="Rodapé 1"/>
    <w:basedOn w:val="Cabealho"/>
    <w:uiPriority w:val="5"/>
    <w:rsid w:val="00E77D6F"/>
    <w:pPr>
      <w:ind w:right="360"/>
      <w:jc w:val="left"/>
    </w:pPr>
    <w:rPr>
      <w:color w:val="5E5E5E" w:themeColor="text2"/>
    </w:rPr>
  </w:style>
  <w:style w:type="character" w:customStyle="1" w:styleId="Ttulo1Carter">
    <w:name w:val="Título 1 Caráter"/>
    <w:basedOn w:val="Tipodeletrapredefinidodopargrafo"/>
    <w:link w:val="Ttulo1"/>
    <w:rsid w:val="00B7244E"/>
    <w:rPr>
      <w:rFonts w:asciiTheme="majorHAnsi" w:hAnsiTheme="majorHAnsi"/>
      <w:b/>
      <w:caps/>
      <w:sz w:val="48"/>
      <w:szCs w:val="48"/>
    </w:rPr>
  </w:style>
  <w:style w:type="character" w:customStyle="1" w:styleId="Ttulo2Carter">
    <w:name w:val="Título 2 Caráter"/>
    <w:basedOn w:val="Tipodeletrapredefinidodopargrafo"/>
    <w:link w:val="Ttulo2"/>
    <w:uiPriority w:val="1"/>
    <w:rsid w:val="00391728"/>
    <w:rPr>
      <w:b/>
      <w:color w:val="000000" w:themeColor="text1"/>
      <w:sz w:val="28"/>
      <w:szCs w:val="36"/>
    </w:rPr>
  </w:style>
  <w:style w:type="paragraph" w:styleId="Cabealho">
    <w:name w:val="header"/>
    <w:basedOn w:val="Normal"/>
    <w:link w:val="CabealhoCarter"/>
    <w:uiPriority w:val="99"/>
    <w:semiHidden/>
    <w:rsid w:val="0032399A"/>
    <w:pPr>
      <w:tabs>
        <w:tab w:val="center" w:pos="4680"/>
        <w:tab w:val="right" w:pos="9360"/>
      </w:tabs>
      <w:jc w:val="center"/>
    </w:pPr>
    <w:rPr>
      <w:b/>
      <w:sz w:val="20"/>
    </w:rPr>
  </w:style>
  <w:style w:type="character" w:customStyle="1" w:styleId="CabealhoCarter">
    <w:name w:val="Cabeçalho Caráter"/>
    <w:basedOn w:val="Tipodeletrapredefinidodopargrafo"/>
    <w:link w:val="Cabealho"/>
    <w:uiPriority w:val="99"/>
    <w:semiHidden/>
    <w:rsid w:val="001A6F00"/>
    <w:rPr>
      <w:b/>
      <w:color w:val="FFFFFF" w:themeColor="background1"/>
      <w:sz w:val="20"/>
    </w:rPr>
  </w:style>
  <w:style w:type="paragraph" w:styleId="Rodap">
    <w:name w:val="footer"/>
    <w:basedOn w:val="Normal"/>
    <w:link w:val="RodapCarter"/>
    <w:uiPriority w:val="99"/>
    <w:rsid w:val="001B28D2"/>
    <w:pPr>
      <w:tabs>
        <w:tab w:val="center" w:pos="4680"/>
        <w:tab w:val="right" w:pos="9360"/>
      </w:tabs>
    </w:pPr>
    <w:rPr>
      <w:b/>
      <w:caps/>
      <w:color w:val="5E5E5E" w:themeColor="text2"/>
      <w:sz w:val="20"/>
    </w:rPr>
  </w:style>
  <w:style w:type="character" w:customStyle="1" w:styleId="RodapCarter">
    <w:name w:val="Rodapé Caráter"/>
    <w:basedOn w:val="Tipodeletrapredefinidodopargrafo"/>
    <w:link w:val="Rodap"/>
    <w:uiPriority w:val="99"/>
    <w:rsid w:val="001B28D2"/>
    <w:rPr>
      <w:b/>
      <w:caps/>
      <w:color w:val="5E5E5E" w:themeColor="text2"/>
      <w:sz w:val="20"/>
    </w:rPr>
  </w:style>
  <w:style w:type="character" w:styleId="Nmerodepgina">
    <w:name w:val="page number"/>
    <w:basedOn w:val="Tipodeletrapredefinidodopargrafo"/>
    <w:uiPriority w:val="99"/>
    <w:semiHidden/>
    <w:rsid w:val="0032399A"/>
  </w:style>
  <w:style w:type="character" w:customStyle="1" w:styleId="Ttulo3Carter">
    <w:name w:val="Título 3 Caráter"/>
    <w:basedOn w:val="Tipodeletrapredefinidodopargrafo"/>
    <w:link w:val="Ttulo3"/>
    <w:uiPriority w:val="2"/>
    <w:rsid w:val="00CD318F"/>
    <w:rPr>
      <w:caps/>
      <w:color w:val="FFFFFF" w:themeColor="background1"/>
      <w:sz w:val="32"/>
      <w:szCs w:val="28"/>
    </w:rPr>
  </w:style>
  <w:style w:type="paragraph" w:styleId="Citao">
    <w:name w:val="Quote"/>
    <w:basedOn w:val="Normal"/>
    <w:next w:val="Normal"/>
    <w:link w:val="CitaoCarter"/>
    <w:uiPriority w:val="4"/>
    <w:qFormat/>
    <w:rsid w:val="00877027"/>
    <w:rPr>
      <w:b/>
      <w:sz w:val="40"/>
      <w:szCs w:val="96"/>
    </w:rPr>
  </w:style>
  <w:style w:type="character" w:customStyle="1" w:styleId="CitaoCarter">
    <w:name w:val="Citação Caráter"/>
    <w:basedOn w:val="Tipodeletrapredefinidodopargrafo"/>
    <w:link w:val="Citao"/>
    <w:uiPriority w:val="4"/>
    <w:rsid w:val="00877027"/>
    <w:rPr>
      <w:b/>
      <w:color w:val="FFFFFF" w:themeColor="background1"/>
      <w:sz w:val="40"/>
      <w:szCs w:val="96"/>
    </w:rPr>
  </w:style>
  <w:style w:type="character" w:styleId="TextodoMarcadordePosio">
    <w:name w:val="Placeholder Text"/>
    <w:basedOn w:val="Tipodeletrapredefinidodopargrafo"/>
    <w:uiPriority w:val="99"/>
    <w:semiHidden/>
    <w:rsid w:val="001A6F00"/>
    <w:rPr>
      <w:color w:val="808080"/>
    </w:rPr>
  </w:style>
  <w:style w:type="paragraph" w:styleId="Ttulo">
    <w:name w:val="Title"/>
    <w:basedOn w:val="Normal"/>
    <w:next w:val="Normal"/>
    <w:link w:val="TtuloCarte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tuloCarter">
    <w:name w:val="Título Caráter"/>
    <w:basedOn w:val="Tipodeletrapredefinidodopargrafo"/>
    <w:link w:val="Ttulo"/>
    <w:uiPriority w:val="10"/>
    <w:rsid w:val="00391728"/>
    <w:rPr>
      <w:rFonts w:asciiTheme="majorHAnsi" w:eastAsiaTheme="majorEastAsia" w:hAnsiTheme="majorHAnsi" w:cstheme="majorBidi"/>
      <w:b/>
      <w:caps/>
      <w:spacing w:val="-10"/>
      <w:kern w:val="28"/>
      <w:sz w:val="72"/>
      <w:szCs w:val="56"/>
    </w:rPr>
  </w:style>
  <w:style w:type="paragraph" w:styleId="Subttulo">
    <w:name w:val="Subtitle"/>
    <w:basedOn w:val="Normal"/>
    <w:next w:val="Normal"/>
    <w:link w:val="SubttuloCarter"/>
    <w:uiPriority w:val="11"/>
    <w:qFormat/>
    <w:rsid w:val="00391728"/>
    <w:pPr>
      <w:numPr>
        <w:ilvl w:val="1"/>
      </w:numPr>
    </w:pPr>
    <w:rPr>
      <w:rFonts w:asciiTheme="majorHAnsi" w:eastAsiaTheme="minorEastAsia" w:hAnsiTheme="majorHAnsi"/>
      <w:caps/>
      <w:sz w:val="32"/>
      <w:szCs w:val="22"/>
    </w:rPr>
  </w:style>
  <w:style w:type="character" w:customStyle="1" w:styleId="SubttuloCarter">
    <w:name w:val="Subtítulo Caráter"/>
    <w:basedOn w:val="Tipodeletrapredefinidodopargrafo"/>
    <w:link w:val="Subttulo"/>
    <w:uiPriority w:val="11"/>
    <w:rsid w:val="00391728"/>
    <w:rPr>
      <w:rFonts w:asciiTheme="majorHAnsi" w:eastAsiaTheme="minorEastAsia" w:hAnsiTheme="majorHAnsi"/>
      <w:caps/>
      <w:sz w:val="32"/>
      <w:szCs w:val="22"/>
    </w:rPr>
  </w:style>
  <w:style w:type="paragraph" w:customStyle="1" w:styleId="BrancoNormal">
    <w:name w:val="Branco Normal"/>
    <w:basedOn w:val="Normal"/>
    <w:uiPriority w:val="6"/>
    <w:qFormat/>
    <w:rsid w:val="00B7244E"/>
    <w:pPr>
      <w:spacing w:after="240"/>
    </w:pPr>
    <w:rPr>
      <w:color w:val="FFFFFF" w:themeColor="background1"/>
    </w:rPr>
  </w:style>
  <w:style w:type="paragraph" w:styleId="Legenda">
    <w:name w:val="caption"/>
    <w:basedOn w:val="Normal"/>
    <w:next w:val="Normal"/>
    <w:uiPriority w:val="35"/>
    <w:semiHidden/>
    <w:qFormat/>
    <w:rsid w:val="008873D4"/>
    <w:pPr>
      <w:spacing w:after="200"/>
    </w:pPr>
    <w:rPr>
      <w:i/>
      <w:iCs/>
      <w:color w:val="5E5E5E" w:themeColor="text2"/>
      <w:sz w:val="18"/>
      <w:szCs w:val="18"/>
    </w:rPr>
  </w:style>
  <w:style w:type="paragraph" w:styleId="PargrafodaLista">
    <w:name w:val="List Paragraph"/>
    <w:basedOn w:val="Normal"/>
    <w:uiPriority w:val="34"/>
    <w:semiHidden/>
    <w:qFormat/>
    <w:rsid w:val="00B41603"/>
    <w:pPr>
      <w:ind w:left="720"/>
      <w:contextualSpacing/>
    </w:pPr>
  </w:style>
  <w:style w:type="paragraph" w:customStyle="1" w:styleId="pargrafo">
    <w:name w:val="parágrafo"/>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textonormal">
    <w:name w:val="textonormal"/>
    <w:basedOn w:val="Tipodeletrapredefinidodopargrafo"/>
    <w:uiPriority w:val="12"/>
    <w:semiHidden/>
    <w:rsid w:val="00092BF7"/>
  </w:style>
  <w:style w:type="paragraph" w:customStyle="1" w:styleId="Tabela">
    <w:name w:val="Tabela"/>
    <w:basedOn w:val="Normal"/>
    <w:uiPriority w:val="6"/>
    <w:qFormat/>
    <w:rsid w:val="002A5BA5"/>
    <w:pPr>
      <w:jc w:val="center"/>
    </w:pPr>
    <w:rPr>
      <w:b/>
      <w:color w:val="000000" w:themeColor="text1"/>
    </w:rPr>
  </w:style>
  <w:style w:type="paragraph" w:customStyle="1" w:styleId="empresa">
    <w:name w:val="empresa"/>
    <w:basedOn w:val="Normal"/>
    <w:uiPriority w:val="6"/>
    <w:qFormat/>
    <w:rsid w:val="002A5BA5"/>
    <w:pPr>
      <w:spacing w:after="240"/>
    </w:pPr>
    <w:rPr>
      <w:b/>
      <w:caps/>
      <w:color w:val="FFFFFF" w:themeColor="background1"/>
    </w:rPr>
  </w:style>
  <w:style w:type="paragraph" w:customStyle="1" w:styleId="Estilo1">
    <w:name w:val="Estilo1"/>
    <w:next w:val="Ttulo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Ttulo4Carter">
    <w:name w:val="Título 4 Caráter"/>
    <w:basedOn w:val="Tipodeletrapredefinidodopargrafo"/>
    <w:link w:val="Ttulo4"/>
    <w:uiPriority w:val="9"/>
    <w:semiHidden/>
    <w:rsid w:val="00C3569F"/>
    <w:rPr>
      <w:b/>
      <w:caps/>
      <w:color w:val="FFFFFF" w:themeColor="background1"/>
      <w:sz w:val="48"/>
      <w:szCs w:val="36"/>
    </w:rPr>
  </w:style>
  <w:style w:type="paragraph" w:customStyle="1" w:styleId="TabelaCinzenta">
    <w:name w:val="Tabela Cinzenta"/>
    <w:basedOn w:val="Normal"/>
    <w:next w:val="Normal"/>
    <w:uiPriority w:val="6"/>
    <w:rsid w:val="00A33F33"/>
    <w:rPr>
      <w:bCs/>
      <w:color w:val="595959" w:themeColor="text1" w:themeTint="A6"/>
    </w:rPr>
  </w:style>
  <w:style w:type="paragraph" w:customStyle="1" w:styleId="DadosdaTabela">
    <w:name w:val="Dados da Tabela"/>
    <w:basedOn w:val="TabelaCinzenta"/>
    <w:uiPriority w:val="6"/>
    <w:rsid w:val="00A33F33"/>
    <w:pPr>
      <w:jc w:val="center"/>
    </w:pPr>
  </w:style>
  <w:style w:type="paragraph" w:customStyle="1" w:styleId="Cabealho2Centrado">
    <w:name w:val="Cabeçalho 2 Centrado"/>
    <w:basedOn w:val="Ttulo4"/>
    <w:uiPriority w:val="6"/>
    <w:rsid w:val="00391728"/>
    <w:pPr>
      <w:spacing w:after="0"/>
      <w:jc w:val="center"/>
    </w:pPr>
    <w:rPr>
      <w:color w:val="auto"/>
    </w:rPr>
  </w:style>
  <w:style w:type="paragraph" w:customStyle="1" w:styleId="AlinhamentoNormalaoCentro">
    <w:name w:val="Alinhamento Normal ao Centro"/>
    <w:basedOn w:val="Normal"/>
    <w:uiPriority w:val="6"/>
    <w:rsid w:val="002A5BA5"/>
    <w:pPr>
      <w:jc w:val="center"/>
    </w:pPr>
  </w:style>
  <w:style w:type="paragraph" w:customStyle="1" w:styleId="Cabealho1Branco">
    <w:name w:val="Cabeçalho 1 Branco"/>
    <w:basedOn w:val="Ttulo1"/>
    <w:uiPriority w:val="6"/>
    <w:rsid w:val="00B7244E"/>
    <w:rPr>
      <w:color w:val="FFFFFF" w:themeColor="background1"/>
    </w:rPr>
  </w:style>
  <w:style w:type="paragraph" w:styleId="Cabealhodondice">
    <w:name w:val="TOC Heading"/>
    <w:basedOn w:val="Ttulo1"/>
    <w:next w:val="Normal"/>
    <w:uiPriority w:val="39"/>
    <w:unhideWhenUsed/>
    <w:qFormat/>
    <w:rsid w:val="007C24D4"/>
    <w:pPr>
      <w:keepNext/>
      <w:keepLines/>
      <w:spacing w:after="0" w:line="259" w:lineRule="auto"/>
      <w:outlineLvl w:val="9"/>
    </w:pPr>
    <w:rPr>
      <w:rFonts w:eastAsiaTheme="majorEastAsia" w:cstheme="majorBidi"/>
      <w:b w:val="0"/>
      <w:caps w:val="0"/>
      <w:color w:val="2C323F" w:themeColor="accent1" w:themeShade="BF"/>
      <w:sz w:val="32"/>
      <w:szCs w:val="32"/>
      <w:lang w:eastAsia="pt-PT"/>
    </w:rPr>
  </w:style>
  <w:style w:type="paragraph" w:styleId="ndice1">
    <w:name w:val="toc 1"/>
    <w:basedOn w:val="Normal"/>
    <w:next w:val="Normal"/>
    <w:autoRedefine/>
    <w:uiPriority w:val="39"/>
    <w:rsid w:val="007A1E48"/>
    <w:pPr>
      <w:tabs>
        <w:tab w:val="right" w:leader="dot" w:pos="10744"/>
      </w:tabs>
      <w:spacing w:after="100"/>
    </w:pPr>
    <w:rPr>
      <w:rFonts w:eastAsiaTheme="minorEastAsia" w:cstheme="minorHAnsi"/>
      <w:szCs w:val="24"/>
      <w:lang w:eastAsia="pt-PT"/>
    </w:rPr>
  </w:style>
  <w:style w:type="paragraph" w:styleId="ndice2">
    <w:name w:val="toc 2"/>
    <w:basedOn w:val="Normal"/>
    <w:next w:val="Normal"/>
    <w:autoRedefine/>
    <w:uiPriority w:val="39"/>
    <w:rsid w:val="007C24D4"/>
    <w:pPr>
      <w:spacing w:after="100"/>
      <w:ind w:left="240"/>
    </w:pPr>
  </w:style>
  <w:style w:type="character" w:styleId="Hiperligao">
    <w:name w:val="Hyperlink"/>
    <w:basedOn w:val="Tipodeletrapredefinidodopargrafo"/>
    <w:uiPriority w:val="99"/>
    <w:unhideWhenUsed/>
    <w:rsid w:val="007C24D4"/>
    <w:rPr>
      <w:color w:val="0000FF" w:themeColor="hyperlink"/>
      <w:u w:val="single"/>
    </w:rPr>
  </w:style>
  <w:style w:type="paragraph" w:styleId="HTMLpr-formatado">
    <w:name w:val="HTML Preformatted"/>
    <w:basedOn w:val="Normal"/>
    <w:link w:val="HTMLpr-formatadoCarter"/>
    <w:uiPriority w:val="99"/>
    <w:unhideWhenUsed/>
    <w:rsid w:val="00D954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D95483"/>
    <w:rPr>
      <w:rFonts w:ascii="Courier New" w:eastAsia="Times New Roman" w:hAnsi="Courier New" w:cs="Courier New"/>
      <w:sz w:val="20"/>
      <w:szCs w:val="20"/>
      <w:lang w:eastAsia="pt-PT"/>
    </w:rPr>
  </w:style>
  <w:style w:type="character" w:styleId="MenoNoResolvida">
    <w:name w:val="Unresolved Mention"/>
    <w:basedOn w:val="Tipodeletrapredefinidodopargrafo"/>
    <w:uiPriority w:val="99"/>
    <w:semiHidden/>
    <w:unhideWhenUsed/>
    <w:rsid w:val="002D32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44850">
      <w:bodyDiv w:val="1"/>
      <w:marLeft w:val="0"/>
      <w:marRight w:val="0"/>
      <w:marTop w:val="0"/>
      <w:marBottom w:val="0"/>
      <w:divBdr>
        <w:top w:val="none" w:sz="0" w:space="0" w:color="auto"/>
        <w:left w:val="none" w:sz="0" w:space="0" w:color="auto"/>
        <w:bottom w:val="none" w:sz="0" w:space="0" w:color="auto"/>
        <w:right w:val="none" w:sz="0" w:space="0" w:color="auto"/>
      </w:divBdr>
    </w:div>
    <w:div w:id="345913544">
      <w:bodyDiv w:val="1"/>
      <w:marLeft w:val="0"/>
      <w:marRight w:val="0"/>
      <w:marTop w:val="0"/>
      <w:marBottom w:val="0"/>
      <w:divBdr>
        <w:top w:val="none" w:sz="0" w:space="0" w:color="auto"/>
        <w:left w:val="none" w:sz="0" w:space="0" w:color="auto"/>
        <w:bottom w:val="none" w:sz="0" w:space="0" w:color="auto"/>
        <w:right w:val="none" w:sz="0" w:space="0" w:color="auto"/>
      </w:divBdr>
    </w:div>
    <w:div w:id="372075422">
      <w:bodyDiv w:val="1"/>
      <w:marLeft w:val="0"/>
      <w:marRight w:val="0"/>
      <w:marTop w:val="0"/>
      <w:marBottom w:val="0"/>
      <w:divBdr>
        <w:top w:val="none" w:sz="0" w:space="0" w:color="auto"/>
        <w:left w:val="none" w:sz="0" w:space="0" w:color="auto"/>
        <w:bottom w:val="none" w:sz="0" w:space="0" w:color="auto"/>
        <w:right w:val="none" w:sz="0" w:space="0" w:color="auto"/>
      </w:divBdr>
    </w:div>
    <w:div w:id="432290635">
      <w:bodyDiv w:val="1"/>
      <w:marLeft w:val="0"/>
      <w:marRight w:val="0"/>
      <w:marTop w:val="0"/>
      <w:marBottom w:val="0"/>
      <w:divBdr>
        <w:top w:val="none" w:sz="0" w:space="0" w:color="auto"/>
        <w:left w:val="none" w:sz="0" w:space="0" w:color="auto"/>
        <w:bottom w:val="none" w:sz="0" w:space="0" w:color="auto"/>
        <w:right w:val="none" w:sz="0" w:space="0" w:color="auto"/>
      </w:divBdr>
    </w:div>
    <w:div w:id="599487726">
      <w:bodyDiv w:val="1"/>
      <w:marLeft w:val="0"/>
      <w:marRight w:val="0"/>
      <w:marTop w:val="0"/>
      <w:marBottom w:val="0"/>
      <w:divBdr>
        <w:top w:val="none" w:sz="0" w:space="0" w:color="auto"/>
        <w:left w:val="none" w:sz="0" w:space="0" w:color="auto"/>
        <w:bottom w:val="none" w:sz="0" w:space="0" w:color="auto"/>
        <w:right w:val="none" w:sz="0" w:space="0" w:color="auto"/>
      </w:divBdr>
    </w:div>
    <w:div w:id="1006130769">
      <w:bodyDiv w:val="1"/>
      <w:marLeft w:val="0"/>
      <w:marRight w:val="0"/>
      <w:marTop w:val="0"/>
      <w:marBottom w:val="0"/>
      <w:divBdr>
        <w:top w:val="none" w:sz="0" w:space="0" w:color="auto"/>
        <w:left w:val="none" w:sz="0" w:space="0" w:color="auto"/>
        <w:bottom w:val="none" w:sz="0" w:space="0" w:color="auto"/>
        <w:right w:val="none" w:sz="0" w:space="0" w:color="auto"/>
      </w:divBdr>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048185287">
      <w:bodyDiv w:val="1"/>
      <w:marLeft w:val="0"/>
      <w:marRight w:val="0"/>
      <w:marTop w:val="0"/>
      <w:marBottom w:val="0"/>
      <w:divBdr>
        <w:top w:val="none" w:sz="0" w:space="0" w:color="auto"/>
        <w:left w:val="none" w:sz="0" w:space="0" w:color="auto"/>
        <w:bottom w:val="none" w:sz="0" w:space="0" w:color="auto"/>
        <w:right w:val="none" w:sz="0" w:space="0" w:color="auto"/>
      </w:divBdr>
    </w:div>
    <w:div w:id="1067605853">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 w:id="1135416850">
      <w:bodyDiv w:val="1"/>
      <w:marLeft w:val="0"/>
      <w:marRight w:val="0"/>
      <w:marTop w:val="0"/>
      <w:marBottom w:val="0"/>
      <w:divBdr>
        <w:top w:val="none" w:sz="0" w:space="0" w:color="auto"/>
        <w:left w:val="none" w:sz="0" w:space="0" w:color="auto"/>
        <w:bottom w:val="none" w:sz="0" w:space="0" w:color="auto"/>
        <w:right w:val="none" w:sz="0" w:space="0" w:color="auto"/>
      </w:divBdr>
    </w:div>
    <w:div w:id="1285892392">
      <w:bodyDiv w:val="1"/>
      <w:marLeft w:val="0"/>
      <w:marRight w:val="0"/>
      <w:marTop w:val="0"/>
      <w:marBottom w:val="0"/>
      <w:divBdr>
        <w:top w:val="none" w:sz="0" w:space="0" w:color="auto"/>
        <w:left w:val="none" w:sz="0" w:space="0" w:color="auto"/>
        <w:bottom w:val="none" w:sz="0" w:space="0" w:color="auto"/>
        <w:right w:val="none" w:sz="0" w:space="0" w:color="auto"/>
      </w:divBdr>
    </w:div>
    <w:div w:id="1641617047">
      <w:bodyDiv w:val="1"/>
      <w:marLeft w:val="0"/>
      <w:marRight w:val="0"/>
      <w:marTop w:val="0"/>
      <w:marBottom w:val="0"/>
      <w:divBdr>
        <w:top w:val="none" w:sz="0" w:space="0" w:color="auto"/>
        <w:left w:val="none" w:sz="0" w:space="0" w:color="auto"/>
        <w:bottom w:val="none" w:sz="0" w:space="0" w:color="auto"/>
        <w:right w:val="none" w:sz="0" w:space="0" w:color="auto"/>
      </w:divBdr>
    </w:div>
    <w:div w:id="1666473721">
      <w:bodyDiv w:val="1"/>
      <w:marLeft w:val="0"/>
      <w:marRight w:val="0"/>
      <w:marTop w:val="0"/>
      <w:marBottom w:val="0"/>
      <w:divBdr>
        <w:top w:val="none" w:sz="0" w:space="0" w:color="auto"/>
        <w:left w:val="none" w:sz="0" w:space="0" w:color="auto"/>
        <w:bottom w:val="none" w:sz="0" w:space="0" w:color="auto"/>
        <w:right w:val="none" w:sz="0" w:space="0" w:color="auto"/>
      </w:divBdr>
    </w:div>
    <w:div w:id="1685477062">
      <w:bodyDiv w:val="1"/>
      <w:marLeft w:val="0"/>
      <w:marRight w:val="0"/>
      <w:marTop w:val="0"/>
      <w:marBottom w:val="0"/>
      <w:divBdr>
        <w:top w:val="none" w:sz="0" w:space="0" w:color="auto"/>
        <w:left w:val="none" w:sz="0" w:space="0" w:color="auto"/>
        <w:bottom w:val="none" w:sz="0" w:space="0" w:color="auto"/>
        <w:right w:val="none" w:sz="0" w:space="0" w:color="auto"/>
      </w:divBdr>
    </w:div>
    <w:div w:id="1704986585">
      <w:bodyDiv w:val="1"/>
      <w:marLeft w:val="0"/>
      <w:marRight w:val="0"/>
      <w:marTop w:val="0"/>
      <w:marBottom w:val="0"/>
      <w:divBdr>
        <w:top w:val="none" w:sz="0" w:space="0" w:color="auto"/>
        <w:left w:val="none" w:sz="0" w:space="0" w:color="auto"/>
        <w:bottom w:val="none" w:sz="0" w:space="0" w:color="auto"/>
        <w:right w:val="none" w:sz="0" w:space="0" w:color="auto"/>
      </w:divBdr>
    </w:div>
    <w:div w:id="1764179073">
      <w:bodyDiv w:val="1"/>
      <w:marLeft w:val="0"/>
      <w:marRight w:val="0"/>
      <w:marTop w:val="0"/>
      <w:marBottom w:val="0"/>
      <w:divBdr>
        <w:top w:val="none" w:sz="0" w:space="0" w:color="auto"/>
        <w:left w:val="none" w:sz="0" w:space="0" w:color="auto"/>
        <w:bottom w:val="none" w:sz="0" w:space="0" w:color="auto"/>
        <w:right w:val="none" w:sz="0" w:space="0" w:color="auto"/>
      </w:divBdr>
    </w:div>
    <w:div w:id="1994602161">
      <w:bodyDiv w:val="1"/>
      <w:marLeft w:val="0"/>
      <w:marRight w:val="0"/>
      <w:marTop w:val="0"/>
      <w:marBottom w:val="0"/>
      <w:divBdr>
        <w:top w:val="none" w:sz="0" w:space="0" w:color="auto"/>
        <w:left w:val="none" w:sz="0" w:space="0" w:color="auto"/>
        <w:bottom w:val="none" w:sz="0" w:space="0" w:color="auto"/>
        <w:right w:val="none" w:sz="0" w:space="0" w:color="auto"/>
      </w:divBdr>
    </w:div>
    <w:div w:id="2005861316">
      <w:bodyDiv w:val="1"/>
      <w:marLeft w:val="0"/>
      <w:marRight w:val="0"/>
      <w:marTop w:val="0"/>
      <w:marBottom w:val="0"/>
      <w:divBdr>
        <w:top w:val="none" w:sz="0" w:space="0" w:color="auto"/>
        <w:left w:val="none" w:sz="0" w:space="0" w:color="auto"/>
        <w:bottom w:val="none" w:sz="0" w:space="0" w:color="auto"/>
        <w:right w:val="none" w:sz="0" w:space="0" w:color="auto"/>
      </w:divBdr>
    </w:div>
    <w:div w:id="2058580864">
      <w:bodyDiv w:val="1"/>
      <w:marLeft w:val="0"/>
      <w:marRight w:val="0"/>
      <w:marTop w:val="0"/>
      <w:marBottom w:val="0"/>
      <w:divBdr>
        <w:top w:val="none" w:sz="0" w:space="0" w:color="auto"/>
        <w:left w:val="none" w:sz="0" w:space="0" w:color="auto"/>
        <w:bottom w:val="none" w:sz="0" w:space="0" w:color="auto"/>
        <w:right w:val="none" w:sz="0" w:space="0" w:color="auto"/>
      </w:divBdr>
    </w:div>
    <w:div w:id="2110198616">
      <w:bodyDiv w:val="1"/>
      <w:marLeft w:val="0"/>
      <w:marRight w:val="0"/>
      <w:marTop w:val="0"/>
      <w:marBottom w:val="0"/>
      <w:divBdr>
        <w:top w:val="none" w:sz="0" w:space="0" w:color="auto"/>
        <w:left w:val="none" w:sz="0" w:space="0" w:color="auto"/>
        <w:bottom w:val="none" w:sz="0" w:space="0" w:color="auto"/>
        <w:right w:val="none" w:sz="0" w:space="0" w:color="auto"/>
      </w:divBdr>
    </w:div>
    <w:div w:id="212684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jpe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hyperlink" Target="mailto:1201284@isep.ipp.p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fif"/><Relationship Id="rId24" Type="http://schemas.openxmlformats.org/officeDocument/2006/relationships/image" Target="media/image10.png"/><Relationship Id="rId32" Type="http://schemas.openxmlformats.org/officeDocument/2006/relationships/image" Target="media/image14.em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9.png"/><Relationship Id="rId28" Type="http://schemas.openxmlformats.org/officeDocument/2006/relationships/hyperlink" Target="mailto:1200882@isep.ipp.pt"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mailto:1201183@isep.ipp.pt"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image" Target="media/image13.jpeg"/><Relationship Id="rId30" Type="http://schemas.openxmlformats.org/officeDocument/2006/relationships/hyperlink" Target="mailto:120148@isep.ipp.pt" TargetMode="Externa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dro\AppData\Roaming\Microsoft\Templates\Relat&#243;rio%20empresarial%20arrojado.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2C24E4E4-5FED-4E66-AFBE-C19F539BA7CA}">
  <ds:schemaRefs>
    <ds:schemaRef ds:uri="http://schemas.openxmlformats.org/officeDocument/2006/bibliography"/>
  </ds:schemaRefs>
</ds:datastoreItem>
</file>

<file path=customXml/itemProps2.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3.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Relatório empresarial arrojado</Template>
  <TotalTime>0</TotalTime>
  <Pages>21</Pages>
  <Words>1622</Words>
  <Characters>8762</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2021-06-20T13:16:00Z</dcterms:created>
  <dcterms:modified xsi:type="dcterms:W3CDTF">2021-06-20T21:33:00Z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